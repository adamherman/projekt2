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E65E4" w14:textId="77777777" w:rsidR="00E4741F" w:rsidRDefault="00E4741F" w:rsidP="008B38E4">
      <w:pPr>
        <w:pStyle w:val="Tytu-Politechnika"/>
      </w:pPr>
      <w:r>
        <w:t xml:space="preserve">Politechnika </w:t>
      </w:r>
      <w:r w:rsidR="007E1622">
        <w:t>Opolska</w:t>
      </w:r>
    </w:p>
    <w:p w14:paraId="0CF7BAC4" w14:textId="77777777" w:rsidR="00E4741F" w:rsidRPr="00200360" w:rsidRDefault="00E4741F" w:rsidP="008B38E4">
      <w:pPr>
        <w:pStyle w:val="Tytu-WydziaiInstytut"/>
      </w:pPr>
      <w:r w:rsidRPr="00200360">
        <w:t xml:space="preserve">Wydział </w:t>
      </w:r>
      <w:r w:rsidR="007E1622" w:rsidRPr="00200360">
        <w:t>Elektrotechniki, Automatyki i Informatyki</w:t>
      </w:r>
    </w:p>
    <w:p w14:paraId="16C4AA00" w14:textId="77777777" w:rsidR="00E4741F" w:rsidRDefault="00E4741F" w:rsidP="008B38E4">
      <w:pPr>
        <w:pStyle w:val="Tytu-WydziaiInstytut"/>
      </w:pPr>
      <w:r w:rsidRPr="00200360">
        <w:t xml:space="preserve">Instytut </w:t>
      </w:r>
      <w:r w:rsidR="007E1622" w:rsidRPr="00200360">
        <w:t>Automatyki i Informatyki</w:t>
      </w:r>
    </w:p>
    <w:p w14:paraId="413629C2" w14:textId="77777777" w:rsidR="00424FD6" w:rsidRDefault="00424FD6" w:rsidP="008B38E4">
      <w:pPr>
        <w:pStyle w:val="Tytu-WydziaiInstytut"/>
      </w:pPr>
    </w:p>
    <w:p w14:paraId="11BA8FB4" w14:textId="77777777" w:rsidR="00E4741F" w:rsidRDefault="007112E7" w:rsidP="00483383">
      <w:pPr>
        <w:jc w:val="center"/>
      </w:pPr>
      <w:r>
        <w:rPr>
          <w:noProof/>
        </w:rPr>
        <w:drawing>
          <wp:inline distT="0" distB="0" distL="0" distR="0" wp14:anchorId="25C2966E" wp14:editId="49398ED8">
            <wp:extent cx="2083046" cy="11715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P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086343" cy="1173430"/>
                    </a:xfrm>
                    <a:prstGeom prst="rect">
                      <a:avLst/>
                    </a:prstGeom>
                    <a:noFill/>
                    <a:ln w="9525">
                      <a:noFill/>
                      <a:miter lim="800000"/>
                      <a:headEnd/>
                      <a:tailEnd/>
                    </a:ln>
                  </pic:spPr>
                </pic:pic>
              </a:graphicData>
            </a:graphic>
          </wp:inline>
        </w:drawing>
      </w:r>
    </w:p>
    <w:p w14:paraId="3D27ADBB" w14:textId="77777777" w:rsidR="00E4741F" w:rsidRPr="00200360" w:rsidRDefault="00E4741F" w:rsidP="008B38E4">
      <w:pPr>
        <w:pStyle w:val="Tytu-rodzajpracy"/>
      </w:pPr>
      <w:r w:rsidRPr="00200360">
        <w:t xml:space="preserve">PRACA </w:t>
      </w:r>
      <w:r w:rsidR="007E1622" w:rsidRPr="00200360">
        <w:t xml:space="preserve">DYPLOMOWA </w:t>
      </w:r>
      <w:r w:rsidR="006A5937">
        <w:t>INŻYNIERSKA</w:t>
      </w:r>
    </w:p>
    <w:p w14:paraId="3640A165" w14:textId="77777777" w:rsidR="00E4741F" w:rsidRDefault="00936EA1" w:rsidP="008B38E4">
      <w:pPr>
        <w:pStyle w:val="Tytupracydyplomowej"/>
      </w:pPr>
      <w:r>
        <w:t xml:space="preserve">Monitoring parkingu z rozpoznawaniem numerów </w:t>
      </w:r>
      <w:r>
        <w:br/>
        <w:t>rejestracyjnych - implementacja aktywnej wizji</w:t>
      </w:r>
    </w:p>
    <w:p w14:paraId="687C7DF3" w14:textId="77777777" w:rsidR="008B38E4" w:rsidRPr="00657A61" w:rsidRDefault="00901667" w:rsidP="00657A61">
      <w:pPr>
        <w:pStyle w:val="Tytu-ImiiNazwisko"/>
      </w:pPr>
      <w:r>
        <w:t>Adam Herman</w:t>
      </w:r>
    </w:p>
    <w:p w14:paraId="0AF8C074" w14:textId="77777777" w:rsidR="00E4741F" w:rsidRDefault="00E4741F" w:rsidP="00E811D2">
      <w:pPr>
        <w:pStyle w:val="Tytu-Specjalno"/>
      </w:pPr>
      <w:r>
        <w:t xml:space="preserve">nr albumu: </w:t>
      </w:r>
      <w:r w:rsidR="00901667">
        <w:t>84039</w:t>
      </w:r>
    </w:p>
    <w:p w14:paraId="03FBC835" w14:textId="77777777" w:rsidR="00E4741F" w:rsidRDefault="00E4741F" w:rsidP="00E811D2">
      <w:pPr>
        <w:pStyle w:val="Tytu-Specjalno"/>
      </w:pPr>
      <w:r>
        <w:t>kierunek: Informatyka</w:t>
      </w:r>
    </w:p>
    <w:p w14:paraId="6D3C5738" w14:textId="77777777" w:rsidR="00E4741F" w:rsidRDefault="00901667" w:rsidP="00E811D2">
      <w:pPr>
        <w:pStyle w:val="Tytu-Specjalno"/>
      </w:pPr>
      <w:r>
        <w:t xml:space="preserve">studia </w:t>
      </w:r>
      <w:r w:rsidR="006A5937">
        <w:t>stacjonarne I stopnia</w:t>
      </w:r>
    </w:p>
    <w:p w14:paraId="3EEAE180" w14:textId="77777777" w:rsidR="00E4741F" w:rsidRDefault="00E4741F" w:rsidP="00E811D2">
      <w:pPr>
        <w:pStyle w:val="Tytu-ImiiNazwisko"/>
      </w:pPr>
      <w:r>
        <w:t xml:space="preserve">promotor: </w:t>
      </w:r>
      <w:r w:rsidR="00901667">
        <w:t>dr inż. Michał Podpora</w:t>
      </w:r>
    </w:p>
    <w:p w14:paraId="53D9C38A" w14:textId="77777777" w:rsidR="00CB0DFA" w:rsidRDefault="007E1622" w:rsidP="00657A61">
      <w:pPr>
        <w:pStyle w:val="Tytu-Opole"/>
      </w:pPr>
      <w:r>
        <w:t>Opole</w:t>
      </w:r>
      <w:r w:rsidR="00E4741F">
        <w:t>, 20</w:t>
      </w:r>
      <w:r w:rsidR="003D0D48">
        <w:t>16</w:t>
      </w:r>
    </w:p>
    <w:p w14:paraId="642F6F61" w14:textId="77777777" w:rsidR="00006D84" w:rsidRDefault="00006D84" w:rsidP="00657A61">
      <w:pPr>
        <w:pStyle w:val="Tytu-Opole"/>
      </w:pPr>
    </w:p>
    <w:p w14:paraId="0AD0CBCF" w14:textId="77777777" w:rsidR="00D8501C" w:rsidRDefault="00D8501C" w:rsidP="004B4FAD">
      <w:pPr>
        <w:pStyle w:val="Stopka"/>
        <w:tabs>
          <w:tab w:val="clear" w:pos="9072"/>
          <w:tab w:val="right" w:pos="8505"/>
        </w:tabs>
        <w:sectPr w:rsidR="00D8501C" w:rsidSect="0004598C">
          <w:headerReference w:type="first" r:id="rId9"/>
          <w:type w:val="continuous"/>
          <w:pgSz w:w="11906" w:h="16838" w:code="9"/>
          <w:pgMar w:top="1418" w:right="1418" w:bottom="1418" w:left="1418" w:header="709" w:footer="709" w:gutter="567"/>
          <w:cols w:space="708"/>
          <w:titlePg/>
          <w:docGrid w:linePitch="360"/>
        </w:sectPr>
      </w:pPr>
    </w:p>
    <w:p w14:paraId="596F44CB" w14:textId="77777777" w:rsidR="00E63F08" w:rsidRDefault="00E63F08" w:rsidP="00143444">
      <w:pPr>
        <w:rPr>
          <w:sz w:val="32"/>
          <w:szCs w:val="32"/>
        </w:rPr>
      </w:pPr>
      <w:bookmarkStart w:id="0" w:name="_Toc258354203"/>
      <w:bookmarkStart w:id="1" w:name="_Toc258354990"/>
      <w:bookmarkStart w:id="2" w:name="_Toc258355452"/>
      <w:bookmarkStart w:id="3" w:name="_Toc258419701"/>
    </w:p>
    <w:p w14:paraId="1CAEFA0A" w14:textId="77777777" w:rsidR="005527AC" w:rsidRDefault="00E63F08" w:rsidP="005527AC">
      <w:pPr>
        <w:jc w:val="center"/>
        <w:rPr>
          <w:b/>
          <w:sz w:val="32"/>
        </w:rPr>
      </w:pPr>
      <w:r>
        <w:rPr>
          <w:b/>
          <w:sz w:val="32"/>
        </w:rPr>
        <w:t xml:space="preserve">MONITORING PARKINGU Z ROZPOZNAWANIEM </w:t>
      </w:r>
      <w:r>
        <w:rPr>
          <w:b/>
          <w:sz w:val="32"/>
        </w:rPr>
        <w:br/>
        <w:t xml:space="preserve">NUMERÓW REJESTRACYJNYCH – </w:t>
      </w:r>
      <w:r>
        <w:rPr>
          <w:b/>
          <w:sz w:val="32"/>
        </w:rPr>
        <w:br/>
        <w:t>IMPLEMENTACJA AKTYWNEJ WIZJI</w:t>
      </w:r>
    </w:p>
    <w:p w14:paraId="7FBB0062" w14:textId="77777777" w:rsidR="005527AC" w:rsidRDefault="005527AC" w:rsidP="005527AC">
      <w:pPr>
        <w:jc w:val="center"/>
        <w:rPr>
          <w:b/>
        </w:rPr>
      </w:pPr>
      <w:r>
        <w:rPr>
          <w:b/>
        </w:rPr>
        <w:t xml:space="preserve">S t r e s z c z e n i e </w:t>
      </w:r>
    </w:p>
    <w:p w14:paraId="440ABCFE" w14:textId="77777777" w:rsidR="005527AC" w:rsidRDefault="00E63F08" w:rsidP="005527AC">
      <w:r>
        <w:tab/>
        <w:t xml:space="preserve">Celem niniejszej pracy jest opracowanie rozwiązania systemu monitorującego parking z rozpoznawaniem numerów rejestracyjnych, a następnie jego implementacja. Praca </w:t>
      </w:r>
      <w:r w:rsidR="00A70F57">
        <w:t xml:space="preserve">składa się z dwóch części: teoretycznej i praktycznej. Część teoretyczna opisuje podstawowe pojęcia związane z tematem, porusza wymagania prawne dotyczące tablic rejestracyjnych oraz prezentuje kilka gotowych rozwiązań. Część praktyczna dotyczy opisu sprzętu użytego podczas realizacji systemu oraz opisuje proces jego </w:t>
      </w:r>
      <w:r w:rsidR="00A5055C">
        <w:t>powstawania</w:t>
      </w:r>
      <w:r w:rsidR="00A70F57">
        <w:t xml:space="preserve">, począwszy od </w:t>
      </w:r>
      <w:r w:rsidR="00A5055C">
        <w:t xml:space="preserve">wymagań, następnie tworzenie oprogramowania, a na opisie interfejsu graficznego kończąc. Pracę wykonano pomyślnie, zgodnie z założonymi celami. </w:t>
      </w:r>
    </w:p>
    <w:p w14:paraId="6B012CD2" w14:textId="77777777" w:rsidR="005527AC" w:rsidRDefault="005527AC" w:rsidP="005527AC">
      <w:pPr>
        <w:ind w:firstLine="708"/>
      </w:pPr>
    </w:p>
    <w:p w14:paraId="2721583F" w14:textId="77777777" w:rsidR="005527AC" w:rsidRDefault="005527AC" w:rsidP="005527AC">
      <w:pPr>
        <w:ind w:firstLine="708"/>
      </w:pPr>
    </w:p>
    <w:p w14:paraId="59158E0C" w14:textId="77777777" w:rsidR="00143444" w:rsidRDefault="00143444" w:rsidP="005527AC">
      <w:pPr>
        <w:ind w:firstLine="708"/>
      </w:pPr>
    </w:p>
    <w:p w14:paraId="3C6FD8C4" w14:textId="77777777" w:rsidR="005527AC" w:rsidRPr="00E63F08" w:rsidRDefault="00E63F08" w:rsidP="00E63F08">
      <w:pPr>
        <w:jc w:val="center"/>
        <w:rPr>
          <w:b/>
          <w:sz w:val="32"/>
        </w:rPr>
      </w:pPr>
      <w:r>
        <w:rPr>
          <w:b/>
          <w:sz w:val="32"/>
          <w:lang w:val="en-GB"/>
        </w:rPr>
        <w:t xml:space="preserve">MONITORING OF A PARKING LOT </w:t>
      </w:r>
      <w:r>
        <w:rPr>
          <w:b/>
          <w:sz w:val="32"/>
          <w:lang w:val="en-GB"/>
        </w:rPr>
        <w:br/>
        <w:t xml:space="preserve">WITH RECOGNITION OF CAR PLATES – </w:t>
      </w:r>
      <w:r>
        <w:rPr>
          <w:b/>
          <w:sz w:val="32"/>
          <w:lang w:val="en-GB"/>
        </w:rPr>
        <w:br/>
        <w:t>AN IMPLEMENTATION OF ACTIVE VISION</w:t>
      </w:r>
    </w:p>
    <w:p w14:paraId="29DBA967" w14:textId="77777777" w:rsidR="005527AC" w:rsidRDefault="005527AC" w:rsidP="005527AC">
      <w:pPr>
        <w:jc w:val="center"/>
        <w:rPr>
          <w:b/>
        </w:rPr>
      </w:pPr>
      <w:r>
        <w:rPr>
          <w:b/>
        </w:rPr>
        <w:t xml:space="preserve">S u m </w:t>
      </w:r>
      <w:proofErr w:type="spellStart"/>
      <w:r>
        <w:rPr>
          <w:b/>
        </w:rPr>
        <w:t>m</w:t>
      </w:r>
      <w:proofErr w:type="spellEnd"/>
      <w:r>
        <w:rPr>
          <w:b/>
        </w:rPr>
        <w:t xml:space="preserve"> a r y </w:t>
      </w:r>
    </w:p>
    <w:p w14:paraId="6AFE91DB" w14:textId="77777777" w:rsidR="005527AC" w:rsidRDefault="005527AC" w:rsidP="005527AC">
      <w:pPr>
        <w:jc w:val="center"/>
        <w:rPr>
          <w:b/>
        </w:rPr>
      </w:pPr>
    </w:p>
    <w:p w14:paraId="432E7CAA" w14:textId="5026A0DA" w:rsidR="00006D84" w:rsidRPr="00D62C2F" w:rsidRDefault="00D62C2F" w:rsidP="002469B4">
      <w:pPr>
        <w:ind w:firstLine="708"/>
        <w:sectPr w:rsidR="00006D84" w:rsidRPr="00D62C2F" w:rsidSect="00D8501C">
          <w:pgSz w:w="11906" w:h="16838" w:code="9"/>
          <w:pgMar w:top="1418" w:right="1418" w:bottom="1418" w:left="1418" w:header="709" w:footer="709" w:gutter="567"/>
          <w:cols w:space="708"/>
          <w:titlePg/>
          <w:docGrid w:linePitch="360"/>
        </w:sectPr>
      </w:pPr>
      <w:r w:rsidRPr="00D62C2F">
        <w:t xml:space="preserve">The </w:t>
      </w:r>
      <w:proofErr w:type="spellStart"/>
      <w:r w:rsidRPr="00D62C2F">
        <w:t>objective</w:t>
      </w:r>
      <w:proofErr w:type="spellEnd"/>
      <w:r w:rsidRPr="00D62C2F">
        <w:t xml:space="preserve"> of </w:t>
      </w:r>
      <w:proofErr w:type="spellStart"/>
      <w:r w:rsidRPr="00D62C2F">
        <w:t>this</w:t>
      </w:r>
      <w:proofErr w:type="spellEnd"/>
      <w:r w:rsidRPr="00D62C2F">
        <w:t xml:space="preserve"> </w:t>
      </w:r>
      <w:proofErr w:type="spellStart"/>
      <w:r w:rsidRPr="00D62C2F">
        <w:t>study</w:t>
      </w:r>
      <w:proofErr w:type="spellEnd"/>
      <w:r w:rsidRPr="00D62C2F">
        <w:t xml:space="preserve"> </w:t>
      </w:r>
      <w:proofErr w:type="spellStart"/>
      <w:r w:rsidRPr="00D62C2F">
        <w:t>is</w:t>
      </w:r>
      <w:proofErr w:type="spellEnd"/>
      <w:r w:rsidRPr="00D62C2F">
        <w:t xml:space="preserve"> to </w:t>
      </w:r>
      <w:proofErr w:type="spellStart"/>
      <w:r w:rsidRPr="00D62C2F">
        <w:t>develop</w:t>
      </w:r>
      <w:proofErr w:type="spellEnd"/>
      <w:r w:rsidRPr="00D62C2F">
        <w:t xml:space="preserve"> a parking lot monitoring system with recognition of car </w:t>
      </w:r>
      <w:proofErr w:type="spellStart"/>
      <w:r w:rsidRPr="00D62C2F">
        <w:t>plates</w:t>
      </w:r>
      <w:proofErr w:type="spellEnd"/>
      <w:r w:rsidRPr="00D62C2F">
        <w:t>,</w:t>
      </w:r>
      <w:r>
        <w:t xml:space="preserve"> and </w:t>
      </w:r>
      <w:proofErr w:type="spellStart"/>
      <w:r>
        <w:t>then</w:t>
      </w:r>
      <w:proofErr w:type="spellEnd"/>
      <w:r>
        <w:t xml:space="preserve"> </w:t>
      </w:r>
      <w:proofErr w:type="spellStart"/>
      <w:r>
        <w:t>its</w:t>
      </w:r>
      <w:proofErr w:type="spellEnd"/>
      <w:r>
        <w:t xml:space="preserve"> </w:t>
      </w:r>
      <w:proofErr w:type="spellStart"/>
      <w:r>
        <w:t>implementation</w:t>
      </w:r>
      <w:proofErr w:type="spellEnd"/>
      <w:r>
        <w:t xml:space="preserve">. The </w:t>
      </w:r>
      <w:proofErr w:type="spellStart"/>
      <w:r>
        <w:t>study</w:t>
      </w:r>
      <w:proofErr w:type="spellEnd"/>
      <w:r>
        <w:t xml:space="preserve"> </w:t>
      </w:r>
      <w:proofErr w:type="spellStart"/>
      <w:r>
        <w:t>consists</w:t>
      </w:r>
      <w:proofErr w:type="spellEnd"/>
      <w:r>
        <w:t xml:space="preserve"> of </w:t>
      </w:r>
      <w:proofErr w:type="spellStart"/>
      <w:r>
        <w:t>two</w:t>
      </w:r>
      <w:proofErr w:type="spellEnd"/>
      <w:r>
        <w:t xml:space="preserve"> </w:t>
      </w:r>
      <w:proofErr w:type="spellStart"/>
      <w:r>
        <w:t>parts</w:t>
      </w:r>
      <w:proofErr w:type="spellEnd"/>
      <w:r>
        <w:t xml:space="preserve">: </w:t>
      </w:r>
      <w:proofErr w:type="spellStart"/>
      <w:r>
        <w:t>theoretical</w:t>
      </w:r>
      <w:proofErr w:type="spellEnd"/>
      <w:r>
        <w:t xml:space="preserve"> and </w:t>
      </w:r>
      <w:proofErr w:type="spellStart"/>
      <w:r>
        <w:t>practical</w:t>
      </w:r>
      <w:proofErr w:type="spellEnd"/>
      <w:r>
        <w:t xml:space="preserve">. The </w:t>
      </w:r>
      <w:proofErr w:type="spellStart"/>
      <w:r>
        <w:t>theoretical</w:t>
      </w:r>
      <w:proofErr w:type="spellEnd"/>
      <w:r>
        <w:t xml:space="preserve"> part </w:t>
      </w:r>
      <w:proofErr w:type="spellStart"/>
      <w:r>
        <w:t>describes</w:t>
      </w:r>
      <w:proofErr w:type="spellEnd"/>
      <w:r>
        <w:t xml:space="preserve"> the </w:t>
      </w:r>
      <w:proofErr w:type="spellStart"/>
      <w:r>
        <w:t>basic</w:t>
      </w:r>
      <w:proofErr w:type="spellEnd"/>
      <w:r w:rsidR="00532249">
        <w:t xml:space="preserve"> </w:t>
      </w:r>
      <w:proofErr w:type="spellStart"/>
      <w:r w:rsidR="00532249">
        <w:t>concepts</w:t>
      </w:r>
      <w:proofErr w:type="spellEnd"/>
      <w:r w:rsidR="00532249">
        <w:t xml:space="preserve"> </w:t>
      </w:r>
      <w:proofErr w:type="spellStart"/>
      <w:r w:rsidR="00532249">
        <w:t>related</w:t>
      </w:r>
      <w:proofErr w:type="spellEnd"/>
      <w:r w:rsidR="00532249">
        <w:t xml:space="preserve"> to the </w:t>
      </w:r>
      <w:proofErr w:type="spellStart"/>
      <w:r w:rsidR="00532249">
        <w:t>topic</w:t>
      </w:r>
      <w:proofErr w:type="spellEnd"/>
      <w:r w:rsidR="00532249">
        <w:t xml:space="preserve">, </w:t>
      </w:r>
      <w:proofErr w:type="spellStart"/>
      <w:r w:rsidR="00532249">
        <w:t>raises</w:t>
      </w:r>
      <w:proofErr w:type="spellEnd"/>
      <w:r w:rsidR="00532249">
        <w:t xml:space="preserve"> the </w:t>
      </w:r>
      <w:proofErr w:type="spellStart"/>
      <w:r w:rsidR="00532249">
        <w:t>legislative</w:t>
      </w:r>
      <w:proofErr w:type="spellEnd"/>
      <w:r w:rsidR="00532249">
        <w:t xml:space="preserve"> </w:t>
      </w:r>
      <w:proofErr w:type="spellStart"/>
      <w:r w:rsidR="00532249">
        <w:t>requirements</w:t>
      </w:r>
      <w:proofErr w:type="spellEnd"/>
      <w:r w:rsidR="00532249">
        <w:t xml:space="preserve"> </w:t>
      </w:r>
      <w:r>
        <w:t xml:space="preserve">for car </w:t>
      </w:r>
      <w:proofErr w:type="spellStart"/>
      <w:r>
        <w:t>plates</w:t>
      </w:r>
      <w:proofErr w:type="spellEnd"/>
      <w:r>
        <w:t xml:space="preserve"> and </w:t>
      </w:r>
      <w:proofErr w:type="spellStart"/>
      <w:r>
        <w:t>presents</w:t>
      </w:r>
      <w:proofErr w:type="spellEnd"/>
      <w:r w:rsidR="00532249">
        <w:t xml:space="preserve"> a </w:t>
      </w:r>
      <w:proofErr w:type="spellStart"/>
      <w:r w:rsidR="00532249">
        <w:t>few</w:t>
      </w:r>
      <w:proofErr w:type="spellEnd"/>
      <w:r w:rsidR="00532249">
        <w:t xml:space="preserve"> </w:t>
      </w:r>
      <w:proofErr w:type="spellStart"/>
      <w:r w:rsidR="00532249">
        <w:t>existing</w:t>
      </w:r>
      <w:proofErr w:type="spellEnd"/>
      <w:r>
        <w:t xml:space="preserve"> </w:t>
      </w:r>
      <w:proofErr w:type="spellStart"/>
      <w:r>
        <w:t>solutions</w:t>
      </w:r>
      <w:proofErr w:type="spellEnd"/>
      <w:r>
        <w:t xml:space="preserve">. The </w:t>
      </w:r>
      <w:proofErr w:type="spellStart"/>
      <w:r>
        <w:t>practical</w:t>
      </w:r>
      <w:proofErr w:type="spellEnd"/>
      <w:r>
        <w:t xml:space="preserve"> part </w:t>
      </w:r>
      <w:proofErr w:type="spellStart"/>
      <w:r>
        <w:t>relates</w:t>
      </w:r>
      <w:proofErr w:type="spellEnd"/>
      <w:r>
        <w:t xml:space="preserve"> to the </w:t>
      </w:r>
      <w:proofErr w:type="spellStart"/>
      <w:r>
        <w:t>description</w:t>
      </w:r>
      <w:proofErr w:type="spellEnd"/>
      <w:r>
        <w:t xml:space="preserve"> of the </w:t>
      </w:r>
      <w:r w:rsidR="000720E6">
        <w:t>hardware</w:t>
      </w:r>
      <w:r w:rsidR="00D56621">
        <w:t xml:space="preserve"> </w:t>
      </w:r>
      <w:proofErr w:type="spellStart"/>
      <w:r w:rsidR="00D56621">
        <w:t>used</w:t>
      </w:r>
      <w:proofErr w:type="spellEnd"/>
      <w:r w:rsidR="000720E6">
        <w:t xml:space="preserve"> </w:t>
      </w:r>
      <w:proofErr w:type="spellStart"/>
      <w:r w:rsidR="000720E6">
        <w:t>during</w:t>
      </w:r>
      <w:proofErr w:type="spellEnd"/>
      <w:r w:rsidR="000720E6">
        <w:t xml:space="preserve"> the </w:t>
      </w:r>
      <w:proofErr w:type="spellStart"/>
      <w:r w:rsidR="000720E6">
        <w:t>realisation</w:t>
      </w:r>
      <w:proofErr w:type="spellEnd"/>
      <w:r w:rsidR="000720E6">
        <w:t xml:space="preserve"> of the system and </w:t>
      </w:r>
      <w:proofErr w:type="spellStart"/>
      <w:r w:rsidR="000720E6">
        <w:t>describes</w:t>
      </w:r>
      <w:proofErr w:type="spellEnd"/>
      <w:r w:rsidR="000720E6">
        <w:t xml:space="preserve"> the </w:t>
      </w:r>
      <w:proofErr w:type="spellStart"/>
      <w:r w:rsidR="000720E6">
        <w:t>process</w:t>
      </w:r>
      <w:proofErr w:type="spellEnd"/>
      <w:r w:rsidR="000720E6">
        <w:t xml:space="preserve"> of </w:t>
      </w:r>
      <w:proofErr w:type="spellStart"/>
      <w:r w:rsidR="000720E6">
        <w:t>its</w:t>
      </w:r>
      <w:proofErr w:type="spellEnd"/>
      <w:r w:rsidR="000720E6">
        <w:t xml:space="preserve"> </w:t>
      </w:r>
      <w:proofErr w:type="spellStart"/>
      <w:r w:rsidR="000720E6">
        <w:t>creati</w:t>
      </w:r>
      <w:r w:rsidR="00D56621">
        <w:t>on</w:t>
      </w:r>
      <w:proofErr w:type="spellEnd"/>
      <w:r w:rsidR="00D56621">
        <w:t xml:space="preserve">, </w:t>
      </w:r>
      <w:proofErr w:type="spellStart"/>
      <w:r w:rsidR="00D56621">
        <w:t>starting</w:t>
      </w:r>
      <w:proofErr w:type="spellEnd"/>
      <w:r w:rsidR="00D56621">
        <w:t xml:space="preserve"> with </w:t>
      </w:r>
      <w:proofErr w:type="spellStart"/>
      <w:r w:rsidR="00D56621">
        <w:t>requirements</w:t>
      </w:r>
      <w:proofErr w:type="spellEnd"/>
      <w:r w:rsidR="00D56621">
        <w:t xml:space="preserve">, </w:t>
      </w:r>
      <w:proofErr w:type="spellStart"/>
      <w:r w:rsidR="00D56621">
        <w:t>through</w:t>
      </w:r>
      <w:proofErr w:type="spellEnd"/>
      <w:r w:rsidR="00D56621">
        <w:t xml:space="preserve"> software develop</w:t>
      </w:r>
      <w:r w:rsidR="000720E6">
        <w:t xml:space="preserve">ment, and on the </w:t>
      </w:r>
      <w:proofErr w:type="spellStart"/>
      <w:r w:rsidR="000720E6">
        <w:t>description</w:t>
      </w:r>
      <w:proofErr w:type="spellEnd"/>
      <w:r w:rsidR="000720E6">
        <w:t xml:space="preserve"> of the GUI (</w:t>
      </w:r>
      <w:proofErr w:type="spellStart"/>
      <w:r w:rsidR="000720E6">
        <w:t>Gra</w:t>
      </w:r>
      <w:r w:rsidR="00D56621">
        <w:t>phical</w:t>
      </w:r>
      <w:proofErr w:type="spellEnd"/>
      <w:r w:rsidR="00D56621">
        <w:t xml:space="preserve"> User Interface) </w:t>
      </w:r>
      <w:proofErr w:type="spellStart"/>
      <w:r w:rsidR="00D56621">
        <w:t>ending</w:t>
      </w:r>
      <w:proofErr w:type="spellEnd"/>
      <w:r w:rsidR="00D56621">
        <w:t xml:space="preserve">. The </w:t>
      </w:r>
      <w:proofErr w:type="spellStart"/>
      <w:r w:rsidR="00143444">
        <w:t>study</w:t>
      </w:r>
      <w:proofErr w:type="spellEnd"/>
      <w:r w:rsidR="00D56621">
        <w:t xml:space="preserve"> </w:t>
      </w:r>
      <w:proofErr w:type="spellStart"/>
      <w:r w:rsidR="00D56621">
        <w:t>is</w:t>
      </w:r>
      <w:proofErr w:type="spellEnd"/>
      <w:r w:rsidR="00D56621">
        <w:t xml:space="preserve"> </w:t>
      </w:r>
      <w:proofErr w:type="spellStart"/>
      <w:r w:rsidR="00D56621">
        <w:t>made</w:t>
      </w:r>
      <w:proofErr w:type="spellEnd"/>
      <w:r w:rsidR="000720E6">
        <w:t xml:space="preserve"> </w:t>
      </w:r>
      <w:proofErr w:type="spellStart"/>
      <w:r w:rsidR="000720E6">
        <w:t>successfully</w:t>
      </w:r>
      <w:proofErr w:type="spellEnd"/>
      <w:r w:rsidR="000720E6">
        <w:t xml:space="preserve"> in </w:t>
      </w:r>
      <w:proofErr w:type="spellStart"/>
      <w:r w:rsidR="000720E6">
        <w:t>accordance</w:t>
      </w:r>
      <w:proofErr w:type="spellEnd"/>
      <w:r w:rsidR="000720E6">
        <w:t xml:space="preserve"> with the </w:t>
      </w:r>
      <w:proofErr w:type="spellStart"/>
      <w:r w:rsidR="000720E6">
        <w:t>objectives</w:t>
      </w:r>
      <w:proofErr w:type="spellEnd"/>
      <w:r w:rsidR="000720E6">
        <w:t>.</w:t>
      </w:r>
    </w:p>
    <w:p w14:paraId="69715435" w14:textId="77777777" w:rsidR="00E4741F" w:rsidRDefault="00E4741F" w:rsidP="00902242">
      <w:pPr>
        <w:pStyle w:val="Nagwek1"/>
        <w:numPr>
          <w:ilvl w:val="0"/>
          <w:numId w:val="0"/>
        </w:numPr>
      </w:pPr>
      <w:bookmarkStart w:id="4" w:name="_Toc440397591"/>
      <w:r>
        <w:lastRenderedPageBreak/>
        <w:t>Spis treści</w:t>
      </w:r>
      <w:bookmarkEnd w:id="0"/>
      <w:bookmarkEnd w:id="1"/>
      <w:bookmarkEnd w:id="2"/>
      <w:bookmarkEnd w:id="3"/>
      <w:bookmarkEnd w:id="4"/>
    </w:p>
    <w:p w14:paraId="28C88B7D" w14:textId="77777777" w:rsidR="00081F14" w:rsidRDefault="00831DBF">
      <w:pPr>
        <w:pStyle w:val="Spistreci1"/>
        <w:rPr>
          <w:rFonts w:asciiTheme="minorHAnsi" w:eastAsiaTheme="minorEastAsia" w:hAnsiTheme="minorHAnsi" w:cstheme="minorBidi"/>
          <w:b w:val="0"/>
          <w:bCs w:val="0"/>
          <w:noProof/>
          <w:sz w:val="22"/>
          <w:szCs w:val="22"/>
        </w:rPr>
      </w:pPr>
      <w:r>
        <w:fldChar w:fldCharType="begin"/>
      </w:r>
      <w:r w:rsidR="003E3E22">
        <w:instrText xml:space="preserve"> TOC \o "1-3" \h \z \u </w:instrText>
      </w:r>
      <w:r>
        <w:fldChar w:fldCharType="separate"/>
      </w:r>
      <w:hyperlink w:anchor="_Toc440397591" w:history="1">
        <w:r w:rsidR="00081F14" w:rsidRPr="00E72BB8">
          <w:rPr>
            <w:rStyle w:val="Hipercze"/>
            <w:noProof/>
          </w:rPr>
          <w:t>Spis treści</w:t>
        </w:r>
        <w:r w:rsidR="00081F14">
          <w:rPr>
            <w:noProof/>
            <w:webHidden/>
          </w:rPr>
          <w:tab/>
        </w:r>
        <w:r w:rsidR="00081F14">
          <w:rPr>
            <w:noProof/>
            <w:webHidden/>
          </w:rPr>
          <w:fldChar w:fldCharType="begin"/>
        </w:r>
        <w:r w:rsidR="00081F14">
          <w:rPr>
            <w:noProof/>
            <w:webHidden/>
          </w:rPr>
          <w:instrText xml:space="preserve"> PAGEREF _Toc440397591 \h </w:instrText>
        </w:r>
        <w:r w:rsidR="00081F14">
          <w:rPr>
            <w:noProof/>
            <w:webHidden/>
          </w:rPr>
        </w:r>
        <w:r w:rsidR="00081F14">
          <w:rPr>
            <w:noProof/>
            <w:webHidden/>
          </w:rPr>
          <w:fldChar w:fldCharType="separate"/>
        </w:r>
        <w:r w:rsidR="00081F14">
          <w:rPr>
            <w:noProof/>
            <w:webHidden/>
          </w:rPr>
          <w:t>3</w:t>
        </w:r>
        <w:r w:rsidR="00081F14">
          <w:rPr>
            <w:noProof/>
            <w:webHidden/>
          </w:rPr>
          <w:fldChar w:fldCharType="end"/>
        </w:r>
      </w:hyperlink>
    </w:p>
    <w:p w14:paraId="309BF95A" w14:textId="77777777" w:rsidR="00081F14" w:rsidRDefault="000B144C">
      <w:pPr>
        <w:pStyle w:val="Spistreci1"/>
        <w:rPr>
          <w:rFonts w:asciiTheme="minorHAnsi" w:eastAsiaTheme="minorEastAsia" w:hAnsiTheme="minorHAnsi" w:cstheme="minorBidi"/>
          <w:b w:val="0"/>
          <w:bCs w:val="0"/>
          <w:noProof/>
          <w:sz w:val="22"/>
          <w:szCs w:val="22"/>
        </w:rPr>
      </w:pPr>
      <w:hyperlink w:anchor="_Toc440397592" w:history="1">
        <w:r w:rsidR="00081F14" w:rsidRPr="00E72BB8">
          <w:rPr>
            <w:rStyle w:val="Hipercze"/>
            <w:noProof/>
          </w:rPr>
          <w:t>1.</w:t>
        </w:r>
        <w:r w:rsidR="00081F14">
          <w:rPr>
            <w:rFonts w:asciiTheme="minorHAnsi" w:eastAsiaTheme="minorEastAsia" w:hAnsiTheme="minorHAnsi" w:cstheme="minorBidi"/>
            <w:b w:val="0"/>
            <w:bCs w:val="0"/>
            <w:noProof/>
            <w:sz w:val="22"/>
            <w:szCs w:val="22"/>
          </w:rPr>
          <w:tab/>
        </w:r>
        <w:r w:rsidR="00081F14" w:rsidRPr="00E72BB8">
          <w:rPr>
            <w:rStyle w:val="Hipercze"/>
            <w:noProof/>
          </w:rPr>
          <w:t>Wstęp</w:t>
        </w:r>
        <w:r w:rsidR="00081F14">
          <w:rPr>
            <w:noProof/>
            <w:webHidden/>
          </w:rPr>
          <w:tab/>
        </w:r>
        <w:r w:rsidR="00081F14">
          <w:rPr>
            <w:noProof/>
            <w:webHidden/>
          </w:rPr>
          <w:fldChar w:fldCharType="begin"/>
        </w:r>
        <w:r w:rsidR="00081F14">
          <w:rPr>
            <w:noProof/>
            <w:webHidden/>
          </w:rPr>
          <w:instrText xml:space="preserve"> PAGEREF _Toc440397592 \h </w:instrText>
        </w:r>
        <w:r w:rsidR="00081F14">
          <w:rPr>
            <w:noProof/>
            <w:webHidden/>
          </w:rPr>
        </w:r>
        <w:r w:rsidR="00081F14">
          <w:rPr>
            <w:noProof/>
            <w:webHidden/>
          </w:rPr>
          <w:fldChar w:fldCharType="separate"/>
        </w:r>
        <w:r w:rsidR="00081F14">
          <w:rPr>
            <w:noProof/>
            <w:webHidden/>
          </w:rPr>
          <w:t>5</w:t>
        </w:r>
        <w:r w:rsidR="00081F14">
          <w:rPr>
            <w:noProof/>
            <w:webHidden/>
          </w:rPr>
          <w:fldChar w:fldCharType="end"/>
        </w:r>
      </w:hyperlink>
    </w:p>
    <w:p w14:paraId="6AB9BB59" w14:textId="77777777" w:rsidR="00081F14" w:rsidRDefault="000B144C">
      <w:pPr>
        <w:pStyle w:val="Spistreci1"/>
        <w:rPr>
          <w:rFonts w:asciiTheme="minorHAnsi" w:eastAsiaTheme="minorEastAsia" w:hAnsiTheme="minorHAnsi" w:cstheme="minorBidi"/>
          <w:b w:val="0"/>
          <w:bCs w:val="0"/>
          <w:noProof/>
          <w:sz w:val="22"/>
          <w:szCs w:val="22"/>
        </w:rPr>
      </w:pPr>
      <w:hyperlink w:anchor="_Toc440397593" w:history="1">
        <w:r w:rsidR="00081F14" w:rsidRPr="00E72BB8">
          <w:rPr>
            <w:rStyle w:val="Hipercze"/>
            <w:noProof/>
          </w:rPr>
          <w:t>2.</w:t>
        </w:r>
        <w:r w:rsidR="00081F14">
          <w:rPr>
            <w:rFonts w:asciiTheme="minorHAnsi" w:eastAsiaTheme="minorEastAsia" w:hAnsiTheme="minorHAnsi" w:cstheme="minorBidi"/>
            <w:b w:val="0"/>
            <w:bCs w:val="0"/>
            <w:noProof/>
            <w:sz w:val="22"/>
            <w:szCs w:val="22"/>
          </w:rPr>
          <w:tab/>
        </w:r>
        <w:r w:rsidR="00081F14" w:rsidRPr="00E72BB8">
          <w:rPr>
            <w:rStyle w:val="Hipercze"/>
            <w:noProof/>
          </w:rPr>
          <w:t>Cel i zakres pracy</w:t>
        </w:r>
        <w:r w:rsidR="00081F14">
          <w:rPr>
            <w:noProof/>
            <w:webHidden/>
          </w:rPr>
          <w:tab/>
        </w:r>
        <w:r w:rsidR="00081F14">
          <w:rPr>
            <w:noProof/>
            <w:webHidden/>
          </w:rPr>
          <w:fldChar w:fldCharType="begin"/>
        </w:r>
        <w:r w:rsidR="00081F14">
          <w:rPr>
            <w:noProof/>
            <w:webHidden/>
          </w:rPr>
          <w:instrText xml:space="preserve"> PAGEREF _Toc440397593 \h </w:instrText>
        </w:r>
        <w:r w:rsidR="00081F14">
          <w:rPr>
            <w:noProof/>
            <w:webHidden/>
          </w:rPr>
        </w:r>
        <w:r w:rsidR="00081F14">
          <w:rPr>
            <w:noProof/>
            <w:webHidden/>
          </w:rPr>
          <w:fldChar w:fldCharType="separate"/>
        </w:r>
        <w:r w:rsidR="00081F14">
          <w:rPr>
            <w:noProof/>
            <w:webHidden/>
          </w:rPr>
          <w:t>6</w:t>
        </w:r>
        <w:r w:rsidR="00081F14">
          <w:rPr>
            <w:noProof/>
            <w:webHidden/>
          </w:rPr>
          <w:fldChar w:fldCharType="end"/>
        </w:r>
      </w:hyperlink>
    </w:p>
    <w:p w14:paraId="7255345F" w14:textId="77777777" w:rsidR="00081F14" w:rsidRDefault="000B144C">
      <w:pPr>
        <w:pStyle w:val="Spistreci1"/>
        <w:rPr>
          <w:rFonts w:asciiTheme="minorHAnsi" w:eastAsiaTheme="minorEastAsia" w:hAnsiTheme="minorHAnsi" w:cstheme="minorBidi"/>
          <w:b w:val="0"/>
          <w:bCs w:val="0"/>
          <w:noProof/>
          <w:sz w:val="22"/>
          <w:szCs w:val="22"/>
        </w:rPr>
      </w:pPr>
      <w:hyperlink w:anchor="_Toc440397594" w:history="1">
        <w:r w:rsidR="00081F14" w:rsidRPr="00E72BB8">
          <w:rPr>
            <w:rStyle w:val="Hipercze"/>
            <w:noProof/>
          </w:rPr>
          <w:t>3.</w:t>
        </w:r>
        <w:r w:rsidR="00081F14">
          <w:rPr>
            <w:rFonts w:asciiTheme="minorHAnsi" w:eastAsiaTheme="minorEastAsia" w:hAnsiTheme="minorHAnsi" w:cstheme="minorBidi"/>
            <w:b w:val="0"/>
            <w:bCs w:val="0"/>
            <w:noProof/>
            <w:sz w:val="22"/>
            <w:szCs w:val="22"/>
          </w:rPr>
          <w:tab/>
        </w:r>
        <w:r w:rsidR="00081F14" w:rsidRPr="00E72BB8">
          <w:rPr>
            <w:rStyle w:val="Hipercze"/>
            <w:noProof/>
          </w:rPr>
          <w:t>Systemy rozpoznawania tablic rejestracyjnych</w:t>
        </w:r>
        <w:r w:rsidR="00081F14">
          <w:rPr>
            <w:noProof/>
            <w:webHidden/>
          </w:rPr>
          <w:tab/>
        </w:r>
        <w:r w:rsidR="00081F14">
          <w:rPr>
            <w:noProof/>
            <w:webHidden/>
          </w:rPr>
          <w:fldChar w:fldCharType="begin"/>
        </w:r>
        <w:r w:rsidR="00081F14">
          <w:rPr>
            <w:noProof/>
            <w:webHidden/>
          </w:rPr>
          <w:instrText xml:space="preserve"> PAGEREF _Toc440397594 \h </w:instrText>
        </w:r>
        <w:r w:rsidR="00081F14">
          <w:rPr>
            <w:noProof/>
            <w:webHidden/>
          </w:rPr>
        </w:r>
        <w:r w:rsidR="00081F14">
          <w:rPr>
            <w:noProof/>
            <w:webHidden/>
          </w:rPr>
          <w:fldChar w:fldCharType="separate"/>
        </w:r>
        <w:r w:rsidR="00081F14">
          <w:rPr>
            <w:noProof/>
            <w:webHidden/>
          </w:rPr>
          <w:t>7</w:t>
        </w:r>
        <w:r w:rsidR="00081F14">
          <w:rPr>
            <w:noProof/>
            <w:webHidden/>
          </w:rPr>
          <w:fldChar w:fldCharType="end"/>
        </w:r>
      </w:hyperlink>
    </w:p>
    <w:p w14:paraId="49C7280F"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595" w:history="1">
        <w:r w:rsidR="00081F14" w:rsidRPr="00E72BB8">
          <w:rPr>
            <w:rStyle w:val="Hipercze"/>
            <w:noProof/>
            <w:lang w:bidi="x-none"/>
            <w14:scene3d>
              <w14:camera w14:prst="orthographicFront"/>
              <w14:lightRig w14:rig="threePt" w14:dir="t">
                <w14:rot w14:lat="0" w14:lon="0" w14:rev="0"/>
              </w14:lightRig>
            </w14:scene3d>
          </w:rPr>
          <w:t>3.1.</w:t>
        </w:r>
        <w:r w:rsidR="00081F14">
          <w:rPr>
            <w:rFonts w:asciiTheme="minorHAnsi" w:eastAsiaTheme="minorEastAsia" w:hAnsiTheme="minorHAnsi" w:cstheme="minorBidi"/>
            <w:noProof/>
            <w:sz w:val="22"/>
            <w:szCs w:val="22"/>
          </w:rPr>
          <w:tab/>
        </w:r>
        <w:r w:rsidR="00081F14" w:rsidRPr="00E72BB8">
          <w:rPr>
            <w:rStyle w:val="Hipercze"/>
            <w:noProof/>
          </w:rPr>
          <w:t>Wprowadzenie</w:t>
        </w:r>
        <w:r w:rsidR="00081F14">
          <w:rPr>
            <w:noProof/>
            <w:webHidden/>
          </w:rPr>
          <w:tab/>
        </w:r>
        <w:r w:rsidR="00081F14">
          <w:rPr>
            <w:noProof/>
            <w:webHidden/>
          </w:rPr>
          <w:fldChar w:fldCharType="begin"/>
        </w:r>
        <w:r w:rsidR="00081F14">
          <w:rPr>
            <w:noProof/>
            <w:webHidden/>
          </w:rPr>
          <w:instrText xml:space="preserve"> PAGEREF _Toc440397595 \h </w:instrText>
        </w:r>
        <w:r w:rsidR="00081F14">
          <w:rPr>
            <w:noProof/>
            <w:webHidden/>
          </w:rPr>
        </w:r>
        <w:r w:rsidR="00081F14">
          <w:rPr>
            <w:noProof/>
            <w:webHidden/>
          </w:rPr>
          <w:fldChar w:fldCharType="separate"/>
        </w:r>
        <w:r w:rsidR="00081F14">
          <w:rPr>
            <w:noProof/>
            <w:webHidden/>
          </w:rPr>
          <w:t>7</w:t>
        </w:r>
        <w:r w:rsidR="00081F14">
          <w:rPr>
            <w:noProof/>
            <w:webHidden/>
          </w:rPr>
          <w:fldChar w:fldCharType="end"/>
        </w:r>
      </w:hyperlink>
    </w:p>
    <w:p w14:paraId="7858918D"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596" w:history="1">
        <w:r w:rsidR="00081F14" w:rsidRPr="00E72BB8">
          <w:rPr>
            <w:rStyle w:val="Hipercze"/>
            <w:noProof/>
            <w:lang w:bidi="x-none"/>
            <w14:scene3d>
              <w14:camera w14:prst="orthographicFront"/>
              <w14:lightRig w14:rig="threePt" w14:dir="t">
                <w14:rot w14:lat="0" w14:lon="0" w14:rev="0"/>
              </w14:lightRig>
            </w14:scene3d>
          </w:rPr>
          <w:t>3.2.</w:t>
        </w:r>
        <w:r w:rsidR="00081F14">
          <w:rPr>
            <w:rFonts w:asciiTheme="minorHAnsi" w:eastAsiaTheme="minorEastAsia" w:hAnsiTheme="minorHAnsi" w:cstheme="minorBidi"/>
            <w:noProof/>
            <w:sz w:val="22"/>
            <w:szCs w:val="22"/>
          </w:rPr>
          <w:tab/>
        </w:r>
        <w:r w:rsidR="00081F14" w:rsidRPr="00E72BB8">
          <w:rPr>
            <w:rStyle w:val="Hipercze"/>
            <w:noProof/>
          </w:rPr>
          <w:t>Wymagania prawne polskich tablic rejestracyjnych</w:t>
        </w:r>
        <w:r w:rsidR="00081F14">
          <w:rPr>
            <w:noProof/>
            <w:webHidden/>
          </w:rPr>
          <w:tab/>
        </w:r>
        <w:r w:rsidR="00081F14">
          <w:rPr>
            <w:noProof/>
            <w:webHidden/>
          </w:rPr>
          <w:fldChar w:fldCharType="begin"/>
        </w:r>
        <w:r w:rsidR="00081F14">
          <w:rPr>
            <w:noProof/>
            <w:webHidden/>
          </w:rPr>
          <w:instrText xml:space="preserve"> PAGEREF _Toc440397596 \h </w:instrText>
        </w:r>
        <w:r w:rsidR="00081F14">
          <w:rPr>
            <w:noProof/>
            <w:webHidden/>
          </w:rPr>
        </w:r>
        <w:r w:rsidR="00081F14">
          <w:rPr>
            <w:noProof/>
            <w:webHidden/>
          </w:rPr>
          <w:fldChar w:fldCharType="separate"/>
        </w:r>
        <w:r w:rsidR="00081F14">
          <w:rPr>
            <w:noProof/>
            <w:webHidden/>
          </w:rPr>
          <w:t>8</w:t>
        </w:r>
        <w:r w:rsidR="00081F14">
          <w:rPr>
            <w:noProof/>
            <w:webHidden/>
          </w:rPr>
          <w:fldChar w:fldCharType="end"/>
        </w:r>
      </w:hyperlink>
    </w:p>
    <w:p w14:paraId="78D4C0B6" w14:textId="77777777" w:rsidR="00081F14" w:rsidRDefault="000B144C">
      <w:pPr>
        <w:pStyle w:val="Spistreci3"/>
        <w:rPr>
          <w:rFonts w:asciiTheme="minorHAnsi" w:eastAsiaTheme="minorEastAsia" w:hAnsiTheme="minorHAnsi" w:cstheme="minorBidi"/>
          <w:iCs w:val="0"/>
          <w:noProof/>
          <w:szCs w:val="22"/>
        </w:rPr>
      </w:pPr>
      <w:hyperlink w:anchor="_Toc440397597" w:history="1">
        <w:r w:rsidR="00081F14" w:rsidRPr="00E72BB8">
          <w:rPr>
            <w:rStyle w:val="Hipercze"/>
            <w:noProof/>
          </w:rPr>
          <w:t>3.2.1.</w:t>
        </w:r>
        <w:r w:rsidR="00081F14">
          <w:rPr>
            <w:rFonts w:asciiTheme="minorHAnsi" w:eastAsiaTheme="minorEastAsia" w:hAnsiTheme="minorHAnsi" w:cstheme="minorBidi"/>
            <w:iCs w:val="0"/>
            <w:noProof/>
            <w:szCs w:val="22"/>
          </w:rPr>
          <w:tab/>
        </w:r>
        <w:r w:rsidR="00081F14" w:rsidRPr="00E72BB8">
          <w:rPr>
            <w:rStyle w:val="Hipercze"/>
            <w:noProof/>
          </w:rPr>
          <w:t>Ogólna specyfikacja tablic rejestracyjnych</w:t>
        </w:r>
        <w:r w:rsidR="00081F14">
          <w:rPr>
            <w:noProof/>
            <w:webHidden/>
          </w:rPr>
          <w:tab/>
        </w:r>
        <w:r w:rsidR="00081F14">
          <w:rPr>
            <w:noProof/>
            <w:webHidden/>
          </w:rPr>
          <w:fldChar w:fldCharType="begin"/>
        </w:r>
        <w:r w:rsidR="00081F14">
          <w:rPr>
            <w:noProof/>
            <w:webHidden/>
          </w:rPr>
          <w:instrText xml:space="preserve"> PAGEREF _Toc440397597 \h </w:instrText>
        </w:r>
        <w:r w:rsidR="00081F14">
          <w:rPr>
            <w:noProof/>
            <w:webHidden/>
          </w:rPr>
        </w:r>
        <w:r w:rsidR="00081F14">
          <w:rPr>
            <w:noProof/>
            <w:webHidden/>
          </w:rPr>
          <w:fldChar w:fldCharType="separate"/>
        </w:r>
        <w:r w:rsidR="00081F14">
          <w:rPr>
            <w:noProof/>
            <w:webHidden/>
          </w:rPr>
          <w:t>8</w:t>
        </w:r>
        <w:r w:rsidR="00081F14">
          <w:rPr>
            <w:noProof/>
            <w:webHidden/>
          </w:rPr>
          <w:fldChar w:fldCharType="end"/>
        </w:r>
      </w:hyperlink>
    </w:p>
    <w:p w14:paraId="14F1F4F0" w14:textId="77777777" w:rsidR="00081F14" w:rsidRDefault="000B144C">
      <w:pPr>
        <w:pStyle w:val="Spistreci3"/>
        <w:rPr>
          <w:rFonts w:asciiTheme="minorHAnsi" w:eastAsiaTheme="minorEastAsia" w:hAnsiTheme="minorHAnsi" w:cstheme="minorBidi"/>
          <w:iCs w:val="0"/>
          <w:noProof/>
          <w:szCs w:val="22"/>
        </w:rPr>
      </w:pPr>
      <w:hyperlink w:anchor="_Toc440397598" w:history="1">
        <w:r w:rsidR="00081F14" w:rsidRPr="00E72BB8">
          <w:rPr>
            <w:rStyle w:val="Hipercze"/>
            <w:noProof/>
          </w:rPr>
          <w:t>3.2.2.</w:t>
        </w:r>
        <w:r w:rsidR="00081F14">
          <w:rPr>
            <w:rFonts w:asciiTheme="minorHAnsi" w:eastAsiaTheme="minorEastAsia" w:hAnsiTheme="minorHAnsi" w:cstheme="minorBidi"/>
            <w:iCs w:val="0"/>
            <w:noProof/>
            <w:szCs w:val="22"/>
          </w:rPr>
          <w:tab/>
        </w:r>
        <w:r w:rsidR="00081F14" w:rsidRPr="00E72BB8">
          <w:rPr>
            <w:rStyle w:val="Hipercze"/>
            <w:noProof/>
          </w:rPr>
          <w:t>Numery rejestracyjne</w:t>
        </w:r>
        <w:r w:rsidR="00081F14">
          <w:rPr>
            <w:noProof/>
            <w:webHidden/>
          </w:rPr>
          <w:tab/>
        </w:r>
        <w:r w:rsidR="00081F14">
          <w:rPr>
            <w:noProof/>
            <w:webHidden/>
          </w:rPr>
          <w:fldChar w:fldCharType="begin"/>
        </w:r>
        <w:r w:rsidR="00081F14">
          <w:rPr>
            <w:noProof/>
            <w:webHidden/>
          </w:rPr>
          <w:instrText xml:space="preserve"> PAGEREF _Toc440397598 \h </w:instrText>
        </w:r>
        <w:r w:rsidR="00081F14">
          <w:rPr>
            <w:noProof/>
            <w:webHidden/>
          </w:rPr>
        </w:r>
        <w:r w:rsidR="00081F14">
          <w:rPr>
            <w:noProof/>
            <w:webHidden/>
          </w:rPr>
          <w:fldChar w:fldCharType="separate"/>
        </w:r>
        <w:r w:rsidR="00081F14">
          <w:rPr>
            <w:noProof/>
            <w:webHidden/>
          </w:rPr>
          <w:t>9</w:t>
        </w:r>
        <w:r w:rsidR="00081F14">
          <w:rPr>
            <w:noProof/>
            <w:webHidden/>
          </w:rPr>
          <w:fldChar w:fldCharType="end"/>
        </w:r>
      </w:hyperlink>
    </w:p>
    <w:p w14:paraId="214E678B" w14:textId="77777777" w:rsidR="00081F14" w:rsidRDefault="000B144C">
      <w:pPr>
        <w:pStyle w:val="Spistreci3"/>
        <w:rPr>
          <w:rFonts w:asciiTheme="minorHAnsi" w:eastAsiaTheme="minorEastAsia" w:hAnsiTheme="minorHAnsi" w:cstheme="minorBidi"/>
          <w:iCs w:val="0"/>
          <w:noProof/>
          <w:szCs w:val="22"/>
        </w:rPr>
      </w:pPr>
      <w:hyperlink w:anchor="_Toc440397599" w:history="1">
        <w:r w:rsidR="00081F14" w:rsidRPr="00E72BB8">
          <w:rPr>
            <w:rStyle w:val="Hipercze"/>
            <w:noProof/>
          </w:rPr>
          <w:t>3.2.3.</w:t>
        </w:r>
        <w:r w:rsidR="00081F14">
          <w:rPr>
            <w:rFonts w:asciiTheme="minorHAnsi" w:eastAsiaTheme="minorEastAsia" w:hAnsiTheme="minorHAnsi" w:cstheme="minorBidi"/>
            <w:iCs w:val="0"/>
            <w:noProof/>
            <w:szCs w:val="22"/>
          </w:rPr>
          <w:tab/>
        </w:r>
        <w:r w:rsidR="00081F14" w:rsidRPr="00E72BB8">
          <w:rPr>
            <w:rStyle w:val="Hipercze"/>
            <w:noProof/>
          </w:rPr>
          <w:t>Lokalizacja tablic rejestracyjnych</w:t>
        </w:r>
        <w:r w:rsidR="00081F14">
          <w:rPr>
            <w:noProof/>
            <w:webHidden/>
          </w:rPr>
          <w:tab/>
        </w:r>
        <w:r w:rsidR="00081F14">
          <w:rPr>
            <w:noProof/>
            <w:webHidden/>
          </w:rPr>
          <w:fldChar w:fldCharType="begin"/>
        </w:r>
        <w:r w:rsidR="00081F14">
          <w:rPr>
            <w:noProof/>
            <w:webHidden/>
          </w:rPr>
          <w:instrText xml:space="preserve"> PAGEREF _Toc440397599 \h </w:instrText>
        </w:r>
        <w:r w:rsidR="00081F14">
          <w:rPr>
            <w:noProof/>
            <w:webHidden/>
          </w:rPr>
        </w:r>
        <w:r w:rsidR="00081F14">
          <w:rPr>
            <w:noProof/>
            <w:webHidden/>
          </w:rPr>
          <w:fldChar w:fldCharType="separate"/>
        </w:r>
        <w:r w:rsidR="00081F14">
          <w:rPr>
            <w:noProof/>
            <w:webHidden/>
          </w:rPr>
          <w:t>9</w:t>
        </w:r>
        <w:r w:rsidR="00081F14">
          <w:rPr>
            <w:noProof/>
            <w:webHidden/>
          </w:rPr>
          <w:fldChar w:fldCharType="end"/>
        </w:r>
      </w:hyperlink>
    </w:p>
    <w:p w14:paraId="57E6F67E"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00" w:history="1">
        <w:r w:rsidR="00081F14" w:rsidRPr="00E72BB8">
          <w:rPr>
            <w:rStyle w:val="Hipercze"/>
            <w:noProof/>
            <w:lang w:bidi="x-none"/>
            <w14:scene3d>
              <w14:camera w14:prst="orthographicFront"/>
              <w14:lightRig w14:rig="threePt" w14:dir="t">
                <w14:rot w14:lat="0" w14:lon="0" w14:rev="0"/>
              </w14:lightRig>
            </w14:scene3d>
          </w:rPr>
          <w:t>3.3.</w:t>
        </w:r>
        <w:r w:rsidR="00081F14">
          <w:rPr>
            <w:rFonts w:asciiTheme="minorHAnsi" w:eastAsiaTheme="minorEastAsia" w:hAnsiTheme="minorHAnsi" w:cstheme="minorBidi"/>
            <w:noProof/>
            <w:sz w:val="22"/>
            <w:szCs w:val="22"/>
          </w:rPr>
          <w:tab/>
        </w:r>
        <w:r w:rsidR="00081F14" w:rsidRPr="00E72BB8">
          <w:rPr>
            <w:rStyle w:val="Hipercze"/>
            <w:noProof/>
          </w:rPr>
          <w:t>Zasada działania systemu</w:t>
        </w:r>
        <w:r w:rsidR="00081F14">
          <w:rPr>
            <w:noProof/>
            <w:webHidden/>
          </w:rPr>
          <w:tab/>
        </w:r>
        <w:r w:rsidR="00081F14">
          <w:rPr>
            <w:noProof/>
            <w:webHidden/>
          </w:rPr>
          <w:fldChar w:fldCharType="begin"/>
        </w:r>
        <w:r w:rsidR="00081F14">
          <w:rPr>
            <w:noProof/>
            <w:webHidden/>
          </w:rPr>
          <w:instrText xml:space="preserve"> PAGEREF _Toc440397600 \h </w:instrText>
        </w:r>
        <w:r w:rsidR="00081F14">
          <w:rPr>
            <w:noProof/>
            <w:webHidden/>
          </w:rPr>
        </w:r>
        <w:r w:rsidR="00081F14">
          <w:rPr>
            <w:noProof/>
            <w:webHidden/>
          </w:rPr>
          <w:fldChar w:fldCharType="separate"/>
        </w:r>
        <w:r w:rsidR="00081F14">
          <w:rPr>
            <w:noProof/>
            <w:webHidden/>
          </w:rPr>
          <w:t>10</w:t>
        </w:r>
        <w:r w:rsidR="00081F14">
          <w:rPr>
            <w:noProof/>
            <w:webHidden/>
          </w:rPr>
          <w:fldChar w:fldCharType="end"/>
        </w:r>
      </w:hyperlink>
    </w:p>
    <w:p w14:paraId="528B260D" w14:textId="77777777" w:rsidR="00081F14" w:rsidRDefault="000B144C">
      <w:pPr>
        <w:pStyle w:val="Spistreci3"/>
        <w:rPr>
          <w:rFonts w:asciiTheme="minorHAnsi" w:eastAsiaTheme="minorEastAsia" w:hAnsiTheme="minorHAnsi" w:cstheme="minorBidi"/>
          <w:iCs w:val="0"/>
          <w:noProof/>
          <w:szCs w:val="22"/>
        </w:rPr>
      </w:pPr>
      <w:hyperlink w:anchor="_Toc440397601" w:history="1">
        <w:r w:rsidR="00081F14" w:rsidRPr="00E72BB8">
          <w:rPr>
            <w:rStyle w:val="Hipercze"/>
            <w:noProof/>
          </w:rPr>
          <w:t>3.3.1.</w:t>
        </w:r>
        <w:r w:rsidR="00081F14">
          <w:rPr>
            <w:rFonts w:asciiTheme="minorHAnsi" w:eastAsiaTheme="minorEastAsia" w:hAnsiTheme="minorHAnsi" w:cstheme="minorBidi"/>
            <w:iCs w:val="0"/>
            <w:noProof/>
            <w:szCs w:val="22"/>
          </w:rPr>
          <w:tab/>
        </w:r>
        <w:r w:rsidR="00081F14" w:rsidRPr="00E72BB8">
          <w:rPr>
            <w:rStyle w:val="Hipercze"/>
            <w:noProof/>
          </w:rPr>
          <w:t>Rozpoznawanie statyczne</w:t>
        </w:r>
        <w:r w:rsidR="00081F14">
          <w:rPr>
            <w:noProof/>
            <w:webHidden/>
          </w:rPr>
          <w:tab/>
        </w:r>
        <w:r w:rsidR="00081F14">
          <w:rPr>
            <w:noProof/>
            <w:webHidden/>
          </w:rPr>
          <w:fldChar w:fldCharType="begin"/>
        </w:r>
        <w:r w:rsidR="00081F14">
          <w:rPr>
            <w:noProof/>
            <w:webHidden/>
          </w:rPr>
          <w:instrText xml:space="preserve"> PAGEREF _Toc440397601 \h </w:instrText>
        </w:r>
        <w:r w:rsidR="00081F14">
          <w:rPr>
            <w:noProof/>
            <w:webHidden/>
          </w:rPr>
        </w:r>
        <w:r w:rsidR="00081F14">
          <w:rPr>
            <w:noProof/>
            <w:webHidden/>
          </w:rPr>
          <w:fldChar w:fldCharType="separate"/>
        </w:r>
        <w:r w:rsidR="00081F14">
          <w:rPr>
            <w:noProof/>
            <w:webHidden/>
          </w:rPr>
          <w:t>11</w:t>
        </w:r>
        <w:r w:rsidR="00081F14">
          <w:rPr>
            <w:noProof/>
            <w:webHidden/>
          </w:rPr>
          <w:fldChar w:fldCharType="end"/>
        </w:r>
      </w:hyperlink>
    </w:p>
    <w:p w14:paraId="3F3F983D" w14:textId="77777777" w:rsidR="00081F14" w:rsidRDefault="000B144C">
      <w:pPr>
        <w:pStyle w:val="Spistreci3"/>
        <w:rPr>
          <w:rFonts w:asciiTheme="minorHAnsi" w:eastAsiaTheme="minorEastAsia" w:hAnsiTheme="minorHAnsi" w:cstheme="minorBidi"/>
          <w:iCs w:val="0"/>
          <w:noProof/>
          <w:szCs w:val="22"/>
        </w:rPr>
      </w:pPr>
      <w:hyperlink w:anchor="_Toc440397602" w:history="1">
        <w:r w:rsidR="00081F14" w:rsidRPr="00E72BB8">
          <w:rPr>
            <w:rStyle w:val="Hipercze"/>
            <w:noProof/>
          </w:rPr>
          <w:t>3.3.2.</w:t>
        </w:r>
        <w:r w:rsidR="00081F14">
          <w:rPr>
            <w:rFonts w:asciiTheme="minorHAnsi" w:eastAsiaTheme="minorEastAsia" w:hAnsiTheme="minorHAnsi" w:cstheme="minorBidi"/>
            <w:iCs w:val="0"/>
            <w:noProof/>
            <w:szCs w:val="22"/>
          </w:rPr>
          <w:tab/>
        </w:r>
        <w:r w:rsidR="00081F14" w:rsidRPr="00E72BB8">
          <w:rPr>
            <w:rStyle w:val="Hipercze"/>
            <w:noProof/>
          </w:rPr>
          <w:t>Rozpoznawanie dynamiczne</w:t>
        </w:r>
        <w:r w:rsidR="00081F14">
          <w:rPr>
            <w:noProof/>
            <w:webHidden/>
          </w:rPr>
          <w:tab/>
        </w:r>
        <w:r w:rsidR="00081F14">
          <w:rPr>
            <w:noProof/>
            <w:webHidden/>
          </w:rPr>
          <w:fldChar w:fldCharType="begin"/>
        </w:r>
        <w:r w:rsidR="00081F14">
          <w:rPr>
            <w:noProof/>
            <w:webHidden/>
          </w:rPr>
          <w:instrText xml:space="preserve"> PAGEREF _Toc440397602 \h </w:instrText>
        </w:r>
        <w:r w:rsidR="00081F14">
          <w:rPr>
            <w:noProof/>
            <w:webHidden/>
          </w:rPr>
        </w:r>
        <w:r w:rsidR="00081F14">
          <w:rPr>
            <w:noProof/>
            <w:webHidden/>
          </w:rPr>
          <w:fldChar w:fldCharType="separate"/>
        </w:r>
        <w:r w:rsidR="00081F14">
          <w:rPr>
            <w:noProof/>
            <w:webHidden/>
          </w:rPr>
          <w:t>11</w:t>
        </w:r>
        <w:r w:rsidR="00081F14">
          <w:rPr>
            <w:noProof/>
            <w:webHidden/>
          </w:rPr>
          <w:fldChar w:fldCharType="end"/>
        </w:r>
      </w:hyperlink>
    </w:p>
    <w:p w14:paraId="05C03BFF"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03" w:history="1">
        <w:r w:rsidR="00081F14" w:rsidRPr="00E72BB8">
          <w:rPr>
            <w:rStyle w:val="Hipercze"/>
            <w:noProof/>
            <w:lang w:bidi="x-none"/>
            <w14:scene3d>
              <w14:camera w14:prst="orthographicFront"/>
              <w14:lightRig w14:rig="threePt" w14:dir="t">
                <w14:rot w14:lat="0" w14:lon="0" w14:rev="0"/>
              </w14:lightRig>
            </w14:scene3d>
          </w:rPr>
          <w:t>3.4.</w:t>
        </w:r>
        <w:r w:rsidR="00081F14">
          <w:rPr>
            <w:rFonts w:asciiTheme="minorHAnsi" w:eastAsiaTheme="minorEastAsia" w:hAnsiTheme="minorHAnsi" w:cstheme="minorBidi"/>
            <w:noProof/>
            <w:sz w:val="22"/>
            <w:szCs w:val="22"/>
          </w:rPr>
          <w:tab/>
        </w:r>
        <w:r w:rsidR="00081F14" w:rsidRPr="00E72BB8">
          <w:rPr>
            <w:rStyle w:val="Hipercze"/>
            <w:noProof/>
          </w:rPr>
          <w:t>Analiza praktycznych rozwiązań w danej dziedzinie</w:t>
        </w:r>
        <w:r w:rsidR="00081F14">
          <w:rPr>
            <w:noProof/>
            <w:webHidden/>
          </w:rPr>
          <w:tab/>
        </w:r>
        <w:r w:rsidR="00081F14">
          <w:rPr>
            <w:noProof/>
            <w:webHidden/>
          </w:rPr>
          <w:fldChar w:fldCharType="begin"/>
        </w:r>
        <w:r w:rsidR="00081F14">
          <w:rPr>
            <w:noProof/>
            <w:webHidden/>
          </w:rPr>
          <w:instrText xml:space="preserve"> PAGEREF _Toc440397603 \h </w:instrText>
        </w:r>
        <w:r w:rsidR="00081F14">
          <w:rPr>
            <w:noProof/>
            <w:webHidden/>
          </w:rPr>
        </w:r>
        <w:r w:rsidR="00081F14">
          <w:rPr>
            <w:noProof/>
            <w:webHidden/>
          </w:rPr>
          <w:fldChar w:fldCharType="separate"/>
        </w:r>
        <w:r w:rsidR="00081F14">
          <w:rPr>
            <w:noProof/>
            <w:webHidden/>
          </w:rPr>
          <w:t>11</w:t>
        </w:r>
        <w:r w:rsidR="00081F14">
          <w:rPr>
            <w:noProof/>
            <w:webHidden/>
          </w:rPr>
          <w:fldChar w:fldCharType="end"/>
        </w:r>
      </w:hyperlink>
    </w:p>
    <w:p w14:paraId="3ACA6554" w14:textId="77777777" w:rsidR="00081F14" w:rsidRDefault="000B144C">
      <w:pPr>
        <w:pStyle w:val="Spistreci3"/>
        <w:rPr>
          <w:rFonts w:asciiTheme="minorHAnsi" w:eastAsiaTheme="minorEastAsia" w:hAnsiTheme="minorHAnsi" w:cstheme="minorBidi"/>
          <w:iCs w:val="0"/>
          <w:noProof/>
          <w:szCs w:val="22"/>
        </w:rPr>
      </w:pPr>
      <w:hyperlink w:anchor="_Toc440397604" w:history="1">
        <w:r w:rsidR="00081F14" w:rsidRPr="00E72BB8">
          <w:rPr>
            <w:rStyle w:val="Hipercze"/>
            <w:noProof/>
          </w:rPr>
          <w:t>3.4.1.</w:t>
        </w:r>
        <w:r w:rsidR="00081F14">
          <w:rPr>
            <w:rFonts w:asciiTheme="minorHAnsi" w:eastAsiaTheme="minorEastAsia" w:hAnsiTheme="minorHAnsi" w:cstheme="minorBidi"/>
            <w:iCs w:val="0"/>
            <w:noProof/>
            <w:szCs w:val="22"/>
          </w:rPr>
          <w:tab/>
        </w:r>
        <w:r w:rsidR="00081F14" w:rsidRPr="00E72BB8">
          <w:rPr>
            <w:rStyle w:val="Hipercze"/>
            <w:noProof/>
          </w:rPr>
          <w:t>CARMEN Parking ANPR</w:t>
        </w:r>
        <w:r w:rsidR="00081F14">
          <w:rPr>
            <w:noProof/>
            <w:webHidden/>
          </w:rPr>
          <w:tab/>
        </w:r>
        <w:r w:rsidR="00081F14">
          <w:rPr>
            <w:noProof/>
            <w:webHidden/>
          </w:rPr>
          <w:fldChar w:fldCharType="begin"/>
        </w:r>
        <w:r w:rsidR="00081F14">
          <w:rPr>
            <w:noProof/>
            <w:webHidden/>
          </w:rPr>
          <w:instrText xml:space="preserve"> PAGEREF _Toc440397604 \h </w:instrText>
        </w:r>
        <w:r w:rsidR="00081F14">
          <w:rPr>
            <w:noProof/>
            <w:webHidden/>
          </w:rPr>
        </w:r>
        <w:r w:rsidR="00081F14">
          <w:rPr>
            <w:noProof/>
            <w:webHidden/>
          </w:rPr>
          <w:fldChar w:fldCharType="separate"/>
        </w:r>
        <w:r w:rsidR="00081F14">
          <w:rPr>
            <w:noProof/>
            <w:webHidden/>
          </w:rPr>
          <w:t>11</w:t>
        </w:r>
        <w:r w:rsidR="00081F14">
          <w:rPr>
            <w:noProof/>
            <w:webHidden/>
          </w:rPr>
          <w:fldChar w:fldCharType="end"/>
        </w:r>
      </w:hyperlink>
    </w:p>
    <w:p w14:paraId="019E0A22" w14:textId="77777777" w:rsidR="00081F14" w:rsidRDefault="000B144C">
      <w:pPr>
        <w:pStyle w:val="Spistreci3"/>
        <w:rPr>
          <w:rFonts w:asciiTheme="minorHAnsi" w:eastAsiaTheme="minorEastAsia" w:hAnsiTheme="minorHAnsi" w:cstheme="minorBidi"/>
          <w:iCs w:val="0"/>
          <w:noProof/>
          <w:szCs w:val="22"/>
        </w:rPr>
      </w:pPr>
      <w:hyperlink w:anchor="_Toc440397605" w:history="1">
        <w:r w:rsidR="00081F14" w:rsidRPr="00E72BB8">
          <w:rPr>
            <w:rStyle w:val="Hipercze"/>
            <w:noProof/>
          </w:rPr>
          <w:t>3.4.2.</w:t>
        </w:r>
        <w:r w:rsidR="00081F14">
          <w:rPr>
            <w:rFonts w:asciiTheme="minorHAnsi" w:eastAsiaTheme="minorEastAsia" w:hAnsiTheme="minorHAnsi" w:cstheme="minorBidi"/>
            <w:iCs w:val="0"/>
            <w:noProof/>
            <w:szCs w:val="22"/>
          </w:rPr>
          <w:tab/>
        </w:r>
        <w:r w:rsidR="00081F14" w:rsidRPr="00E72BB8">
          <w:rPr>
            <w:rStyle w:val="Hipercze"/>
            <w:noProof/>
          </w:rPr>
          <w:t>Siemens Sicore ANPR</w:t>
        </w:r>
        <w:r w:rsidR="00081F14">
          <w:rPr>
            <w:noProof/>
            <w:webHidden/>
          </w:rPr>
          <w:tab/>
        </w:r>
        <w:r w:rsidR="00081F14">
          <w:rPr>
            <w:noProof/>
            <w:webHidden/>
          </w:rPr>
          <w:fldChar w:fldCharType="begin"/>
        </w:r>
        <w:r w:rsidR="00081F14">
          <w:rPr>
            <w:noProof/>
            <w:webHidden/>
          </w:rPr>
          <w:instrText xml:space="preserve"> PAGEREF _Toc440397605 \h </w:instrText>
        </w:r>
        <w:r w:rsidR="00081F14">
          <w:rPr>
            <w:noProof/>
            <w:webHidden/>
          </w:rPr>
        </w:r>
        <w:r w:rsidR="00081F14">
          <w:rPr>
            <w:noProof/>
            <w:webHidden/>
          </w:rPr>
          <w:fldChar w:fldCharType="separate"/>
        </w:r>
        <w:r w:rsidR="00081F14">
          <w:rPr>
            <w:noProof/>
            <w:webHidden/>
          </w:rPr>
          <w:t>12</w:t>
        </w:r>
        <w:r w:rsidR="00081F14">
          <w:rPr>
            <w:noProof/>
            <w:webHidden/>
          </w:rPr>
          <w:fldChar w:fldCharType="end"/>
        </w:r>
      </w:hyperlink>
    </w:p>
    <w:p w14:paraId="26F759D3" w14:textId="77777777" w:rsidR="00081F14" w:rsidRDefault="000B144C">
      <w:pPr>
        <w:pStyle w:val="Spistreci3"/>
        <w:rPr>
          <w:rFonts w:asciiTheme="minorHAnsi" w:eastAsiaTheme="minorEastAsia" w:hAnsiTheme="minorHAnsi" w:cstheme="minorBidi"/>
          <w:iCs w:val="0"/>
          <w:noProof/>
          <w:szCs w:val="22"/>
        </w:rPr>
      </w:pPr>
      <w:hyperlink w:anchor="_Toc440397606" w:history="1">
        <w:r w:rsidR="00081F14" w:rsidRPr="00E72BB8">
          <w:rPr>
            <w:rStyle w:val="Hipercze"/>
            <w:noProof/>
          </w:rPr>
          <w:t>3.4.3.</w:t>
        </w:r>
        <w:r w:rsidR="00081F14">
          <w:rPr>
            <w:rFonts w:asciiTheme="minorHAnsi" w:eastAsiaTheme="minorEastAsia" w:hAnsiTheme="minorHAnsi" w:cstheme="minorBidi"/>
            <w:iCs w:val="0"/>
            <w:noProof/>
            <w:szCs w:val="22"/>
          </w:rPr>
          <w:tab/>
        </w:r>
        <w:r w:rsidR="00081F14" w:rsidRPr="00E72BB8">
          <w:rPr>
            <w:rStyle w:val="Hipercze"/>
            <w:noProof/>
          </w:rPr>
          <w:t>Metasoft ARTR</w:t>
        </w:r>
        <w:r w:rsidR="00081F14">
          <w:rPr>
            <w:noProof/>
            <w:webHidden/>
          </w:rPr>
          <w:tab/>
        </w:r>
        <w:r w:rsidR="00081F14">
          <w:rPr>
            <w:noProof/>
            <w:webHidden/>
          </w:rPr>
          <w:fldChar w:fldCharType="begin"/>
        </w:r>
        <w:r w:rsidR="00081F14">
          <w:rPr>
            <w:noProof/>
            <w:webHidden/>
          </w:rPr>
          <w:instrText xml:space="preserve"> PAGEREF _Toc440397606 \h </w:instrText>
        </w:r>
        <w:r w:rsidR="00081F14">
          <w:rPr>
            <w:noProof/>
            <w:webHidden/>
          </w:rPr>
        </w:r>
        <w:r w:rsidR="00081F14">
          <w:rPr>
            <w:noProof/>
            <w:webHidden/>
          </w:rPr>
          <w:fldChar w:fldCharType="separate"/>
        </w:r>
        <w:r w:rsidR="00081F14">
          <w:rPr>
            <w:noProof/>
            <w:webHidden/>
          </w:rPr>
          <w:t>12</w:t>
        </w:r>
        <w:r w:rsidR="00081F14">
          <w:rPr>
            <w:noProof/>
            <w:webHidden/>
          </w:rPr>
          <w:fldChar w:fldCharType="end"/>
        </w:r>
      </w:hyperlink>
    </w:p>
    <w:p w14:paraId="7A3DB237" w14:textId="77777777" w:rsidR="00081F14" w:rsidRDefault="000B144C">
      <w:pPr>
        <w:pStyle w:val="Spistreci3"/>
        <w:rPr>
          <w:rFonts w:asciiTheme="minorHAnsi" w:eastAsiaTheme="minorEastAsia" w:hAnsiTheme="minorHAnsi" w:cstheme="minorBidi"/>
          <w:iCs w:val="0"/>
          <w:noProof/>
          <w:szCs w:val="22"/>
        </w:rPr>
      </w:pPr>
      <w:hyperlink w:anchor="_Toc440397607" w:history="1">
        <w:r w:rsidR="00081F14" w:rsidRPr="00E72BB8">
          <w:rPr>
            <w:rStyle w:val="Hipercze"/>
            <w:noProof/>
          </w:rPr>
          <w:t>3.4.4.</w:t>
        </w:r>
        <w:r w:rsidR="00081F14">
          <w:rPr>
            <w:rFonts w:asciiTheme="minorHAnsi" w:eastAsiaTheme="minorEastAsia" w:hAnsiTheme="minorHAnsi" w:cstheme="minorBidi"/>
            <w:iCs w:val="0"/>
            <w:noProof/>
            <w:szCs w:val="22"/>
          </w:rPr>
          <w:tab/>
        </w:r>
        <w:r w:rsidR="00081F14" w:rsidRPr="00E72BB8">
          <w:rPr>
            <w:rStyle w:val="Hipercze"/>
            <w:noProof/>
          </w:rPr>
          <w:t>PolCam Mobile ANPR</w:t>
        </w:r>
        <w:r w:rsidR="00081F14">
          <w:rPr>
            <w:noProof/>
            <w:webHidden/>
          </w:rPr>
          <w:tab/>
        </w:r>
        <w:r w:rsidR="00081F14">
          <w:rPr>
            <w:noProof/>
            <w:webHidden/>
          </w:rPr>
          <w:fldChar w:fldCharType="begin"/>
        </w:r>
        <w:r w:rsidR="00081F14">
          <w:rPr>
            <w:noProof/>
            <w:webHidden/>
          </w:rPr>
          <w:instrText xml:space="preserve"> PAGEREF _Toc440397607 \h </w:instrText>
        </w:r>
        <w:r w:rsidR="00081F14">
          <w:rPr>
            <w:noProof/>
            <w:webHidden/>
          </w:rPr>
        </w:r>
        <w:r w:rsidR="00081F14">
          <w:rPr>
            <w:noProof/>
            <w:webHidden/>
          </w:rPr>
          <w:fldChar w:fldCharType="separate"/>
        </w:r>
        <w:r w:rsidR="00081F14">
          <w:rPr>
            <w:noProof/>
            <w:webHidden/>
          </w:rPr>
          <w:t>13</w:t>
        </w:r>
        <w:r w:rsidR="00081F14">
          <w:rPr>
            <w:noProof/>
            <w:webHidden/>
          </w:rPr>
          <w:fldChar w:fldCharType="end"/>
        </w:r>
      </w:hyperlink>
    </w:p>
    <w:p w14:paraId="2BEAE706" w14:textId="77777777" w:rsidR="00081F14" w:rsidRDefault="000B144C">
      <w:pPr>
        <w:pStyle w:val="Spistreci1"/>
        <w:rPr>
          <w:rFonts w:asciiTheme="minorHAnsi" w:eastAsiaTheme="minorEastAsia" w:hAnsiTheme="minorHAnsi" w:cstheme="minorBidi"/>
          <w:b w:val="0"/>
          <w:bCs w:val="0"/>
          <w:noProof/>
          <w:sz w:val="22"/>
          <w:szCs w:val="22"/>
        </w:rPr>
      </w:pPr>
      <w:hyperlink w:anchor="_Toc440397608" w:history="1">
        <w:r w:rsidR="00081F14" w:rsidRPr="00E72BB8">
          <w:rPr>
            <w:rStyle w:val="Hipercze"/>
            <w:noProof/>
          </w:rPr>
          <w:t>4.</w:t>
        </w:r>
        <w:r w:rsidR="00081F14">
          <w:rPr>
            <w:rFonts w:asciiTheme="minorHAnsi" w:eastAsiaTheme="minorEastAsia" w:hAnsiTheme="minorHAnsi" w:cstheme="minorBidi"/>
            <w:b w:val="0"/>
            <w:bCs w:val="0"/>
            <w:noProof/>
            <w:sz w:val="22"/>
            <w:szCs w:val="22"/>
          </w:rPr>
          <w:tab/>
        </w:r>
        <w:r w:rsidR="00081F14" w:rsidRPr="00E72BB8">
          <w:rPr>
            <w:rStyle w:val="Hipercze"/>
            <w:noProof/>
          </w:rPr>
          <w:t>Część praktyczna</w:t>
        </w:r>
        <w:r w:rsidR="00081F14">
          <w:rPr>
            <w:noProof/>
            <w:webHidden/>
          </w:rPr>
          <w:tab/>
        </w:r>
        <w:r w:rsidR="00081F14">
          <w:rPr>
            <w:noProof/>
            <w:webHidden/>
          </w:rPr>
          <w:fldChar w:fldCharType="begin"/>
        </w:r>
        <w:r w:rsidR="00081F14">
          <w:rPr>
            <w:noProof/>
            <w:webHidden/>
          </w:rPr>
          <w:instrText xml:space="preserve"> PAGEREF _Toc440397608 \h </w:instrText>
        </w:r>
        <w:r w:rsidR="00081F14">
          <w:rPr>
            <w:noProof/>
            <w:webHidden/>
          </w:rPr>
        </w:r>
        <w:r w:rsidR="00081F14">
          <w:rPr>
            <w:noProof/>
            <w:webHidden/>
          </w:rPr>
          <w:fldChar w:fldCharType="separate"/>
        </w:r>
        <w:r w:rsidR="00081F14">
          <w:rPr>
            <w:noProof/>
            <w:webHidden/>
          </w:rPr>
          <w:t>14</w:t>
        </w:r>
        <w:r w:rsidR="00081F14">
          <w:rPr>
            <w:noProof/>
            <w:webHidden/>
          </w:rPr>
          <w:fldChar w:fldCharType="end"/>
        </w:r>
      </w:hyperlink>
    </w:p>
    <w:p w14:paraId="6DAD96C9"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09" w:history="1">
        <w:r w:rsidR="00081F14" w:rsidRPr="00E72BB8">
          <w:rPr>
            <w:rStyle w:val="Hipercze"/>
            <w:noProof/>
            <w:lang w:bidi="x-none"/>
            <w14:scene3d>
              <w14:camera w14:prst="orthographicFront"/>
              <w14:lightRig w14:rig="threePt" w14:dir="t">
                <w14:rot w14:lat="0" w14:lon="0" w14:rev="0"/>
              </w14:lightRig>
            </w14:scene3d>
          </w:rPr>
          <w:t>4.1.</w:t>
        </w:r>
        <w:r w:rsidR="00081F14">
          <w:rPr>
            <w:rFonts w:asciiTheme="minorHAnsi" w:eastAsiaTheme="minorEastAsia" w:hAnsiTheme="minorHAnsi" w:cstheme="minorBidi"/>
            <w:noProof/>
            <w:sz w:val="22"/>
            <w:szCs w:val="22"/>
          </w:rPr>
          <w:tab/>
        </w:r>
        <w:r w:rsidR="00081F14" w:rsidRPr="00E72BB8">
          <w:rPr>
            <w:rStyle w:val="Hipercze"/>
            <w:noProof/>
          </w:rPr>
          <w:t>Przedstawienie systemu</w:t>
        </w:r>
        <w:r w:rsidR="00081F14">
          <w:rPr>
            <w:noProof/>
            <w:webHidden/>
          </w:rPr>
          <w:tab/>
        </w:r>
        <w:r w:rsidR="00081F14">
          <w:rPr>
            <w:noProof/>
            <w:webHidden/>
          </w:rPr>
          <w:fldChar w:fldCharType="begin"/>
        </w:r>
        <w:r w:rsidR="00081F14">
          <w:rPr>
            <w:noProof/>
            <w:webHidden/>
          </w:rPr>
          <w:instrText xml:space="preserve"> PAGEREF _Toc440397609 \h </w:instrText>
        </w:r>
        <w:r w:rsidR="00081F14">
          <w:rPr>
            <w:noProof/>
            <w:webHidden/>
          </w:rPr>
        </w:r>
        <w:r w:rsidR="00081F14">
          <w:rPr>
            <w:noProof/>
            <w:webHidden/>
          </w:rPr>
          <w:fldChar w:fldCharType="separate"/>
        </w:r>
        <w:r w:rsidR="00081F14">
          <w:rPr>
            <w:noProof/>
            <w:webHidden/>
          </w:rPr>
          <w:t>14</w:t>
        </w:r>
        <w:r w:rsidR="00081F14">
          <w:rPr>
            <w:noProof/>
            <w:webHidden/>
          </w:rPr>
          <w:fldChar w:fldCharType="end"/>
        </w:r>
      </w:hyperlink>
    </w:p>
    <w:p w14:paraId="377E9368"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10" w:history="1">
        <w:r w:rsidR="00081F14" w:rsidRPr="00E72BB8">
          <w:rPr>
            <w:rStyle w:val="Hipercze"/>
            <w:noProof/>
            <w:lang w:bidi="x-none"/>
            <w14:scene3d>
              <w14:camera w14:prst="orthographicFront"/>
              <w14:lightRig w14:rig="threePt" w14:dir="t">
                <w14:rot w14:lat="0" w14:lon="0" w14:rev="0"/>
              </w14:lightRig>
            </w14:scene3d>
          </w:rPr>
          <w:t>4.2.</w:t>
        </w:r>
        <w:r w:rsidR="00081F14">
          <w:rPr>
            <w:rFonts w:asciiTheme="minorHAnsi" w:eastAsiaTheme="minorEastAsia" w:hAnsiTheme="minorHAnsi" w:cstheme="minorBidi"/>
            <w:noProof/>
            <w:sz w:val="22"/>
            <w:szCs w:val="22"/>
          </w:rPr>
          <w:tab/>
        </w:r>
        <w:r w:rsidR="00081F14" w:rsidRPr="00E72BB8">
          <w:rPr>
            <w:rStyle w:val="Hipercze"/>
            <w:noProof/>
          </w:rPr>
          <w:t>Zastosowany sprzęt</w:t>
        </w:r>
        <w:r w:rsidR="00081F14">
          <w:rPr>
            <w:noProof/>
            <w:webHidden/>
          </w:rPr>
          <w:tab/>
        </w:r>
        <w:r w:rsidR="00081F14">
          <w:rPr>
            <w:noProof/>
            <w:webHidden/>
          </w:rPr>
          <w:fldChar w:fldCharType="begin"/>
        </w:r>
        <w:r w:rsidR="00081F14">
          <w:rPr>
            <w:noProof/>
            <w:webHidden/>
          </w:rPr>
          <w:instrText xml:space="preserve"> PAGEREF _Toc440397610 \h </w:instrText>
        </w:r>
        <w:r w:rsidR="00081F14">
          <w:rPr>
            <w:noProof/>
            <w:webHidden/>
          </w:rPr>
        </w:r>
        <w:r w:rsidR="00081F14">
          <w:rPr>
            <w:noProof/>
            <w:webHidden/>
          </w:rPr>
          <w:fldChar w:fldCharType="separate"/>
        </w:r>
        <w:r w:rsidR="00081F14">
          <w:rPr>
            <w:noProof/>
            <w:webHidden/>
          </w:rPr>
          <w:t>16</w:t>
        </w:r>
        <w:r w:rsidR="00081F14">
          <w:rPr>
            <w:noProof/>
            <w:webHidden/>
          </w:rPr>
          <w:fldChar w:fldCharType="end"/>
        </w:r>
      </w:hyperlink>
    </w:p>
    <w:p w14:paraId="0DE9D653" w14:textId="77777777" w:rsidR="00081F14" w:rsidRDefault="000B144C">
      <w:pPr>
        <w:pStyle w:val="Spistreci3"/>
        <w:rPr>
          <w:rFonts w:asciiTheme="minorHAnsi" w:eastAsiaTheme="minorEastAsia" w:hAnsiTheme="minorHAnsi" w:cstheme="minorBidi"/>
          <w:iCs w:val="0"/>
          <w:noProof/>
          <w:szCs w:val="22"/>
        </w:rPr>
      </w:pPr>
      <w:hyperlink w:anchor="_Toc440397611" w:history="1">
        <w:r w:rsidR="00081F14" w:rsidRPr="00E72BB8">
          <w:rPr>
            <w:rStyle w:val="Hipercze"/>
            <w:noProof/>
          </w:rPr>
          <w:t>4.2.1.</w:t>
        </w:r>
        <w:r w:rsidR="00081F14">
          <w:rPr>
            <w:rFonts w:asciiTheme="minorHAnsi" w:eastAsiaTheme="minorEastAsia" w:hAnsiTheme="minorHAnsi" w:cstheme="minorBidi"/>
            <w:iCs w:val="0"/>
            <w:noProof/>
            <w:szCs w:val="22"/>
          </w:rPr>
          <w:tab/>
        </w:r>
        <w:r w:rsidR="00081F14" w:rsidRPr="00E72BB8">
          <w:rPr>
            <w:rStyle w:val="Hipercze"/>
            <w:noProof/>
          </w:rPr>
          <w:t>Raspberry Pi B</w:t>
        </w:r>
        <w:r w:rsidR="00081F14">
          <w:rPr>
            <w:noProof/>
            <w:webHidden/>
          </w:rPr>
          <w:tab/>
        </w:r>
        <w:r w:rsidR="00081F14">
          <w:rPr>
            <w:noProof/>
            <w:webHidden/>
          </w:rPr>
          <w:fldChar w:fldCharType="begin"/>
        </w:r>
        <w:r w:rsidR="00081F14">
          <w:rPr>
            <w:noProof/>
            <w:webHidden/>
          </w:rPr>
          <w:instrText xml:space="preserve"> PAGEREF _Toc440397611 \h </w:instrText>
        </w:r>
        <w:r w:rsidR="00081F14">
          <w:rPr>
            <w:noProof/>
            <w:webHidden/>
          </w:rPr>
        </w:r>
        <w:r w:rsidR="00081F14">
          <w:rPr>
            <w:noProof/>
            <w:webHidden/>
          </w:rPr>
          <w:fldChar w:fldCharType="separate"/>
        </w:r>
        <w:r w:rsidR="00081F14">
          <w:rPr>
            <w:noProof/>
            <w:webHidden/>
          </w:rPr>
          <w:t>16</w:t>
        </w:r>
        <w:r w:rsidR="00081F14">
          <w:rPr>
            <w:noProof/>
            <w:webHidden/>
          </w:rPr>
          <w:fldChar w:fldCharType="end"/>
        </w:r>
      </w:hyperlink>
    </w:p>
    <w:p w14:paraId="5ECFE3F3" w14:textId="77777777" w:rsidR="00081F14" w:rsidRDefault="000B144C">
      <w:pPr>
        <w:pStyle w:val="Spistreci3"/>
        <w:rPr>
          <w:rFonts w:asciiTheme="minorHAnsi" w:eastAsiaTheme="minorEastAsia" w:hAnsiTheme="minorHAnsi" w:cstheme="minorBidi"/>
          <w:iCs w:val="0"/>
          <w:noProof/>
          <w:szCs w:val="22"/>
        </w:rPr>
      </w:pPr>
      <w:hyperlink w:anchor="_Toc440397612" w:history="1">
        <w:r w:rsidR="00081F14" w:rsidRPr="00E72BB8">
          <w:rPr>
            <w:rStyle w:val="Hipercze"/>
            <w:noProof/>
          </w:rPr>
          <w:t>4.2.2.</w:t>
        </w:r>
        <w:r w:rsidR="00081F14">
          <w:rPr>
            <w:rFonts w:asciiTheme="minorHAnsi" w:eastAsiaTheme="minorEastAsia" w:hAnsiTheme="minorHAnsi" w:cstheme="minorBidi"/>
            <w:iCs w:val="0"/>
            <w:noProof/>
            <w:szCs w:val="22"/>
          </w:rPr>
          <w:tab/>
        </w:r>
        <w:r w:rsidR="00081F14" w:rsidRPr="00E72BB8">
          <w:rPr>
            <w:rStyle w:val="Hipercze"/>
            <w:noProof/>
          </w:rPr>
          <w:t>Raspberry Pi Camera HD</w:t>
        </w:r>
        <w:r w:rsidR="00081F14">
          <w:rPr>
            <w:noProof/>
            <w:webHidden/>
          </w:rPr>
          <w:tab/>
        </w:r>
        <w:r w:rsidR="00081F14">
          <w:rPr>
            <w:noProof/>
            <w:webHidden/>
          </w:rPr>
          <w:fldChar w:fldCharType="begin"/>
        </w:r>
        <w:r w:rsidR="00081F14">
          <w:rPr>
            <w:noProof/>
            <w:webHidden/>
          </w:rPr>
          <w:instrText xml:space="preserve"> PAGEREF _Toc440397612 \h </w:instrText>
        </w:r>
        <w:r w:rsidR="00081F14">
          <w:rPr>
            <w:noProof/>
            <w:webHidden/>
          </w:rPr>
        </w:r>
        <w:r w:rsidR="00081F14">
          <w:rPr>
            <w:noProof/>
            <w:webHidden/>
          </w:rPr>
          <w:fldChar w:fldCharType="separate"/>
        </w:r>
        <w:r w:rsidR="00081F14">
          <w:rPr>
            <w:noProof/>
            <w:webHidden/>
          </w:rPr>
          <w:t>17</w:t>
        </w:r>
        <w:r w:rsidR="00081F14">
          <w:rPr>
            <w:noProof/>
            <w:webHidden/>
          </w:rPr>
          <w:fldChar w:fldCharType="end"/>
        </w:r>
      </w:hyperlink>
    </w:p>
    <w:p w14:paraId="6868CB26" w14:textId="77777777" w:rsidR="00081F14" w:rsidRDefault="000B144C">
      <w:pPr>
        <w:pStyle w:val="Spistreci3"/>
        <w:rPr>
          <w:rFonts w:asciiTheme="minorHAnsi" w:eastAsiaTheme="minorEastAsia" w:hAnsiTheme="minorHAnsi" w:cstheme="minorBidi"/>
          <w:iCs w:val="0"/>
          <w:noProof/>
          <w:szCs w:val="22"/>
        </w:rPr>
      </w:pPr>
      <w:hyperlink w:anchor="_Toc440397613" w:history="1">
        <w:r w:rsidR="00081F14" w:rsidRPr="00E72BB8">
          <w:rPr>
            <w:rStyle w:val="Hipercze"/>
            <w:noProof/>
          </w:rPr>
          <w:t>4.2.3.</w:t>
        </w:r>
        <w:r w:rsidR="00081F14">
          <w:rPr>
            <w:rFonts w:asciiTheme="minorHAnsi" w:eastAsiaTheme="minorEastAsia" w:hAnsiTheme="minorHAnsi" w:cstheme="minorBidi"/>
            <w:iCs w:val="0"/>
            <w:noProof/>
            <w:szCs w:val="22"/>
          </w:rPr>
          <w:tab/>
        </w:r>
        <w:r w:rsidR="00081F14" w:rsidRPr="00E72BB8">
          <w:rPr>
            <w:rStyle w:val="Hipercze"/>
            <w:noProof/>
          </w:rPr>
          <w:t>Karta Wi-Fi Edimax EW-7811Un USB</w:t>
        </w:r>
        <w:r w:rsidR="00081F14">
          <w:rPr>
            <w:noProof/>
            <w:webHidden/>
          </w:rPr>
          <w:tab/>
        </w:r>
        <w:r w:rsidR="00081F14">
          <w:rPr>
            <w:noProof/>
            <w:webHidden/>
          </w:rPr>
          <w:fldChar w:fldCharType="begin"/>
        </w:r>
        <w:r w:rsidR="00081F14">
          <w:rPr>
            <w:noProof/>
            <w:webHidden/>
          </w:rPr>
          <w:instrText xml:space="preserve"> PAGEREF _Toc440397613 \h </w:instrText>
        </w:r>
        <w:r w:rsidR="00081F14">
          <w:rPr>
            <w:noProof/>
            <w:webHidden/>
          </w:rPr>
        </w:r>
        <w:r w:rsidR="00081F14">
          <w:rPr>
            <w:noProof/>
            <w:webHidden/>
          </w:rPr>
          <w:fldChar w:fldCharType="separate"/>
        </w:r>
        <w:r w:rsidR="00081F14">
          <w:rPr>
            <w:noProof/>
            <w:webHidden/>
          </w:rPr>
          <w:t>17</w:t>
        </w:r>
        <w:r w:rsidR="00081F14">
          <w:rPr>
            <w:noProof/>
            <w:webHidden/>
          </w:rPr>
          <w:fldChar w:fldCharType="end"/>
        </w:r>
      </w:hyperlink>
    </w:p>
    <w:p w14:paraId="174663E6" w14:textId="77777777" w:rsidR="00081F14" w:rsidRDefault="000B144C">
      <w:pPr>
        <w:pStyle w:val="Spistreci3"/>
        <w:rPr>
          <w:rFonts w:asciiTheme="minorHAnsi" w:eastAsiaTheme="minorEastAsia" w:hAnsiTheme="minorHAnsi" w:cstheme="minorBidi"/>
          <w:iCs w:val="0"/>
          <w:noProof/>
          <w:szCs w:val="22"/>
        </w:rPr>
      </w:pPr>
      <w:hyperlink w:anchor="_Toc440397614" w:history="1">
        <w:r w:rsidR="00081F14" w:rsidRPr="00E72BB8">
          <w:rPr>
            <w:rStyle w:val="Hipercze"/>
            <w:noProof/>
          </w:rPr>
          <w:t>4.2.4.</w:t>
        </w:r>
        <w:r w:rsidR="00081F14">
          <w:rPr>
            <w:rFonts w:asciiTheme="minorHAnsi" w:eastAsiaTheme="minorEastAsia" w:hAnsiTheme="minorHAnsi" w:cstheme="minorBidi"/>
            <w:iCs w:val="0"/>
            <w:noProof/>
            <w:szCs w:val="22"/>
          </w:rPr>
          <w:tab/>
        </w:r>
        <w:r w:rsidR="00081F14" w:rsidRPr="00E72BB8">
          <w:rPr>
            <w:rStyle w:val="Hipercze"/>
            <w:noProof/>
          </w:rPr>
          <w:t>Ultradźwiękowy czujnik odległości HC-SR04</w:t>
        </w:r>
        <w:r w:rsidR="00081F14">
          <w:rPr>
            <w:noProof/>
            <w:webHidden/>
          </w:rPr>
          <w:tab/>
        </w:r>
        <w:r w:rsidR="00081F14">
          <w:rPr>
            <w:noProof/>
            <w:webHidden/>
          </w:rPr>
          <w:fldChar w:fldCharType="begin"/>
        </w:r>
        <w:r w:rsidR="00081F14">
          <w:rPr>
            <w:noProof/>
            <w:webHidden/>
          </w:rPr>
          <w:instrText xml:space="preserve"> PAGEREF _Toc440397614 \h </w:instrText>
        </w:r>
        <w:r w:rsidR="00081F14">
          <w:rPr>
            <w:noProof/>
            <w:webHidden/>
          </w:rPr>
        </w:r>
        <w:r w:rsidR="00081F14">
          <w:rPr>
            <w:noProof/>
            <w:webHidden/>
          </w:rPr>
          <w:fldChar w:fldCharType="separate"/>
        </w:r>
        <w:r w:rsidR="00081F14">
          <w:rPr>
            <w:noProof/>
            <w:webHidden/>
          </w:rPr>
          <w:t>18</w:t>
        </w:r>
        <w:r w:rsidR="00081F14">
          <w:rPr>
            <w:noProof/>
            <w:webHidden/>
          </w:rPr>
          <w:fldChar w:fldCharType="end"/>
        </w:r>
      </w:hyperlink>
    </w:p>
    <w:p w14:paraId="02732209" w14:textId="77777777" w:rsidR="00081F14" w:rsidRDefault="000B144C">
      <w:pPr>
        <w:pStyle w:val="Spistreci3"/>
        <w:rPr>
          <w:rFonts w:asciiTheme="minorHAnsi" w:eastAsiaTheme="minorEastAsia" w:hAnsiTheme="minorHAnsi" w:cstheme="minorBidi"/>
          <w:iCs w:val="0"/>
          <w:noProof/>
          <w:szCs w:val="22"/>
        </w:rPr>
      </w:pPr>
      <w:hyperlink w:anchor="_Toc440397615" w:history="1">
        <w:r w:rsidR="00081F14" w:rsidRPr="00E72BB8">
          <w:rPr>
            <w:rStyle w:val="Hipercze"/>
            <w:noProof/>
          </w:rPr>
          <w:t>4.2.5.</w:t>
        </w:r>
        <w:r w:rsidR="00081F14">
          <w:rPr>
            <w:rFonts w:asciiTheme="minorHAnsi" w:eastAsiaTheme="minorEastAsia" w:hAnsiTheme="minorHAnsi" w:cstheme="minorBidi"/>
            <w:iCs w:val="0"/>
            <w:noProof/>
            <w:szCs w:val="22"/>
          </w:rPr>
          <w:tab/>
        </w:r>
        <w:r w:rsidR="00081F14" w:rsidRPr="00E72BB8">
          <w:rPr>
            <w:rStyle w:val="Hipercze"/>
            <w:noProof/>
          </w:rPr>
          <w:t>Silnik krokowy 28BYJ-48 ze sterownikiem ULN2003</w:t>
        </w:r>
        <w:r w:rsidR="00081F14">
          <w:rPr>
            <w:noProof/>
            <w:webHidden/>
          </w:rPr>
          <w:tab/>
        </w:r>
        <w:r w:rsidR="00081F14">
          <w:rPr>
            <w:noProof/>
            <w:webHidden/>
          </w:rPr>
          <w:fldChar w:fldCharType="begin"/>
        </w:r>
        <w:r w:rsidR="00081F14">
          <w:rPr>
            <w:noProof/>
            <w:webHidden/>
          </w:rPr>
          <w:instrText xml:space="preserve"> PAGEREF _Toc440397615 \h </w:instrText>
        </w:r>
        <w:r w:rsidR="00081F14">
          <w:rPr>
            <w:noProof/>
            <w:webHidden/>
          </w:rPr>
        </w:r>
        <w:r w:rsidR="00081F14">
          <w:rPr>
            <w:noProof/>
            <w:webHidden/>
          </w:rPr>
          <w:fldChar w:fldCharType="separate"/>
        </w:r>
        <w:r w:rsidR="00081F14">
          <w:rPr>
            <w:noProof/>
            <w:webHidden/>
          </w:rPr>
          <w:t>18</w:t>
        </w:r>
        <w:r w:rsidR="00081F14">
          <w:rPr>
            <w:noProof/>
            <w:webHidden/>
          </w:rPr>
          <w:fldChar w:fldCharType="end"/>
        </w:r>
      </w:hyperlink>
    </w:p>
    <w:p w14:paraId="15ED5E95" w14:textId="77777777" w:rsidR="00081F14" w:rsidRDefault="000B144C">
      <w:pPr>
        <w:pStyle w:val="Spistreci3"/>
        <w:rPr>
          <w:rFonts w:asciiTheme="minorHAnsi" w:eastAsiaTheme="minorEastAsia" w:hAnsiTheme="minorHAnsi" w:cstheme="minorBidi"/>
          <w:iCs w:val="0"/>
          <w:noProof/>
          <w:szCs w:val="22"/>
        </w:rPr>
      </w:pPr>
      <w:hyperlink w:anchor="_Toc440397616" w:history="1">
        <w:r w:rsidR="00081F14" w:rsidRPr="00E72BB8">
          <w:rPr>
            <w:rStyle w:val="Hipercze"/>
            <w:noProof/>
          </w:rPr>
          <w:t>4.2.6.</w:t>
        </w:r>
        <w:r w:rsidR="00081F14">
          <w:rPr>
            <w:rFonts w:asciiTheme="minorHAnsi" w:eastAsiaTheme="minorEastAsia" w:hAnsiTheme="minorHAnsi" w:cstheme="minorBidi"/>
            <w:iCs w:val="0"/>
            <w:noProof/>
            <w:szCs w:val="22"/>
          </w:rPr>
          <w:tab/>
        </w:r>
        <w:r w:rsidR="00081F14" w:rsidRPr="00E72BB8">
          <w:rPr>
            <w:rStyle w:val="Hipercze"/>
            <w:noProof/>
          </w:rPr>
          <w:t>Komputer PC / Laptop</w:t>
        </w:r>
        <w:r w:rsidR="00081F14">
          <w:rPr>
            <w:noProof/>
            <w:webHidden/>
          </w:rPr>
          <w:tab/>
        </w:r>
        <w:r w:rsidR="00081F14">
          <w:rPr>
            <w:noProof/>
            <w:webHidden/>
          </w:rPr>
          <w:fldChar w:fldCharType="begin"/>
        </w:r>
        <w:r w:rsidR="00081F14">
          <w:rPr>
            <w:noProof/>
            <w:webHidden/>
          </w:rPr>
          <w:instrText xml:space="preserve"> PAGEREF _Toc440397616 \h </w:instrText>
        </w:r>
        <w:r w:rsidR="00081F14">
          <w:rPr>
            <w:noProof/>
            <w:webHidden/>
          </w:rPr>
        </w:r>
        <w:r w:rsidR="00081F14">
          <w:rPr>
            <w:noProof/>
            <w:webHidden/>
          </w:rPr>
          <w:fldChar w:fldCharType="separate"/>
        </w:r>
        <w:r w:rsidR="00081F14">
          <w:rPr>
            <w:noProof/>
            <w:webHidden/>
          </w:rPr>
          <w:t>19</w:t>
        </w:r>
        <w:r w:rsidR="00081F14">
          <w:rPr>
            <w:noProof/>
            <w:webHidden/>
          </w:rPr>
          <w:fldChar w:fldCharType="end"/>
        </w:r>
      </w:hyperlink>
    </w:p>
    <w:p w14:paraId="4E522D28"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17" w:history="1">
        <w:r w:rsidR="00081F14" w:rsidRPr="00E72BB8">
          <w:rPr>
            <w:rStyle w:val="Hipercze"/>
            <w:noProof/>
            <w:lang w:bidi="x-none"/>
            <w14:scene3d>
              <w14:camera w14:prst="orthographicFront"/>
              <w14:lightRig w14:rig="threePt" w14:dir="t">
                <w14:rot w14:lat="0" w14:lon="0" w14:rev="0"/>
              </w14:lightRig>
            </w14:scene3d>
          </w:rPr>
          <w:t>4.3.</w:t>
        </w:r>
        <w:r w:rsidR="00081F14">
          <w:rPr>
            <w:rFonts w:asciiTheme="minorHAnsi" w:eastAsiaTheme="minorEastAsia" w:hAnsiTheme="minorHAnsi" w:cstheme="minorBidi"/>
            <w:noProof/>
            <w:sz w:val="22"/>
            <w:szCs w:val="22"/>
          </w:rPr>
          <w:tab/>
        </w:r>
        <w:r w:rsidR="00081F14" w:rsidRPr="00E72BB8">
          <w:rPr>
            <w:rStyle w:val="Hipercze"/>
            <w:noProof/>
          </w:rPr>
          <w:t>Środowisko programistyczne, język i wykorzystane biblioteki</w:t>
        </w:r>
        <w:r w:rsidR="00081F14">
          <w:rPr>
            <w:noProof/>
            <w:webHidden/>
          </w:rPr>
          <w:tab/>
        </w:r>
        <w:r w:rsidR="00081F14">
          <w:rPr>
            <w:noProof/>
            <w:webHidden/>
          </w:rPr>
          <w:fldChar w:fldCharType="begin"/>
        </w:r>
        <w:r w:rsidR="00081F14">
          <w:rPr>
            <w:noProof/>
            <w:webHidden/>
          </w:rPr>
          <w:instrText xml:space="preserve"> PAGEREF _Toc440397617 \h </w:instrText>
        </w:r>
        <w:r w:rsidR="00081F14">
          <w:rPr>
            <w:noProof/>
            <w:webHidden/>
          </w:rPr>
        </w:r>
        <w:r w:rsidR="00081F14">
          <w:rPr>
            <w:noProof/>
            <w:webHidden/>
          </w:rPr>
          <w:fldChar w:fldCharType="separate"/>
        </w:r>
        <w:r w:rsidR="00081F14">
          <w:rPr>
            <w:noProof/>
            <w:webHidden/>
          </w:rPr>
          <w:t>19</w:t>
        </w:r>
        <w:r w:rsidR="00081F14">
          <w:rPr>
            <w:noProof/>
            <w:webHidden/>
          </w:rPr>
          <w:fldChar w:fldCharType="end"/>
        </w:r>
      </w:hyperlink>
    </w:p>
    <w:p w14:paraId="419B3CC2" w14:textId="77777777" w:rsidR="00081F14" w:rsidRDefault="000B144C">
      <w:pPr>
        <w:pStyle w:val="Spistreci1"/>
        <w:rPr>
          <w:rFonts w:asciiTheme="minorHAnsi" w:eastAsiaTheme="minorEastAsia" w:hAnsiTheme="minorHAnsi" w:cstheme="minorBidi"/>
          <w:b w:val="0"/>
          <w:bCs w:val="0"/>
          <w:noProof/>
          <w:sz w:val="22"/>
          <w:szCs w:val="22"/>
        </w:rPr>
      </w:pPr>
      <w:hyperlink w:anchor="_Toc440397618" w:history="1">
        <w:r w:rsidR="00081F14" w:rsidRPr="00E72BB8">
          <w:rPr>
            <w:rStyle w:val="Hipercze"/>
            <w:noProof/>
          </w:rPr>
          <w:t>5.</w:t>
        </w:r>
        <w:r w:rsidR="00081F14">
          <w:rPr>
            <w:rFonts w:asciiTheme="minorHAnsi" w:eastAsiaTheme="minorEastAsia" w:hAnsiTheme="minorHAnsi" w:cstheme="minorBidi"/>
            <w:b w:val="0"/>
            <w:bCs w:val="0"/>
            <w:noProof/>
            <w:sz w:val="22"/>
            <w:szCs w:val="22"/>
          </w:rPr>
          <w:tab/>
        </w:r>
        <w:r w:rsidR="00081F14" w:rsidRPr="00E72BB8">
          <w:rPr>
            <w:rStyle w:val="Hipercze"/>
            <w:noProof/>
          </w:rPr>
          <w:t>Realizacja systemu monitorującego parking</w:t>
        </w:r>
        <w:r w:rsidR="00081F14">
          <w:rPr>
            <w:noProof/>
            <w:webHidden/>
          </w:rPr>
          <w:tab/>
        </w:r>
        <w:r w:rsidR="00081F14">
          <w:rPr>
            <w:noProof/>
            <w:webHidden/>
          </w:rPr>
          <w:fldChar w:fldCharType="begin"/>
        </w:r>
        <w:r w:rsidR="00081F14">
          <w:rPr>
            <w:noProof/>
            <w:webHidden/>
          </w:rPr>
          <w:instrText xml:space="preserve"> PAGEREF _Toc440397618 \h </w:instrText>
        </w:r>
        <w:r w:rsidR="00081F14">
          <w:rPr>
            <w:noProof/>
            <w:webHidden/>
          </w:rPr>
        </w:r>
        <w:r w:rsidR="00081F14">
          <w:rPr>
            <w:noProof/>
            <w:webHidden/>
          </w:rPr>
          <w:fldChar w:fldCharType="separate"/>
        </w:r>
        <w:r w:rsidR="00081F14">
          <w:rPr>
            <w:noProof/>
            <w:webHidden/>
          </w:rPr>
          <w:t>21</w:t>
        </w:r>
        <w:r w:rsidR="00081F14">
          <w:rPr>
            <w:noProof/>
            <w:webHidden/>
          </w:rPr>
          <w:fldChar w:fldCharType="end"/>
        </w:r>
      </w:hyperlink>
    </w:p>
    <w:p w14:paraId="7B76C786"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19" w:history="1">
        <w:r w:rsidR="00081F14" w:rsidRPr="00E72BB8">
          <w:rPr>
            <w:rStyle w:val="Hipercze"/>
            <w:noProof/>
            <w:lang w:bidi="x-none"/>
            <w14:scene3d>
              <w14:camera w14:prst="orthographicFront"/>
              <w14:lightRig w14:rig="threePt" w14:dir="t">
                <w14:rot w14:lat="0" w14:lon="0" w14:rev="0"/>
              </w14:lightRig>
            </w14:scene3d>
          </w:rPr>
          <w:t>5.1.</w:t>
        </w:r>
        <w:r w:rsidR="00081F14">
          <w:rPr>
            <w:rFonts w:asciiTheme="minorHAnsi" w:eastAsiaTheme="minorEastAsia" w:hAnsiTheme="minorHAnsi" w:cstheme="minorBidi"/>
            <w:noProof/>
            <w:sz w:val="22"/>
            <w:szCs w:val="22"/>
          </w:rPr>
          <w:tab/>
        </w:r>
        <w:r w:rsidR="00081F14" w:rsidRPr="00E72BB8">
          <w:rPr>
            <w:rStyle w:val="Hipercze"/>
            <w:noProof/>
          </w:rPr>
          <w:t>Specyfikacja funkcjonalna</w:t>
        </w:r>
        <w:r w:rsidR="00081F14">
          <w:rPr>
            <w:noProof/>
            <w:webHidden/>
          </w:rPr>
          <w:tab/>
        </w:r>
        <w:r w:rsidR="00081F14">
          <w:rPr>
            <w:noProof/>
            <w:webHidden/>
          </w:rPr>
          <w:fldChar w:fldCharType="begin"/>
        </w:r>
        <w:r w:rsidR="00081F14">
          <w:rPr>
            <w:noProof/>
            <w:webHidden/>
          </w:rPr>
          <w:instrText xml:space="preserve"> PAGEREF _Toc440397619 \h </w:instrText>
        </w:r>
        <w:r w:rsidR="00081F14">
          <w:rPr>
            <w:noProof/>
            <w:webHidden/>
          </w:rPr>
        </w:r>
        <w:r w:rsidR="00081F14">
          <w:rPr>
            <w:noProof/>
            <w:webHidden/>
          </w:rPr>
          <w:fldChar w:fldCharType="separate"/>
        </w:r>
        <w:r w:rsidR="00081F14">
          <w:rPr>
            <w:noProof/>
            <w:webHidden/>
          </w:rPr>
          <w:t>21</w:t>
        </w:r>
        <w:r w:rsidR="00081F14">
          <w:rPr>
            <w:noProof/>
            <w:webHidden/>
          </w:rPr>
          <w:fldChar w:fldCharType="end"/>
        </w:r>
      </w:hyperlink>
    </w:p>
    <w:p w14:paraId="16D152D9"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20" w:history="1">
        <w:r w:rsidR="00081F14" w:rsidRPr="00E72BB8">
          <w:rPr>
            <w:rStyle w:val="Hipercze"/>
            <w:noProof/>
            <w:lang w:bidi="x-none"/>
            <w14:scene3d>
              <w14:camera w14:prst="orthographicFront"/>
              <w14:lightRig w14:rig="threePt" w14:dir="t">
                <w14:rot w14:lat="0" w14:lon="0" w14:rev="0"/>
              </w14:lightRig>
            </w14:scene3d>
          </w:rPr>
          <w:t>5.2.</w:t>
        </w:r>
        <w:r w:rsidR="00081F14">
          <w:rPr>
            <w:rFonts w:asciiTheme="minorHAnsi" w:eastAsiaTheme="minorEastAsia" w:hAnsiTheme="minorHAnsi" w:cstheme="minorBidi"/>
            <w:noProof/>
            <w:sz w:val="22"/>
            <w:szCs w:val="22"/>
          </w:rPr>
          <w:tab/>
        </w:r>
        <w:r w:rsidR="00081F14" w:rsidRPr="00E72BB8">
          <w:rPr>
            <w:rStyle w:val="Hipercze"/>
            <w:noProof/>
          </w:rPr>
          <w:t>Specyfikacja niefunkcjonalna</w:t>
        </w:r>
        <w:r w:rsidR="00081F14">
          <w:rPr>
            <w:noProof/>
            <w:webHidden/>
          </w:rPr>
          <w:tab/>
        </w:r>
        <w:r w:rsidR="00081F14">
          <w:rPr>
            <w:noProof/>
            <w:webHidden/>
          </w:rPr>
          <w:fldChar w:fldCharType="begin"/>
        </w:r>
        <w:r w:rsidR="00081F14">
          <w:rPr>
            <w:noProof/>
            <w:webHidden/>
          </w:rPr>
          <w:instrText xml:space="preserve"> PAGEREF _Toc440397620 \h </w:instrText>
        </w:r>
        <w:r w:rsidR="00081F14">
          <w:rPr>
            <w:noProof/>
            <w:webHidden/>
          </w:rPr>
        </w:r>
        <w:r w:rsidR="00081F14">
          <w:rPr>
            <w:noProof/>
            <w:webHidden/>
          </w:rPr>
          <w:fldChar w:fldCharType="separate"/>
        </w:r>
        <w:r w:rsidR="00081F14">
          <w:rPr>
            <w:noProof/>
            <w:webHidden/>
          </w:rPr>
          <w:t>22</w:t>
        </w:r>
        <w:r w:rsidR="00081F14">
          <w:rPr>
            <w:noProof/>
            <w:webHidden/>
          </w:rPr>
          <w:fldChar w:fldCharType="end"/>
        </w:r>
      </w:hyperlink>
    </w:p>
    <w:p w14:paraId="77640959"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21" w:history="1">
        <w:r w:rsidR="00081F14" w:rsidRPr="00E72BB8">
          <w:rPr>
            <w:rStyle w:val="Hipercze"/>
            <w:noProof/>
            <w:lang w:bidi="x-none"/>
            <w14:scene3d>
              <w14:camera w14:prst="orthographicFront"/>
              <w14:lightRig w14:rig="threePt" w14:dir="t">
                <w14:rot w14:lat="0" w14:lon="0" w14:rev="0"/>
              </w14:lightRig>
            </w14:scene3d>
          </w:rPr>
          <w:t>5.3.</w:t>
        </w:r>
        <w:r w:rsidR="00081F14">
          <w:rPr>
            <w:rFonts w:asciiTheme="minorHAnsi" w:eastAsiaTheme="minorEastAsia" w:hAnsiTheme="minorHAnsi" w:cstheme="minorBidi"/>
            <w:noProof/>
            <w:sz w:val="22"/>
            <w:szCs w:val="22"/>
          </w:rPr>
          <w:tab/>
        </w:r>
        <w:r w:rsidR="00081F14" w:rsidRPr="00E72BB8">
          <w:rPr>
            <w:rStyle w:val="Hipercze"/>
            <w:noProof/>
          </w:rPr>
          <w:t>Działanie systemu</w:t>
        </w:r>
        <w:r w:rsidR="00081F14">
          <w:rPr>
            <w:noProof/>
            <w:webHidden/>
          </w:rPr>
          <w:tab/>
        </w:r>
        <w:r w:rsidR="00081F14">
          <w:rPr>
            <w:noProof/>
            <w:webHidden/>
          </w:rPr>
          <w:fldChar w:fldCharType="begin"/>
        </w:r>
        <w:r w:rsidR="00081F14">
          <w:rPr>
            <w:noProof/>
            <w:webHidden/>
          </w:rPr>
          <w:instrText xml:space="preserve"> PAGEREF _Toc440397621 \h </w:instrText>
        </w:r>
        <w:r w:rsidR="00081F14">
          <w:rPr>
            <w:noProof/>
            <w:webHidden/>
          </w:rPr>
        </w:r>
        <w:r w:rsidR="00081F14">
          <w:rPr>
            <w:noProof/>
            <w:webHidden/>
          </w:rPr>
          <w:fldChar w:fldCharType="separate"/>
        </w:r>
        <w:r w:rsidR="00081F14">
          <w:rPr>
            <w:noProof/>
            <w:webHidden/>
          </w:rPr>
          <w:t>23</w:t>
        </w:r>
        <w:r w:rsidR="00081F14">
          <w:rPr>
            <w:noProof/>
            <w:webHidden/>
          </w:rPr>
          <w:fldChar w:fldCharType="end"/>
        </w:r>
      </w:hyperlink>
    </w:p>
    <w:p w14:paraId="53C79637" w14:textId="77777777" w:rsidR="00081F14" w:rsidRDefault="000B144C">
      <w:pPr>
        <w:pStyle w:val="Spistreci3"/>
        <w:rPr>
          <w:rFonts w:asciiTheme="minorHAnsi" w:eastAsiaTheme="minorEastAsia" w:hAnsiTheme="minorHAnsi" w:cstheme="minorBidi"/>
          <w:iCs w:val="0"/>
          <w:noProof/>
          <w:szCs w:val="22"/>
        </w:rPr>
      </w:pPr>
      <w:hyperlink w:anchor="_Toc440397622" w:history="1">
        <w:r w:rsidR="00081F14" w:rsidRPr="00E72BB8">
          <w:rPr>
            <w:rStyle w:val="Hipercze"/>
            <w:noProof/>
          </w:rPr>
          <w:t>5.3.1.</w:t>
        </w:r>
        <w:r w:rsidR="00081F14">
          <w:rPr>
            <w:rFonts w:asciiTheme="minorHAnsi" w:eastAsiaTheme="minorEastAsia" w:hAnsiTheme="minorHAnsi" w:cstheme="minorBidi"/>
            <w:iCs w:val="0"/>
            <w:noProof/>
            <w:szCs w:val="22"/>
          </w:rPr>
          <w:tab/>
        </w:r>
        <w:r w:rsidR="00081F14" w:rsidRPr="00E72BB8">
          <w:rPr>
            <w:rStyle w:val="Hipercze"/>
            <w:noProof/>
          </w:rPr>
          <w:t>Wykrycie pojazdu i przesłanie obrazu</w:t>
        </w:r>
        <w:r w:rsidR="00081F14">
          <w:rPr>
            <w:noProof/>
            <w:webHidden/>
          </w:rPr>
          <w:tab/>
        </w:r>
        <w:r w:rsidR="00081F14">
          <w:rPr>
            <w:noProof/>
            <w:webHidden/>
          </w:rPr>
          <w:fldChar w:fldCharType="begin"/>
        </w:r>
        <w:r w:rsidR="00081F14">
          <w:rPr>
            <w:noProof/>
            <w:webHidden/>
          </w:rPr>
          <w:instrText xml:space="preserve"> PAGEREF _Toc440397622 \h </w:instrText>
        </w:r>
        <w:r w:rsidR="00081F14">
          <w:rPr>
            <w:noProof/>
            <w:webHidden/>
          </w:rPr>
        </w:r>
        <w:r w:rsidR="00081F14">
          <w:rPr>
            <w:noProof/>
            <w:webHidden/>
          </w:rPr>
          <w:fldChar w:fldCharType="separate"/>
        </w:r>
        <w:r w:rsidR="00081F14">
          <w:rPr>
            <w:noProof/>
            <w:webHidden/>
          </w:rPr>
          <w:t>23</w:t>
        </w:r>
        <w:r w:rsidR="00081F14">
          <w:rPr>
            <w:noProof/>
            <w:webHidden/>
          </w:rPr>
          <w:fldChar w:fldCharType="end"/>
        </w:r>
      </w:hyperlink>
    </w:p>
    <w:p w14:paraId="2ADA91A0" w14:textId="77777777" w:rsidR="00081F14" w:rsidRDefault="000B144C">
      <w:pPr>
        <w:pStyle w:val="Spistreci3"/>
        <w:rPr>
          <w:rFonts w:asciiTheme="minorHAnsi" w:eastAsiaTheme="minorEastAsia" w:hAnsiTheme="minorHAnsi" w:cstheme="minorBidi"/>
          <w:iCs w:val="0"/>
          <w:noProof/>
          <w:szCs w:val="22"/>
        </w:rPr>
      </w:pPr>
      <w:hyperlink w:anchor="_Toc440397623" w:history="1">
        <w:r w:rsidR="00081F14" w:rsidRPr="00E72BB8">
          <w:rPr>
            <w:rStyle w:val="Hipercze"/>
            <w:noProof/>
          </w:rPr>
          <w:t>5.3.2.</w:t>
        </w:r>
        <w:r w:rsidR="00081F14">
          <w:rPr>
            <w:rFonts w:asciiTheme="minorHAnsi" w:eastAsiaTheme="minorEastAsia" w:hAnsiTheme="minorHAnsi" w:cstheme="minorBidi"/>
            <w:iCs w:val="0"/>
            <w:noProof/>
            <w:szCs w:val="22"/>
          </w:rPr>
          <w:tab/>
        </w:r>
        <w:r w:rsidR="00081F14" w:rsidRPr="00E72BB8">
          <w:rPr>
            <w:rStyle w:val="Hipercze"/>
            <w:noProof/>
          </w:rPr>
          <w:t>Lokalizacja tablicy rejestracyjnej</w:t>
        </w:r>
        <w:r w:rsidR="00081F14">
          <w:rPr>
            <w:noProof/>
            <w:webHidden/>
          </w:rPr>
          <w:tab/>
        </w:r>
        <w:r w:rsidR="00081F14">
          <w:rPr>
            <w:noProof/>
            <w:webHidden/>
          </w:rPr>
          <w:fldChar w:fldCharType="begin"/>
        </w:r>
        <w:r w:rsidR="00081F14">
          <w:rPr>
            <w:noProof/>
            <w:webHidden/>
          </w:rPr>
          <w:instrText xml:space="preserve"> PAGEREF _Toc440397623 \h </w:instrText>
        </w:r>
        <w:r w:rsidR="00081F14">
          <w:rPr>
            <w:noProof/>
            <w:webHidden/>
          </w:rPr>
        </w:r>
        <w:r w:rsidR="00081F14">
          <w:rPr>
            <w:noProof/>
            <w:webHidden/>
          </w:rPr>
          <w:fldChar w:fldCharType="separate"/>
        </w:r>
        <w:r w:rsidR="00081F14">
          <w:rPr>
            <w:noProof/>
            <w:webHidden/>
          </w:rPr>
          <w:t>24</w:t>
        </w:r>
        <w:r w:rsidR="00081F14">
          <w:rPr>
            <w:noProof/>
            <w:webHidden/>
          </w:rPr>
          <w:fldChar w:fldCharType="end"/>
        </w:r>
      </w:hyperlink>
    </w:p>
    <w:p w14:paraId="1E117235" w14:textId="77777777" w:rsidR="00081F14" w:rsidRDefault="000B144C">
      <w:pPr>
        <w:pStyle w:val="Spistreci3"/>
        <w:rPr>
          <w:rFonts w:asciiTheme="minorHAnsi" w:eastAsiaTheme="minorEastAsia" w:hAnsiTheme="minorHAnsi" w:cstheme="minorBidi"/>
          <w:iCs w:val="0"/>
          <w:noProof/>
          <w:szCs w:val="22"/>
        </w:rPr>
      </w:pPr>
      <w:hyperlink w:anchor="_Toc440397624" w:history="1">
        <w:r w:rsidR="00081F14" w:rsidRPr="00E72BB8">
          <w:rPr>
            <w:rStyle w:val="Hipercze"/>
            <w:noProof/>
          </w:rPr>
          <w:t>5.3.3.</w:t>
        </w:r>
        <w:r w:rsidR="00081F14">
          <w:rPr>
            <w:rFonts w:asciiTheme="minorHAnsi" w:eastAsiaTheme="minorEastAsia" w:hAnsiTheme="minorHAnsi" w:cstheme="minorBidi"/>
            <w:iCs w:val="0"/>
            <w:noProof/>
            <w:szCs w:val="22"/>
          </w:rPr>
          <w:tab/>
        </w:r>
        <w:r w:rsidR="00081F14" w:rsidRPr="00E72BB8">
          <w:rPr>
            <w:rStyle w:val="Hipercze"/>
            <w:noProof/>
          </w:rPr>
          <w:t>Segmentacja znaków</w:t>
        </w:r>
        <w:r w:rsidR="00081F14">
          <w:rPr>
            <w:noProof/>
            <w:webHidden/>
          </w:rPr>
          <w:tab/>
        </w:r>
        <w:r w:rsidR="00081F14">
          <w:rPr>
            <w:noProof/>
            <w:webHidden/>
          </w:rPr>
          <w:fldChar w:fldCharType="begin"/>
        </w:r>
        <w:r w:rsidR="00081F14">
          <w:rPr>
            <w:noProof/>
            <w:webHidden/>
          </w:rPr>
          <w:instrText xml:space="preserve"> PAGEREF _Toc440397624 \h </w:instrText>
        </w:r>
        <w:r w:rsidR="00081F14">
          <w:rPr>
            <w:noProof/>
            <w:webHidden/>
          </w:rPr>
        </w:r>
        <w:r w:rsidR="00081F14">
          <w:rPr>
            <w:noProof/>
            <w:webHidden/>
          </w:rPr>
          <w:fldChar w:fldCharType="separate"/>
        </w:r>
        <w:r w:rsidR="00081F14">
          <w:rPr>
            <w:noProof/>
            <w:webHidden/>
          </w:rPr>
          <w:t>34</w:t>
        </w:r>
        <w:r w:rsidR="00081F14">
          <w:rPr>
            <w:noProof/>
            <w:webHidden/>
          </w:rPr>
          <w:fldChar w:fldCharType="end"/>
        </w:r>
      </w:hyperlink>
    </w:p>
    <w:p w14:paraId="1E570EE2" w14:textId="77777777" w:rsidR="00081F14" w:rsidRDefault="000B144C">
      <w:pPr>
        <w:pStyle w:val="Spistreci3"/>
        <w:rPr>
          <w:rFonts w:asciiTheme="minorHAnsi" w:eastAsiaTheme="minorEastAsia" w:hAnsiTheme="minorHAnsi" w:cstheme="minorBidi"/>
          <w:iCs w:val="0"/>
          <w:noProof/>
          <w:szCs w:val="22"/>
        </w:rPr>
      </w:pPr>
      <w:hyperlink w:anchor="_Toc440397625" w:history="1">
        <w:r w:rsidR="00081F14" w:rsidRPr="00E72BB8">
          <w:rPr>
            <w:rStyle w:val="Hipercze"/>
            <w:noProof/>
          </w:rPr>
          <w:t>5.3.4.</w:t>
        </w:r>
        <w:r w:rsidR="00081F14">
          <w:rPr>
            <w:rFonts w:asciiTheme="minorHAnsi" w:eastAsiaTheme="minorEastAsia" w:hAnsiTheme="minorHAnsi" w:cstheme="minorBidi"/>
            <w:iCs w:val="0"/>
            <w:noProof/>
            <w:szCs w:val="22"/>
          </w:rPr>
          <w:tab/>
        </w:r>
        <w:r w:rsidR="00081F14" w:rsidRPr="00E72BB8">
          <w:rPr>
            <w:rStyle w:val="Hipercze"/>
            <w:noProof/>
          </w:rPr>
          <w:t>Optyczne rozpoznawanie znaków</w:t>
        </w:r>
        <w:r w:rsidR="00081F14">
          <w:rPr>
            <w:noProof/>
            <w:webHidden/>
          </w:rPr>
          <w:tab/>
        </w:r>
        <w:r w:rsidR="00081F14">
          <w:rPr>
            <w:noProof/>
            <w:webHidden/>
          </w:rPr>
          <w:fldChar w:fldCharType="begin"/>
        </w:r>
        <w:r w:rsidR="00081F14">
          <w:rPr>
            <w:noProof/>
            <w:webHidden/>
          </w:rPr>
          <w:instrText xml:space="preserve"> PAGEREF _Toc440397625 \h </w:instrText>
        </w:r>
        <w:r w:rsidR="00081F14">
          <w:rPr>
            <w:noProof/>
            <w:webHidden/>
          </w:rPr>
        </w:r>
        <w:r w:rsidR="00081F14">
          <w:rPr>
            <w:noProof/>
            <w:webHidden/>
          </w:rPr>
          <w:fldChar w:fldCharType="separate"/>
        </w:r>
        <w:r w:rsidR="00081F14">
          <w:rPr>
            <w:noProof/>
            <w:webHidden/>
          </w:rPr>
          <w:t>35</w:t>
        </w:r>
        <w:r w:rsidR="00081F14">
          <w:rPr>
            <w:noProof/>
            <w:webHidden/>
          </w:rPr>
          <w:fldChar w:fldCharType="end"/>
        </w:r>
      </w:hyperlink>
    </w:p>
    <w:p w14:paraId="0CE2AD5A" w14:textId="77777777" w:rsidR="00081F14" w:rsidRDefault="000B144C">
      <w:pPr>
        <w:pStyle w:val="Spistreci3"/>
        <w:rPr>
          <w:rFonts w:asciiTheme="minorHAnsi" w:eastAsiaTheme="minorEastAsia" w:hAnsiTheme="minorHAnsi" w:cstheme="minorBidi"/>
          <w:iCs w:val="0"/>
          <w:noProof/>
          <w:szCs w:val="22"/>
        </w:rPr>
      </w:pPr>
      <w:hyperlink w:anchor="_Toc440397626" w:history="1">
        <w:r w:rsidR="00081F14" w:rsidRPr="00E72BB8">
          <w:rPr>
            <w:rStyle w:val="Hipercze"/>
            <w:noProof/>
          </w:rPr>
          <w:t>5.3.5.</w:t>
        </w:r>
        <w:r w:rsidR="00081F14">
          <w:rPr>
            <w:rFonts w:asciiTheme="minorHAnsi" w:eastAsiaTheme="minorEastAsia" w:hAnsiTheme="minorHAnsi" w:cstheme="minorBidi"/>
            <w:iCs w:val="0"/>
            <w:noProof/>
            <w:szCs w:val="22"/>
          </w:rPr>
          <w:tab/>
        </w:r>
        <w:r w:rsidR="00081F14" w:rsidRPr="00E72BB8">
          <w:rPr>
            <w:rStyle w:val="Hipercze"/>
            <w:noProof/>
          </w:rPr>
          <w:t>Operacje na bazie danych</w:t>
        </w:r>
        <w:r w:rsidR="00081F14">
          <w:rPr>
            <w:noProof/>
            <w:webHidden/>
          </w:rPr>
          <w:tab/>
        </w:r>
        <w:r w:rsidR="00081F14">
          <w:rPr>
            <w:noProof/>
            <w:webHidden/>
          </w:rPr>
          <w:fldChar w:fldCharType="begin"/>
        </w:r>
        <w:r w:rsidR="00081F14">
          <w:rPr>
            <w:noProof/>
            <w:webHidden/>
          </w:rPr>
          <w:instrText xml:space="preserve"> PAGEREF _Toc440397626 \h </w:instrText>
        </w:r>
        <w:r w:rsidR="00081F14">
          <w:rPr>
            <w:noProof/>
            <w:webHidden/>
          </w:rPr>
        </w:r>
        <w:r w:rsidR="00081F14">
          <w:rPr>
            <w:noProof/>
            <w:webHidden/>
          </w:rPr>
          <w:fldChar w:fldCharType="separate"/>
        </w:r>
        <w:r w:rsidR="00081F14">
          <w:rPr>
            <w:noProof/>
            <w:webHidden/>
          </w:rPr>
          <w:t>36</w:t>
        </w:r>
        <w:r w:rsidR="00081F14">
          <w:rPr>
            <w:noProof/>
            <w:webHidden/>
          </w:rPr>
          <w:fldChar w:fldCharType="end"/>
        </w:r>
      </w:hyperlink>
    </w:p>
    <w:p w14:paraId="6F21007A" w14:textId="77777777" w:rsidR="00081F14" w:rsidRDefault="000B144C">
      <w:pPr>
        <w:pStyle w:val="Spistreci3"/>
        <w:rPr>
          <w:rFonts w:asciiTheme="minorHAnsi" w:eastAsiaTheme="minorEastAsia" w:hAnsiTheme="minorHAnsi" w:cstheme="minorBidi"/>
          <w:iCs w:val="0"/>
          <w:noProof/>
          <w:szCs w:val="22"/>
        </w:rPr>
      </w:pPr>
      <w:hyperlink w:anchor="_Toc440397627" w:history="1">
        <w:r w:rsidR="00081F14" w:rsidRPr="00E72BB8">
          <w:rPr>
            <w:rStyle w:val="Hipercze"/>
            <w:noProof/>
          </w:rPr>
          <w:t>5.3.6.</w:t>
        </w:r>
        <w:r w:rsidR="00081F14">
          <w:rPr>
            <w:rFonts w:asciiTheme="minorHAnsi" w:eastAsiaTheme="minorEastAsia" w:hAnsiTheme="minorHAnsi" w:cstheme="minorBidi"/>
            <w:iCs w:val="0"/>
            <w:noProof/>
            <w:szCs w:val="22"/>
          </w:rPr>
          <w:tab/>
        </w:r>
        <w:r w:rsidR="00081F14" w:rsidRPr="00E72BB8">
          <w:rPr>
            <w:rStyle w:val="Hipercze"/>
            <w:noProof/>
          </w:rPr>
          <w:t>Sterowanie szlabanem</w:t>
        </w:r>
        <w:r w:rsidR="00081F14">
          <w:rPr>
            <w:noProof/>
            <w:webHidden/>
          </w:rPr>
          <w:tab/>
        </w:r>
        <w:r w:rsidR="00081F14">
          <w:rPr>
            <w:noProof/>
            <w:webHidden/>
          </w:rPr>
          <w:fldChar w:fldCharType="begin"/>
        </w:r>
        <w:r w:rsidR="00081F14">
          <w:rPr>
            <w:noProof/>
            <w:webHidden/>
          </w:rPr>
          <w:instrText xml:space="preserve"> PAGEREF _Toc440397627 \h </w:instrText>
        </w:r>
        <w:r w:rsidR="00081F14">
          <w:rPr>
            <w:noProof/>
            <w:webHidden/>
          </w:rPr>
        </w:r>
        <w:r w:rsidR="00081F14">
          <w:rPr>
            <w:noProof/>
            <w:webHidden/>
          </w:rPr>
          <w:fldChar w:fldCharType="separate"/>
        </w:r>
        <w:r w:rsidR="00081F14">
          <w:rPr>
            <w:noProof/>
            <w:webHidden/>
          </w:rPr>
          <w:t>36</w:t>
        </w:r>
        <w:r w:rsidR="00081F14">
          <w:rPr>
            <w:noProof/>
            <w:webHidden/>
          </w:rPr>
          <w:fldChar w:fldCharType="end"/>
        </w:r>
      </w:hyperlink>
    </w:p>
    <w:p w14:paraId="601C3DA8"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28" w:history="1">
        <w:r w:rsidR="00081F14" w:rsidRPr="00E72BB8">
          <w:rPr>
            <w:rStyle w:val="Hipercze"/>
            <w:noProof/>
            <w:lang w:bidi="x-none"/>
            <w14:scene3d>
              <w14:camera w14:prst="orthographicFront"/>
              <w14:lightRig w14:rig="threePt" w14:dir="t">
                <w14:rot w14:lat="0" w14:lon="0" w14:rev="0"/>
              </w14:lightRig>
            </w14:scene3d>
          </w:rPr>
          <w:t>5.4.</w:t>
        </w:r>
        <w:r w:rsidR="00081F14">
          <w:rPr>
            <w:rFonts w:asciiTheme="minorHAnsi" w:eastAsiaTheme="minorEastAsia" w:hAnsiTheme="minorHAnsi" w:cstheme="minorBidi"/>
            <w:noProof/>
            <w:sz w:val="22"/>
            <w:szCs w:val="22"/>
          </w:rPr>
          <w:tab/>
        </w:r>
        <w:r w:rsidR="00081F14" w:rsidRPr="00E72BB8">
          <w:rPr>
            <w:rStyle w:val="Hipercze"/>
            <w:noProof/>
          </w:rPr>
          <w:t>Opis interfejsu użytkownika</w:t>
        </w:r>
        <w:r w:rsidR="00081F14">
          <w:rPr>
            <w:noProof/>
            <w:webHidden/>
          </w:rPr>
          <w:tab/>
        </w:r>
        <w:r w:rsidR="00081F14">
          <w:rPr>
            <w:noProof/>
            <w:webHidden/>
          </w:rPr>
          <w:fldChar w:fldCharType="begin"/>
        </w:r>
        <w:r w:rsidR="00081F14">
          <w:rPr>
            <w:noProof/>
            <w:webHidden/>
          </w:rPr>
          <w:instrText xml:space="preserve"> PAGEREF _Toc440397628 \h </w:instrText>
        </w:r>
        <w:r w:rsidR="00081F14">
          <w:rPr>
            <w:noProof/>
            <w:webHidden/>
          </w:rPr>
        </w:r>
        <w:r w:rsidR="00081F14">
          <w:rPr>
            <w:noProof/>
            <w:webHidden/>
          </w:rPr>
          <w:fldChar w:fldCharType="separate"/>
        </w:r>
        <w:r w:rsidR="00081F14">
          <w:rPr>
            <w:noProof/>
            <w:webHidden/>
          </w:rPr>
          <w:t>37</w:t>
        </w:r>
        <w:r w:rsidR="00081F14">
          <w:rPr>
            <w:noProof/>
            <w:webHidden/>
          </w:rPr>
          <w:fldChar w:fldCharType="end"/>
        </w:r>
      </w:hyperlink>
    </w:p>
    <w:p w14:paraId="36764141" w14:textId="77777777" w:rsidR="00081F14" w:rsidRDefault="000B144C">
      <w:pPr>
        <w:pStyle w:val="Spistreci2"/>
        <w:tabs>
          <w:tab w:val="left" w:pos="960"/>
          <w:tab w:val="right" w:leader="dot" w:pos="8493"/>
        </w:tabs>
        <w:rPr>
          <w:rFonts w:asciiTheme="minorHAnsi" w:eastAsiaTheme="minorEastAsia" w:hAnsiTheme="minorHAnsi" w:cstheme="minorBidi"/>
          <w:noProof/>
          <w:sz w:val="22"/>
          <w:szCs w:val="22"/>
        </w:rPr>
      </w:pPr>
      <w:hyperlink w:anchor="_Toc440397629" w:history="1">
        <w:r w:rsidR="00081F14" w:rsidRPr="00E72BB8">
          <w:rPr>
            <w:rStyle w:val="Hipercze"/>
            <w:noProof/>
            <w:lang w:bidi="x-none"/>
            <w14:scene3d>
              <w14:camera w14:prst="orthographicFront"/>
              <w14:lightRig w14:rig="threePt" w14:dir="t">
                <w14:rot w14:lat="0" w14:lon="0" w14:rev="0"/>
              </w14:lightRig>
            </w14:scene3d>
          </w:rPr>
          <w:t>5.5.</w:t>
        </w:r>
        <w:r w:rsidR="00081F14">
          <w:rPr>
            <w:rFonts w:asciiTheme="minorHAnsi" w:eastAsiaTheme="minorEastAsia" w:hAnsiTheme="minorHAnsi" w:cstheme="minorBidi"/>
            <w:noProof/>
            <w:sz w:val="22"/>
            <w:szCs w:val="22"/>
          </w:rPr>
          <w:tab/>
        </w:r>
        <w:r w:rsidR="00081F14" w:rsidRPr="00E72BB8">
          <w:rPr>
            <w:rStyle w:val="Hipercze"/>
            <w:noProof/>
          </w:rPr>
          <w:t>Podsumowanie działania systemu</w:t>
        </w:r>
        <w:r w:rsidR="00081F14">
          <w:rPr>
            <w:noProof/>
            <w:webHidden/>
          </w:rPr>
          <w:tab/>
        </w:r>
        <w:r w:rsidR="00081F14">
          <w:rPr>
            <w:noProof/>
            <w:webHidden/>
          </w:rPr>
          <w:fldChar w:fldCharType="begin"/>
        </w:r>
        <w:r w:rsidR="00081F14">
          <w:rPr>
            <w:noProof/>
            <w:webHidden/>
          </w:rPr>
          <w:instrText xml:space="preserve"> PAGEREF _Toc440397629 \h </w:instrText>
        </w:r>
        <w:r w:rsidR="00081F14">
          <w:rPr>
            <w:noProof/>
            <w:webHidden/>
          </w:rPr>
        </w:r>
        <w:r w:rsidR="00081F14">
          <w:rPr>
            <w:noProof/>
            <w:webHidden/>
          </w:rPr>
          <w:fldChar w:fldCharType="separate"/>
        </w:r>
        <w:r w:rsidR="00081F14">
          <w:rPr>
            <w:noProof/>
            <w:webHidden/>
          </w:rPr>
          <w:t>40</w:t>
        </w:r>
        <w:r w:rsidR="00081F14">
          <w:rPr>
            <w:noProof/>
            <w:webHidden/>
          </w:rPr>
          <w:fldChar w:fldCharType="end"/>
        </w:r>
      </w:hyperlink>
    </w:p>
    <w:p w14:paraId="71B231AD" w14:textId="77777777" w:rsidR="00081F14" w:rsidRDefault="000B144C">
      <w:pPr>
        <w:pStyle w:val="Spistreci1"/>
        <w:rPr>
          <w:rFonts w:asciiTheme="minorHAnsi" w:eastAsiaTheme="minorEastAsia" w:hAnsiTheme="minorHAnsi" w:cstheme="minorBidi"/>
          <w:b w:val="0"/>
          <w:bCs w:val="0"/>
          <w:noProof/>
          <w:sz w:val="22"/>
          <w:szCs w:val="22"/>
        </w:rPr>
      </w:pPr>
      <w:hyperlink w:anchor="_Toc440397630" w:history="1">
        <w:r w:rsidR="00081F14" w:rsidRPr="00E72BB8">
          <w:rPr>
            <w:rStyle w:val="Hipercze"/>
            <w:noProof/>
          </w:rPr>
          <w:t>6.</w:t>
        </w:r>
        <w:r w:rsidR="00081F14">
          <w:rPr>
            <w:rFonts w:asciiTheme="minorHAnsi" w:eastAsiaTheme="minorEastAsia" w:hAnsiTheme="minorHAnsi" w:cstheme="minorBidi"/>
            <w:b w:val="0"/>
            <w:bCs w:val="0"/>
            <w:noProof/>
            <w:sz w:val="22"/>
            <w:szCs w:val="22"/>
          </w:rPr>
          <w:tab/>
        </w:r>
        <w:r w:rsidR="00081F14" w:rsidRPr="00E72BB8">
          <w:rPr>
            <w:rStyle w:val="Hipercze"/>
            <w:noProof/>
          </w:rPr>
          <w:t>Wnioski i uwagi</w:t>
        </w:r>
        <w:r w:rsidR="00081F14">
          <w:rPr>
            <w:noProof/>
            <w:webHidden/>
          </w:rPr>
          <w:tab/>
        </w:r>
        <w:r w:rsidR="00081F14">
          <w:rPr>
            <w:noProof/>
            <w:webHidden/>
          </w:rPr>
          <w:fldChar w:fldCharType="begin"/>
        </w:r>
        <w:r w:rsidR="00081F14">
          <w:rPr>
            <w:noProof/>
            <w:webHidden/>
          </w:rPr>
          <w:instrText xml:space="preserve"> PAGEREF _Toc440397630 \h </w:instrText>
        </w:r>
        <w:r w:rsidR="00081F14">
          <w:rPr>
            <w:noProof/>
            <w:webHidden/>
          </w:rPr>
        </w:r>
        <w:r w:rsidR="00081F14">
          <w:rPr>
            <w:noProof/>
            <w:webHidden/>
          </w:rPr>
          <w:fldChar w:fldCharType="separate"/>
        </w:r>
        <w:r w:rsidR="00081F14">
          <w:rPr>
            <w:noProof/>
            <w:webHidden/>
          </w:rPr>
          <w:t>41</w:t>
        </w:r>
        <w:r w:rsidR="00081F14">
          <w:rPr>
            <w:noProof/>
            <w:webHidden/>
          </w:rPr>
          <w:fldChar w:fldCharType="end"/>
        </w:r>
      </w:hyperlink>
    </w:p>
    <w:p w14:paraId="5C28BC99" w14:textId="77777777" w:rsidR="00081F14" w:rsidRDefault="000B144C">
      <w:pPr>
        <w:pStyle w:val="Spistreci1"/>
        <w:rPr>
          <w:rFonts w:asciiTheme="minorHAnsi" w:eastAsiaTheme="minorEastAsia" w:hAnsiTheme="minorHAnsi" w:cstheme="minorBidi"/>
          <w:b w:val="0"/>
          <w:bCs w:val="0"/>
          <w:noProof/>
          <w:sz w:val="22"/>
          <w:szCs w:val="22"/>
        </w:rPr>
      </w:pPr>
      <w:hyperlink w:anchor="_Toc440397631" w:history="1">
        <w:r w:rsidR="00081F14" w:rsidRPr="00E72BB8">
          <w:rPr>
            <w:rStyle w:val="Hipercze"/>
            <w:noProof/>
          </w:rPr>
          <w:t>Literatura</w:t>
        </w:r>
        <w:r w:rsidR="00081F14">
          <w:rPr>
            <w:noProof/>
            <w:webHidden/>
          </w:rPr>
          <w:tab/>
        </w:r>
        <w:r w:rsidR="00081F14">
          <w:rPr>
            <w:noProof/>
            <w:webHidden/>
          </w:rPr>
          <w:fldChar w:fldCharType="begin"/>
        </w:r>
        <w:r w:rsidR="00081F14">
          <w:rPr>
            <w:noProof/>
            <w:webHidden/>
          </w:rPr>
          <w:instrText xml:space="preserve"> PAGEREF _Toc440397631 \h </w:instrText>
        </w:r>
        <w:r w:rsidR="00081F14">
          <w:rPr>
            <w:noProof/>
            <w:webHidden/>
          </w:rPr>
        </w:r>
        <w:r w:rsidR="00081F14">
          <w:rPr>
            <w:noProof/>
            <w:webHidden/>
          </w:rPr>
          <w:fldChar w:fldCharType="separate"/>
        </w:r>
        <w:r w:rsidR="00081F14">
          <w:rPr>
            <w:noProof/>
            <w:webHidden/>
          </w:rPr>
          <w:t>43</w:t>
        </w:r>
        <w:r w:rsidR="00081F14">
          <w:rPr>
            <w:noProof/>
            <w:webHidden/>
          </w:rPr>
          <w:fldChar w:fldCharType="end"/>
        </w:r>
      </w:hyperlink>
    </w:p>
    <w:p w14:paraId="21D81213" w14:textId="77777777" w:rsidR="00081F14" w:rsidRDefault="000B144C">
      <w:pPr>
        <w:pStyle w:val="Spistreci1"/>
        <w:rPr>
          <w:rFonts w:asciiTheme="minorHAnsi" w:eastAsiaTheme="minorEastAsia" w:hAnsiTheme="minorHAnsi" w:cstheme="minorBidi"/>
          <w:b w:val="0"/>
          <w:bCs w:val="0"/>
          <w:noProof/>
          <w:sz w:val="22"/>
          <w:szCs w:val="22"/>
        </w:rPr>
      </w:pPr>
      <w:hyperlink w:anchor="_Toc440397632" w:history="1">
        <w:r w:rsidR="00081F14" w:rsidRPr="00E72BB8">
          <w:rPr>
            <w:rStyle w:val="Hipercze"/>
            <w:noProof/>
            <w:snapToGrid w:val="0"/>
          </w:rPr>
          <w:t>Dodatek A. Wybrane fragmenty</w:t>
        </w:r>
        <w:r w:rsidR="00081F14" w:rsidRPr="00E72BB8">
          <w:rPr>
            <w:rStyle w:val="Hipercze"/>
            <w:noProof/>
          </w:rPr>
          <w:t xml:space="preserve"> programu komputerowego</w:t>
        </w:r>
        <w:r w:rsidR="00081F14">
          <w:rPr>
            <w:noProof/>
            <w:webHidden/>
          </w:rPr>
          <w:tab/>
        </w:r>
        <w:r w:rsidR="00081F14">
          <w:rPr>
            <w:noProof/>
            <w:webHidden/>
          </w:rPr>
          <w:fldChar w:fldCharType="begin"/>
        </w:r>
        <w:r w:rsidR="00081F14">
          <w:rPr>
            <w:noProof/>
            <w:webHidden/>
          </w:rPr>
          <w:instrText xml:space="preserve"> PAGEREF _Toc440397632 \h </w:instrText>
        </w:r>
        <w:r w:rsidR="00081F14">
          <w:rPr>
            <w:noProof/>
            <w:webHidden/>
          </w:rPr>
        </w:r>
        <w:r w:rsidR="00081F14">
          <w:rPr>
            <w:noProof/>
            <w:webHidden/>
          </w:rPr>
          <w:fldChar w:fldCharType="separate"/>
        </w:r>
        <w:r w:rsidR="00081F14">
          <w:rPr>
            <w:noProof/>
            <w:webHidden/>
          </w:rPr>
          <w:t>46</w:t>
        </w:r>
        <w:r w:rsidR="00081F14">
          <w:rPr>
            <w:noProof/>
            <w:webHidden/>
          </w:rPr>
          <w:fldChar w:fldCharType="end"/>
        </w:r>
      </w:hyperlink>
    </w:p>
    <w:p w14:paraId="793A2A3B" w14:textId="77777777" w:rsidR="00081F14" w:rsidRDefault="000B144C">
      <w:pPr>
        <w:pStyle w:val="Spistreci1"/>
        <w:rPr>
          <w:rFonts w:asciiTheme="minorHAnsi" w:eastAsiaTheme="minorEastAsia" w:hAnsiTheme="minorHAnsi" w:cstheme="minorBidi"/>
          <w:b w:val="0"/>
          <w:bCs w:val="0"/>
          <w:noProof/>
          <w:sz w:val="22"/>
          <w:szCs w:val="22"/>
        </w:rPr>
      </w:pPr>
      <w:hyperlink w:anchor="_Toc440397633" w:history="1">
        <w:r w:rsidR="00081F14" w:rsidRPr="00E72BB8">
          <w:rPr>
            <w:rStyle w:val="Hipercze"/>
            <w:noProof/>
          </w:rPr>
          <w:t>Dodatek B. Spis zawartości dołączonej płyty CD</w:t>
        </w:r>
        <w:r w:rsidR="00081F14">
          <w:rPr>
            <w:noProof/>
            <w:webHidden/>
          </w:rPr>
          <w:tab/>
        </w:r>
        <w:r w:rsidR="00081F14">
          <w:rPr>
            <w:noProof/>
            <w:webHidden/>
          </w:rPr>
          <w:fldChar w:fldCharType="begin"/>
        </w:r>
        <w:r w:rsidR="00081F14">
          <w:rPr>
            <w:noProof/>
            <w:webHidden/>
          </w:rPr>
          <w:instrText xml:space="preserve"> PAGEREF _Toc440397633 \h </w:instrText>
        </w:r>
        <w:r w:rsidR="00081F14">
          <w:rPr>
            <w:noProof/>
            <w:webHidden/>
          </w:rPr>
        </w:r>
        <w:r w:rsidR="00081F14">
          <w:rPr>
            <w:noProof/>
            <w:webHidden/>
          </w:rPr>
          <w:fldChar w:fldCharType="separate"/>
        </w:r>
        <w:r w:rsidR="00081F14">
          <w:rPr>
            <w:noProof/>
            <w:webHidden/>
          </w:rPr>
          <w:t>54</w:t>
        </w:r>
        <w:r w:rsidR="00081F14">
          <w:rPr>
            <w:noProof/>
            <w:webHidden/>
          </w:rPr>
          <w:fldChar w:fldCharType="end"/>
        </w:r>
      </w:hyperlink>
    </w:p>
    <w:p w14:paraId="7273E9DB" w14:textId="77777777" w:rsidR="003E3E22" w:rsidRDefault="00831DBF" w:rsidP="003E3E22">
      <w:pPr>
        <w:pStyle w:val="Tekstpodstawowy"/>
        <w:sectPr w:rsidR="003E3E22" w:rsidSect="00006D84">
          <w:headerReference w:type="first" r:id="rId10"/>
          <w:pgSz w:w="11906" w:h="16838" w:code="9"/>
          <w:pgMar w:top="1418" w:right="1418" w:bottom="1418" w:left="1418" w:header="709" w:footer="709" w:gutter="567"/>
          <w:cols w:space="708"/>
          <w:titlePg/>
          <w:docGrid w:linePitch="360"/>
        </w:sectPr>
      </w:pPr>
      <w:r>
        <w:fldChar w:fldCharType="end"/>
      </w:r>
    </w:p>
    <w:p w14:paraId="63DF5A70" w14:textId="77777777" w:rsidR="00E4741F" w:rsidRPr="001B399E" w:rsidRDefault="00E4741F" w:rsidP="00CB0DFA">
      <w:pPr>
        <w:pStyle w:val="Nagwek1"/>
      </w:pPr>
      <w:bookmarkStart w:id="5" w:name="_Toc39028588"/>
      <w:bookmarkStart w:id="6" w:name="_Toc65426897"/>
      <w:bookmarkStart w:id="7" w:name="_Toc65427130"/>
      <w:bookmarkStart w:id="8" w:name="_Toc148163524"/>
      <w:bookmarkStart w:id="9" w:name="_Toc258354204"/>
      <w:bookmarkStart w:id="10" w:name="_Toc258354991"/>
      <w:bookmarkStart w:id="11" w:name="_Toc258355453"/>
      <w:bookmarkStart w:id="12" w:name="_Toc440397592"/>
      <w:bookmarkStart w:id="13" w:name="_Toc65426899"/>
      <w:bookmarkStart w:id="14" w:name="_Toc65427132"/>
      <w:bookmarkStart w:id="15" w:name="_Toc39028589"/>
      <w:r w:rsidRPr="001B399E">
        <w:lastRenderedPageBreak/>
        <w:t>W</w:t>
      </w:r>
      <w:bookmarkEnd w:id="5"/>
      <w:bookmarkEnd w:id="6"/>
      <w:bookmarkEnd w:id="7"/>
      <w:bookmarkEnd w:id="8"/>
      <w:bookmarkEnd w:id="9"/>
      <w:bookmarkEnd w:id="10"/>
      <w:bookmarkEnd w:id="11"/>
      <w:r w:rsidR="002D076B">
        <w:t>stęp</w:t>
      </w:r>
      <w:bookmarkEnd w:id="12"/>
    </w:p>
    <w:p w14:paraId="0A9D597A" w14:textId="35E23E13" w:rsidR="00816D64" w:rsidRDefault="00681E72" w:rsidP="00A84BA5">
      <w:pPr>
        <w:pStyle w:val="Tekstpodstawowy"/>
        <w:ind w:firstLine="709"/>
      </w:pPr>
      <w:r>
        <w:t xml:space="preserve">Według </w:t>
      </w:r>
      <w:r w:rsidR="00864CD5">
        <w:t>raportu</w:t>
      </w:r>
      <w:r>
        <w:t xml:space="preserve"> Polskiego Związku Przemysłu Motoryzacyjnego, w roku 2013 zarejestrowanych było w Polsce ponad 25 milionów pojazdów samochodowych</w:t>
      </w:r>
      <w:r w:rsidR="002F6E15">
        <w:t xml:space="preserve">, </w:t>
      </w:r>
      <w:r w:rsidR="002D27CB">
        <w:t xml:space="preserve">natomiast liczba kradzieży samochodów w roku 2014 wyniosła 14124 samochody, z czego, </w:t>
      </w:r>
      <w:r w:rsidR="00226F73">
        <w:t>zdaniem policji</w:t>
      </w:r>
      <w:r w:rsidR="00106D93">
        <w:t>,</w:t>
      </w:r>
      <w:r w:rsidR="00226F73">
        <w:t xml:space="preserve"> złodzieje najczęściej działali na niestrzeżonych oraz osiedlowych parkingach</w:t>
      </w:r>
      <w:r w:rsidR="00734DE7">
        <w:t xml:space="preserve"> [</w:t>
      </w:r>
      <w:r w:rsidR="00B11A57">
        <w:t>8</w:t>
      </w:r>
      <w:r w:rsidR="00734DE7">
        <w:t>]</w:t>
      </w:r>
      <w:r w:rsidR="00226F73">
        <w:t>.</w:t>
      </w:r>
      <w:r w:rsidR="002F6E15">
        <w:t xml:space="preserve"> </w:t>
      </w:r>
    </w:p>
    <w:p w14:paraId="517E482E" w14:textId="41C34186" w:rsidR="00816D64" w:rsidRDefault="00816D64" w:rsidP="00816D64">
      <w:pPr>
        <w:pStyle w:val="Tekstpodstawowyzwciciem"/>
      </w:pPr>
      <w:r>
        <w:tab/>
      </w:r>
      <w:r w:rsidR="00AE3634">
        <w:t>Automatyzacja ochrony</w:t>
      </w:r>
      <w:r w:rsidR="00761A22">
        <w:t>, czy też dostępu</w:t>
      </w:r>
      <w:r w:rsidR="00B95A18">
        <w:t xml:space="preserve"> do</w:t>
      </w:r>
      <w:r w:rsidR="00761A22">
        <w:t xml:space="preserve"> parkingów może zapobiec takiej </w:t>
      </w:r>
      <w:r w:rsidR="00A84BA5">
        <w:t xml:space="preserve">liczbie </w:t>
      </w:r>
      <w:r w:rsidR="00761A22">
        <w:t xml:space="preserve">kradzieży. Istnieje wiele </w:t>
      </w:r>
      <w:r w:rsidR="00A84BA5">
        <w:t>zabezpieczeń elektronicznych</w:t>
      </w:r>
      <w:r w:rsidR="001E22DA">
        <w:t xml:space="preserve"> </w:t>
      </w:r>
      <w:r w:rsidR="00A84BA5">
        <w:t>stosowanych</w:t>
      </w:r>
      <w:r w:rsidR="001E22DA">
        <w:t xml:space="preserve"> na parkingach, są to między innymi: </w:t>
      </w:r>
    </w:p>
    <w:p w14:paraId="74A3E2A7" w14:textId="77777777" w:rsidR="00BB0682" w:rsidRDefault="00734C66" w:rsidP="00BB0682">
      <w:pPr>
        <w:pStyle w:val="Tekstpodstawowyzwciciem"/>
        <w:numPr>
          <w:ilvl w:val="0"/>
          <w:numId w:val="30"/>
        </w:numPr>
      </w:pPr>
      <w:r>
        <w:t>s</w:t>
      </w:r>
      <w:r w:rsidR="00BB0682">
        <w:t xml:space="preserve">ystemy kontroli dostępu - </w:t>
      </w:r>
      <w:r w:rsidR="004652FD">
        <w:t xml:space="preserve">składające się z czytników RFID lub </w:t>
      </w:r>
      <w:r>
        <w:t>umożliwiające dostęp po wprowadzeniu poprawnego kodu PIN na klawiaturze,</w:t>
      </w:r>
    </w:p>
    <w:p w14:paraId="4E3B079E" w14:textId="77777777" w:rsidR="00734C66" w:rsidRDefault="00734C66" w:rsidP="00BB0682">
      <w:pPr>
        <w:pStyle w:val="Tekstpodstawowyzwciciem"/>
        <w:numPr>
          <w:ilvl w:val="0"/>
          <w:numId w:val="30"/>
        </w:numPr>
      </w:pPr>
      <w:r>
        <w:t xml:space="preserve">systemy biletowe - </w:t>
      </w:r>
      <w:r w:rsidR="00900FFB">
        <w:t>służące najczęściej do pobierania opłat za postój, jednakże wymagają wydruku specjalnej przepustki, bez której nie jest możliwe opuszczenie parkingu,</w:t>
      </w:r>
    </w:p>
    <w:p w14:paraId="49A0286A" w14:textId="77777777" w:rsidR="00900FFB" w:rsidRDefault="00900FFB" w:rsidP="00BB0682">
      <w:pPr>
        <w:pStyle w:val="Tekstpodstawowyzwciciem"/>
        <w:numPr>
          <w:ilvl w:val="0"/>
          <w:numId w:val="30"/>
        </w:numPr>
      </w:pPr>
      <w:r>
        <w:t xml:space="preserve">systemy CCTV - </w:t>
      </w:r>
      <w:r w:rsidR="00362DD9">
        <w:t>pozwalające na monitoring wizyjny całej przestrzeni parkingu z jednego miejsca za pomocą kamer,</w:t>
      </w:r>
    </w:p>
    <w:p w14:paraId="203B598E" w14:textId="3EA84CF0" w:rsidR="00362DD9" w:rsidRDefault="00362DD9" w:rsidP="00BB0682">
      <w:pPr>
        <w:pStyle w:val="Tekstpodstawowyzwciciem"/>
        <w:numPr>
          <w:ilvl w:val="0"/>
          <w:numId w:val="30"/>
        </w:numPr>
      </w:pPr>
      <w:r>
        <w:t>systemy rozpoznawania tablic rejestracyjnych - korzystające z analizy obrazu</w:t>
      </w:r>
      <w:r w:rsidR="006E2225">
        <w:t xml:space="preserve"> przesyłanego z kamery, który </w:t>
      </w:r>
      <w:r w:rsidR="00374BBE">
        <w:t>pozwala na jednoznaczną identyfikację pojazdu znajdującego się na parkingu na podstawie numeru rejestracyjnego</w:t>
      </w:r>
      <w:r w:rsidR="009354FE">
        <w:t xml:space="preserve"> [</w:t>
      </w:r>
      <w:r w:rsidR="00B11A57">
        <w:t>3</w:t>
      </w:r>
      <w:r w:rsidR="009354FE">
        <w:t>]</w:t>
      </w:r>
      <w:r w:rsidR="00374BBE">
        <w:t>.</w:t>
      </w:r>
    </w:p>
    <w:p w14:paraId="1FE75768" w14:textId="25E3E0A5" w:rsidR="00D8501C" w:rsidRDefault="0020362F" w:rsidP="001D7BC3">
      <w:pPr>
        <w:pStyle w:val="Tekstpodstawowyzwciciem"/>
        <w:ind w:left="210" w:firstLine="0"/>
        <w:sectPr w:rsidR="00D8501C" w:rsidSect="00AD39FA">
          <w:headerReference w:type="default" r:id="rId11"/>
          <w:headerReference w:type="first" r:id="rId12"/>
          <w:type w:val="continuous"/>
          <w:pgSz w:w="11906" w:h="16838" w:code="9"/>
          <w:pgMar w:top="1418" w:right="1418" w:bottom="1418" w:left="1418" w:header="709" w:footer="709" w:gutter="567"/>
          <w:cols w:space="708"/>
          <w:titlePg/>
          <w:docGrid w:linePitch="360"/>
        </w:sectPr>
      </w:pPr>
      <w:r>
        <w:tab/>
        <w:t>To właśnie ostatni z powyższych sposobów jest rozwiązaniem najbardziej przyjaznym klientom parkingów, gdyż nie wymaga</w:t>
      </w:r>
      <w:r w:rsidR="00F20E8B">
        <w:t>ją</w:t>
      </w:r>
      <w:r>
        <w:t xml:space="preserve"> żad</w:t>
      </w:r>
      <w:r w:rsidR="00F20E8B">
        <w:t>nej interakcji z ich strony. Systemy rozpozna</w:t>
      </w:r>
      <w:r w:rsidR="00A72660">
        <w:t xml:space="preserve">wania tablic rejestracyjnych nie wymagają wprowadzania dodatkowych </w:t>
      </w:r>
      <w:r w:rsidR="005D681F">
        <w:t>identyfikatorów do pojazdów, gdyż każdy pojazd</w:t>
      </w:r>
      <w:r w:rsidR="00392FC7">
        <w:t>,</w:t>
      </w:r>
      <w:r w:rsidR="005D681F">
        <w:t xml:space="preserve"> zgodnie z obowiązującym prawem</w:t>
      </w:r>
      <w:r w:rsidR="00D01920">
        <w:t>,</w:t>
      </w:r>
      <w:r w:rsidR="005D681F">
        <w:t xml:space="preserve"> musi być wyposażony w tablicę rejestracyjną</w:t>
      </w:r>
      <w:r w:rsidR="00392FC7">
        <w:t xml:space="preserve">, a ta stanowi jego znak identyfikacyjny. </w:t>
      </w:r>
      <w:r w:rsidR="00F00722">
        <w:t xml:space="preserve">Dzięki zastosowaniu technologii z zakresu </w:t>
      </w:r>
      <w:r w:rsidR="00A84BA5">
        <w:t xml:space="preserve">przetwarzania </w:t>
      </w:r>
      <w:r w:rsidR="00F00722">
        <w:t>obraz</w:t>
      </w:r>
      <w:r w:rsidR="00A84BA5">
        <w:t>u</w:t>
      </w:r>
      <w:r w:rsidR="00F00722">
        <w:t xml:space="preserve"> ciągle postępującemu wzros</w:t>
      </w:r>
      <w:r w:rsidR="00506A20">
        <w:t>towi wydajności komputerów oraz zmniejszeniu rozmiaru kamer oraz ich cen, system</w:t>
      </w:r>
      <w:r w:rsidR="00A84890">
        <w:t>y te</w:t>
      </w:r>
      <w:r w:rsidR="00506A20">
        <w:t xml:space="preserve"> </w:t>
      </w:r>
      <w:r w:rsidR="00272A56">
        <w:t>okazują</w:t>
      </w:r>
      <w:r w:rsidR="002A7949">
        <w:t xml:space="preserve"> się dobrą alternatywą</w:t>
      </w:r>
      <w:r w:rsidR="002D673E">
        <w:t>, szczególnie w przypadku, gdy jednym z ważniejszych wymagań jest bezobsługowe</w:t>
      </w:r>
      <w:r w:rsidR="00EC3FD8">
        <w:t xml:space="preserve"> działanie.</w:t>
      </w:r>
    </w:p>
    <w:p w14:paraId="0910FAD0" w14:textId="77777777" w:rsidR="001D26E4" w:rsidRPr="00902242" w:rsidRDefault="001D26E4" w:rsidP="001D26E4">
      <w:pPr>
        <w:pStyle w:val="Nagwek1"/>
      </w:pPr>
      <w:bookmarkStart w:id="16" w:name="_Toc65426898"/>
      <w:bookmarkStart w:id="17" w:name="_Toc65427131"/>
      <w:bookmarkStart w:id="18" w:name="_Toc148163523"/>
      <w:bookmarkStart w:id="19" w:name="_Toc258354205"/>
      <w:bookmarkStart w:id="20" w:name="_Toc258354992"/>
      <w:bookmarkStart w:id="21" w:name="_Toc258355454"/>
      <w:bookmarkStart w:id="22" w:name="_Toc440397593"/>
      <w:r w:rsidRPr="00902242">
        <w:lastRenderedPageBreak/>
        <w:t xml:space="preserve">Cel </w:t>
      </w:r>
      <w:r>
        <w:t xml:space="preserve">i zakres </w:t>
      </w:r>
      <w:r w:rsidRPr="00902242">
        <w:t>pracy</w:t>
      </w:r>
      <w:bookmarkEnd w:id="16"/>
      <w:bookmarkEnd w:id="17"/>
      <w:bookmarkEnd w:id="18"/>
      <w:bookmarkEnd w:id="19"/>
      <w:bookmarkEnd w:id="20"/>
      <w:bookmarkEnd w:id="21"/>
      <w:bookmarkEnd w:id="22"/>
    </w:p>
    <w:p w14:paraId="6B72C2B8" w14:textId="5869F569" w:rsidR="00F64F72" w:rsidRDefault="00F64F72" w:rsidP="002210CF">
      <w:pPr>
        <w:pStyle w:val="Tekstpodstawowy"/>
        <w:ind w:firstLine="709"/>
      </w:pPr>
      <w:r>
        <w:t>Celem niniejszej pracy jest</w:t>
      </w:r>
      <w:r w:rsidR="002D27CB">
        <w:t xml:space="preserve"> przegląd literatury,</w:t>
      </w:r>
      <w:r>
        <w:t xml:space="preserve"> opracowanie oraz implementacja </w:t>
      </w:r>
      <w:r w:rsidR="001653BE">
        <w:t xml:space="preserve">systemu komputerowego </w:t>
      </w:r>
      <w:r w:rsidR="00F276D4">
        <w:t>umożliwiającego autonomiczny</w:t>
      </w:r>
      <w:r w:rsidR="001653BE">
        <w:t xml:space="preserve"> </w:t>
      </w:r>
      <w:r>
        <w:t xml:space="preserve">monitoring parkingu </w:t>
      </w:r>
      <w:r w:rsidR="0040160C">
        <w:t>z rozpoznawaniem tablic rejestracyjnych</w:t>
      </w:r>
      <w:r w:rsidR="009D20E5">
        <w:t>.</w:t>
      </w:r>
    </w:p>
    <w:p w14:paraId="2CA4FFC9" w14:textId="77777777" w:rsidR="009D20E5" w:rsidRDefault="008648EE" w:rsidP="008A3A26">
      <w:pPr>
        <w:pStyle w:val="Tekstpodstawowyzwciciem"/>
        <w:ind w:firstLine="709"/>
      </w:pPr>
      <w:r>
        <w:t>Niniejsza p</w:t>
      </w:r>
      <w:r w:rsidR="009D20E5">
        <w:t xml:space="preserve">raca składa się z </w:t>
      </w:r>
      <w:r w:rsidR="00717C96">
        <w:t>pięciu</w:t>
      </w:r>
      <w:r w:rsidR="009D20E5">
        <w:t xml:space="preserve"> rozdziałów.</w:t>
      </w:r>
    </w:p>
    <w:p w14:paraId="50F58E12" w14:textId="77777777" w:rsidR="009D20E5" w:rsidRDefault="009D20E5" w:rsidP="008A3A26">
      <w:pPr>
        <w:pStyle w:val="Tekstpodstawowyzwciciem"/>
        <w:ind w:firstLine="709"/>
      </w:pPr>
      <w:r>
        <w:t xml:space="preserve">Rozdział pierwszy </w:t>
      </w:r>
      <w:r w:rsidR="00927D89">
        <w:t xml:space="preserve">stanowi wstęp do </w:t>
      </w:r>
      <w:r w:rsidR="004C7A81">
        <w:t>tematu monitoringu parkingu.</w:t>
      </w:r>
    </w:p>
    <w:p w14:paraId="77583063" w14:textId="77777777" w:rsidR="00927D89" w:rsidRDefault="00927D89" w:rsidP="008A3A26">
      <w:pPr>
        <w:pStyle w:val="Tekstpodstawowyzwciciem"/>
        <w:ind w:firstLine="709"/>
      </w:pPr>
      <w:r>
        <w:t xml:space="preserve">Rozdział drugi zawiera </w:t>
      </w:r>
      <w:r w:rsidR="008F2DA0">
        <w:t>sformułowany cel pracy dyplomowej oraz jej zakres.</w:t>
      </w:r>
    </w:p>
    <w:p w14:paraId="0D453CBB" w14:textId="73F8A6CA" w:rsidR="008F2DA0" w:rsidRDefault="008F2DA0" w:rsidP="008A3A26">
      <w:pPr>
        <w:pStyle w:val="Tekstpodstawowyzwciciem"/>
        <w:ind w:firstLine="709"/>
      </w:pPr>
      <w:r>
        <w:t xml:space="preserve">Rozdział trzeci stanowi analizę obecnych rozwiązań w </w:t>
      </w:r>
      <w:r w:rsidR="00F276D4">
        <w:t xml:space="preserve">tej </w:t>
      </w:r>
      <w:r>
        <w:t>dziedzinie</w:t>
      </w:r>
      <w:r w:rsidR="00717C96">
        <w:t xml:space="preserve"> oraz </w:t>
      </w:r>
      <w:r w:rsidR="008534BA">
        <w:t>wprowadzenie do tematu automatycznego rozpoznawania numerów rejestracyjnych</w:t>
      </w:r>
      <w:r w:rsidR="00137A44">
        <w:t>.</w:t>
      </w:r>
    </w:p>
    <w:p w14:paraId="343781AA" w14:textId="77777777" w:rsidR="00751DC6" w:rsidRDefault="00137A44" w:rsidP="008A3A26">
      <w:pPr>
        <w:pStyle w:val="Tekstpodstawowyzwciciem"/>
        <w:ind w:firstLine="709"/>
      </w:pPr>
      <w:r>
        <w:t xml:space="preserve">Rozdział </w:t>
      </w:r>
      <w:r w:rsidR="00717C96">
        <w:t>czwarty</w:t>
      </w:r>
      <w:r>
        <w:t xml:space="preserve"> poświęcony </w:t>
      </w:r>
      <w:r w:rsidR="00751DC6">
        <w:t>jest</w:t>
      </w:r>
      <w:r>
        <w:t xml:space="preserve"> opisowi </w:t>
      </w:r>
      <w:r w:rsidR="009A4C0E">
        <w:t>części praktycznej pracy dyplomowej. W jego skład wchodz</w:t>
      </w:r>
      <w:r w:rsidR="00B52A40">
        <w:t xml:space="preserve">i </w:t>
      </w:r>
      <w:r w:rsidR="00751DC6">
        <w:t>opis użytego sprzętu.</w:t>
      </w:r>
    </w:p>
    <w:p w14:paraId="50762548" w14:textId="76861129" w:rsidR="00751DC6" w:rsidRDefault="00751DC6" w:rsidP="00751DC6">
      <w:pPr>
        <w:pStyle w:val="Tekstpodstawowyzwciciem"/>
        <w:ind w:firstLine="709"/>
      </w:pPr>
      <w:r>
        <w:t xml:space="preserve">Piąty rozdział </w:t>
      </w:r>
      <w:r w:rsidR="002D27CB">
        <w:t>opisuje proces tworzenia</w:t>
      </w:r>
      <w:r>
        <w:t xml:space="preserve"> oprogramowania. Przedstawia kolejne etapy analizy obrazu przez system, zawiera diagramy przedstawiające działanie systemu, opis graficznego interfejsu użytkownika oraz podsumowuje działanie systemu.</w:t>
      </w:r>
    </w:p>
    <w:p w14:paraId="5F8122C8" w14:textId="61886BBD" w:rsidR="00D8501C" w:rsidRDefault="008648EE" w:rsidP="00D8501C">
      <w:pPr>
        <w:pStyle w:val="Tekstpodstawowyzwciciem"/>
        <w:ind w:firstLine="709"/>
      </w:pPr>
      <w:r>
        <w:t xml:space="preserve">Ostatni, </w:t>
      </w:r>
      <w:r w:rsidR="00751DC6">
        <w:t>szósty</w:t>
      </w:r>
      <w:r>
        <w:t xml:space="preserve"> rozdział</w:t>
      </w:r>
      <w:r w:rsidR="00F276D4">
        <w:t>,</w:t>
      </w:r>
      <w:r>
        <w:t xml:space="preserve"> </w:t>
      </w:r>
      <w:r w:rsidR="00F276D4">
        <w:t>zawiera podsumowanie</w:t>
      </w:r>
      <w:r>
        <w:t xml:space="preserve"> pracy.</w:t>
      </w:r>
    </w:p>
    <w:p w14:paraId="78203482" w14:textId="77777777" w:rsidR="00F276D4" w:rsidRDefault="00F276D4" w:rsidP="00D8501C">
      <w:pPr>
        <w:pStyle w:val="Tekstpodstawowyzwciciem"/>
        <w:ind w:firstLine="709"/>
        <w:sectPr w:rsidR="00F276D4" w:rsidSect="00D8501C">
          <w:headerReference w:type="first" r:id="rId13"/>
          <w:pgSz w:w="11906" w:h="16838" w:code="9"/>
          <w:pgMar w:top="1418" w:right="1418" w:bottom="1418" w:left="1418" w:header="709" w:footer="709" w:gutter="567"/>
          <w:cols w:space="708"/>
          <w:titlePg/>
          <w:docGrid w:linePitch="360"/>
        </w:sectPr>
      </w:pPr>
    </w:p>
    <w:p w14:paraId="068B67F9" w14:textId="77777777" w:rsidR="00474FB7" w:rsidRDefault="007551A1" w:rsidP="00474FB7">
      <w:pPr>
        <w:pStyle w:val="Nagwek1"/>
      </w:pPr>
      <w:bookmarkStart w:id="23" w:name="_Toc440397594"/>
      <w:bookmarkEnd w:id="13"/>
      <w:bookmarkEnd w:id="14"/>
      <w:r>
        <w:lastRenderedPageBreak/>
        <w:t>Systemy rozpoznawania tablic rejestracyjnych</w:t>
      </w:r>
      <w:bookmarkEnd w:id="23"/>
    </w:p>
    <w:p w14:paraId="2D2081F7" w14:textId="77777777" w:rsidR="001307DA" w:rsidRPr="00503603" w:rsidRDefault="001307DA" w:rsidP="00503603">
      <w:pPr>
        <w:pStyle w:val="Nagwek2"/>
      </w:pPr>
      <w:bookmarkStart w:id="24" w:name="_Toc440397595"/>
      <w:bookmarkStart w:id="25" w:name="_Toc148163529"/>
      <w:bookmarkStart w:id="26" w:name="_Toc258354216"/>
      <w:bookmarkStart w:id="27" w:name="_Toc258355003"/>
      <w:bookmarkStart w:id="28" w:name="_Toc258355465"/>
      <w:r w:rsidRPr="00503603">
        <w:t>W</w:t>
      </w:r>
      <w:r w:rsidR="00725E13" w:rsidRPr="00503603">
        <w:t>prowadzenie</w:t>
      </w:r>
      <w:bookmarkEnd w:id="24"/>
    </w:p>
    <w:p w14:paraId="5326B7A5" w14:textId="51D3AF9B" w:rsidR="001023AD" w:rsidRDefault="001023AD" w:rsidP="002210CF">
      <w:pPr>
        <w:pStyle w:val="Tekstpodstawowy"/>
        <w:ind w:firstLine="709"/>
      </w:pPr>
      <w:r>
        <w:t>Temat automatycznego rozpoznawania tablic rejestracyjnych przez systemy komputerowe znany jest od lat 70. ubiegłego wieku. Pierwszy system ANPR (ang. Automatic Number Plates Recognition) rozpoczęto opracowywać w roku 1976 na potrzeby Oddziału Rozwoju Naukowego Policji w Wielkiej Brytanii. Kilka lat później powstały pierwsze przemysłowe systemy</w:t>
      </w:r>
      <w:r w:rsidR="00641053">
        <w:t xml:space="preserve"> [</w:t>
      </w:r>
      <w:r w:rsidR="00854193">
        <w:t>15</w:t>
      </w:r>
      <w:r w:rsidR="00641053">
        <w:t>]</w:t>
      </w:r>
      <w:r>
        <w:t xml:space="preserve">. </w:t>
      </w:r>
      <w:r w:rsidR="00F276D4">
        <w:t>System</w:t>
      </w:r>
      <w:r>
        <w:t xml:space="preserve"> ANPR</w:t>
      </w:r>
      <w:r w:rsidR="00F276D4">
        <w:t xml:space="preserve"> j</w:t>
      </w:r>
      <w:r>
        <w:t>est sprzętowo</w:t>
      </w:r>
      <w:r w:rsidR="002D27CB">
        <w:t>-</w:t>
      </w:r>
      <w:r>
        <w:t xml:space="preserve">programowym </w:t>
      </w:r>
      <w:r w:rsidR="00F276D4">
        <w:t xml:space="preserve">rozwiązaniem, </w:t>
      </w:r>
      <w:r>
        <w:t xml:space="preserve">pozwalającym na automatyczne rozpoznawanie tablic rejestracyjnych. Można go </w:t>
      </w:r>
      <w:r w:rsidR="00F276D4">
        <w:t xml:space="preserve">obecnie </w:t>
      </w:r>
      <w:r>
        <w:t>spotkać pod wieloma nazwami:</w:t>
      </w:r>
    </w:p>
    <w:p w14:paraId="0F6029C2" w14:textId="77777777" w:rsidR="001023AD" w:rsidRPr="000F5EDF" w:rsidRDefault="001023AD" w:rsidP="001023AD">
      <w:pPr>
        <w:pStyle w:val="Tekstpodstawowy"/>
        <w:numPr>
          <w:ilvl w:val="0"/>
          <w:numId w:val="28"/>
        </w:numPr>
        <w:rPr>
          <w:lang w:val="en-GB"/>
        </w:rPr>
      </w:pPr>
      <w:r w:rsidRPr="000F5EDF">
        <w:rPr>
          <w:lang w:val="en-GB"/>
        </w:rPr>
        <w:t>Automatic License Plate Recognition (ALPR),</w:t>
      </w:r>
    </w:p>
    <w:p w14:paraId="772EB1C5" w14:textId="77777777" w:rsidR="001023AD" w:rsidRDefault="001023AD" w:rsidP="001023AD">
      <w:pPr>
        <w:pStyle w:val="Tekstpodstawowyzwciciem"/>
        <w:numPr>
          <w:ilvl w:val="0"/>
          <w:numId w:val="28"/>
        </w:numPr>
        <w:rPr>
          <w:lang w:val="en-GB"/>
        </w:rPr>
      </w:pPr>
      <w:r>
        <w:rPr>
          <w:lang w:val="en-GB"/>
        </w:rPr>
        <w:t>Automatic Vehicle Identification (AVI),</w:t>
      </w:r>
    </w:p>
    <w:p w14:paraId="5566B88B" w14:textId="77777777" w:rsidR="001023AD" w:rsidRDefault="001023AD" w:rsidP="001023AD">
      <w:pPr>
        <w:pStyle w:val="Tekstpodstawowyzwciciem"/>
        <w:numPr>
          <w:ilvl w:val="0"/>
          <w:numId w:val="28"/>
        </w:numPr>
        <w:rPr>
          <w:lang w:val="en-GB"/>
        </w:rPr>
      </w:pPr>
      <w:r>
        <w:rPr>
          <w:lang w:val="en-GB"/>
        </w:rPr>
        <w:t>Car Plate Recognition (CPR),</w:t>
      </w:r>
    </w:p>
    <w:p w14:paraId="60C28E93" w14:textId="77777777" w:rsidR="001023AD" w:rsidRDefault="001023AD" w:rsidP="001023AD">
      <w:pPr>
        <w:pStyle w:val="Tekstpodstawowyzwciciem"/>
        <w:numPr>
          <w:ilvl w:val="0"/>
          <w:numId w:val="28"/>
        </w:numPr>
        <w:rPr>
          <w:lang w:val="en-GB"/>
        </w:rPr>
      </w:pPr>
      <w:r>
        <w:rPr>
          <w:lang w:val="en-GB"/>
        </w:rPr>
        <w:t>License Plate Recognition (LPR),</w:t>
      </w:r>
    </w:p>
    <w:p w14:paraId="22E494B1" w14:textId="77777777" w:rsidR="001023AD" w:rsidRDefault="001023AD" w:rsidP="001023AD">
      <w:pPr>
        <w:pStyle w:val="Tekstpodstawowyzwciciem"/>
        <w:numPr>
          <w:ilvl w:val="0"/>
          <w:numId w:val="28"/>
        </w:numPr>
        <w:rPr>
          <w:lang w:val="en-GB"/>
        </w:rPr>
      </w:pPr>
      <w:r>
        <w:rPr>
          <w:lang w:val="en-GB"/>
        </w:rPr>
        <w:t>Computerized License Plate Recognition (CLPR).</w:t>
      </w:r>
    </w:p>
    <w:p w14:paraId="3629045F" w14:textId="77777777" w:rsidR="001023AD" w:rsidRPr="00912B44" w:rsidRDefault="001023AD" w:rsidP="008A3A26">
      <w:pPr>
        <w:pStyle w:val="Tekstpodstawowyzwciciem"/>
        <w:ind w:firstLine="0"/>
      </w:pPr>
      <w:r w:rsidRPr="00BA2107">
        <w:t>Również</w:t>
      </w:r>
      <w:r w:rsidRPr="00912B44">
        <w:t xml:space="preserve"> w języku polskim system ten posiada swoje nazewnictwo:</w:t>
      </w:r>
    </w:p>
    <w:p w14:paraId="5E998195" w14:textId="77777777" w:rsidR="001023AD" w:rsidRDefault="001023AD" w:rsidP="001023AD">
      <w:pPr>
        <w:pStyle w:val="Tekstpodstawowyzwciciem"/>
        <w:numPr>
          <w:ilvl w:val="0"/>
          <w:numId w:val="29"/>
        </w:numPr>
      </w:pPr>
      <w:r>
        <w:t>Automatyczne Rozpoznawanie Tablic Rejestracyjnych (ARTR),</w:t>
      </w:r>
    </w:p>
    <w:p w14:paraId="420D1F80" w14:textId="7E0F2153" w:rsidR="001023AD" w:rsidRDefault="001023AD" w:rsidP="001023AD">
      <w:pPr>
        <w:pStyle w:val="Tekstpodstawowyzwciciem"/>
        <w:numPr>
          <w:ilvl w:val="0"/>
          <w:numId w:val="29"/>
        </w:numPr>
      </w:pPr>
      <w:r>
        <w:t>Automatyczne Rozpoznawanie Numerów Rejestracyjnych (ARNR).</w:t>
      </w:r>
      <w:r w:rsidR="00DA6BFD">
        <w:t xml:space="preserve"> [9]</w:t>
      </w:r>
    </w:p>
    <w:p w14:paraId="0C7E3A55" w14:textId="6E9830A4" w:rsidR="001023AD" w:rsidRPr="001023AD" w:rsidRDefault="00B433DE" w:rsidP="001E3E9C">
      <w:pPr>
        <w:ind w:firstLine="709"/>
      </w:pPr>
      <w:r>
        <w:t xml:space="preserve">Aktywna wizja jest metodą przetwarzania danych wizualnych. Systemy aktywnej wizji potrafią zarządzać punktem widzenia kamery w celu zbadania środowiska i uzyskania lepszej informacji od niego. Algorytm aktywnej wizji wybiera </w:t>
      </w:r>
      <w:r w:rsidR="001E3E9C">
        <w:t xml:space="preserve">istotny do dalszej analizy </w:t>
      </w:r>
      <w:r>
        <w:t>fragment obrazu</w:t>
      </w:r>
      <w:r w:rsidR="001E3E9C">
        <w:t>, podobnie jak narząd wzroku w organizmach biologicznych</w:t>
      </w:r>
      <w:r w:rsidR="00B53E6D">
        <w:t xml:space="preserve"> [16]</w:t>
      </w:r>
      <w:r w:rsidR="001E3E9C">
        <w:t xml:space="preserve">. Zwiększenie percepcji w wybranej części pola widzenia pozwala na jego szczegółową analizę. Nawiązując do tematu rozpoznawania tablic rejestracyjnych, aktywna wizja umożliwia </w:t>
      </w:r>
      <w:r w:rsidR="00A85972">
        <w:t xml:space="preserve">skrócenie czasu </w:t>
      </w:r>
      <w:r w:rsidR="00F045FA">
        <w:t>przetwarzania obrazu poprzez analizę jedynie fragmentu zawierającego</w:t>
      </w:r>
      <w:r w:rsidR="00DA6BFD">
        <w:t xml:space="preserve"> </w:t>
      </w:r>
      <w:r w:rsidR="00F045FA">
        <w:t>tablicę rejestracyjną</w:t>
      </w:r>
      <w:r w:rsidR="001E3E9C">
        <w:t>.</w:t>
      </w:r>
    </w:p>
    <w:p w14:paraId="619097A2" w14:textId="77777777" w:rsidR="00DD60DF" w:rsidRPr="00503603" w:rsidRDefault="00DC4045" w:rsidP="00503603">
      <w:pPr>
        <w:pStyle w:val="Nagwek2"/>
      </w:pPr>
      <w:bookmarkStart w:id="29" w:name="_Toc440397596"/>
      <w:bookmarkEnd w:id="25"/>
      <w:bookmarkEnd w:id="26"/>
      <w:bookmarkEnd w:id="27"/>
      <w:bookmarkEnd w:id="28"/>
      <w:r w:rsidRPr="00503603">
        <w:lastRenderedPageBreak/>
        <w:t xml:space="preserve">Wymagania prawne </w:t>
      </w:r>
      <w:r w:rsidR="000728CB" w:rsidRPr="00503603">
        <w:t xml:space="preserve">polskich </w:t>
      </w:r>
      <w:r w:rsidRPr="00503603">
        <w:t>tablic rejestracyjnych</w:t>
      </w:r>
      <w:bookmarkEnd w:id="29"/>
    </w:p>
    <w:p w14:paraId="03160A02" w14:textId="77777777" w:rsidR="00C2278A" w:rsidRDefault="00A8487A" w:rsidP="00C2278A">
      <w:pPr>
        <w:pStyle w:val="Nagwek3"/>
      </w:pPr>
      <w:bookmarkStart w:id="30" w:name="_Toc440397597"/>
      <w:r>
        <w:t>Ogólna specyfikacja tablic rejestracyjnych</w:t>
      </w:r>
      <w:bookmarkEnd w:id="30"/>
    </w:p>
    <w:p w14:paraId="7F8A8E45" w14:textId="79AE6A23" w:rsidR="000728CB" w:rsidRDefault="000728CB" w:rsidP="002210CF">
      <w:pPr>
        <w:pStyle w:val="Tekstpodstawowy"/>
        <w:ind w:firstLine="709"/>
      </w:pPr>
      <w:r>
        <w:t>Obecn</w:t>
      </w:r>
      <w:r w:rsidR="00F276D4">
        <w:t>i</w:t>
      </w:r>
      <w:r>
        <w:t xml:space="preserve">e </w:t>
      </w:r>
      <w:r w:rsidR="00F276D4">
        <w:t xml:space="preserve">użytkowane </w:t>
      </w:r>
      <w:r>
        <w:t xml:space="preserve">tablice rejestracyjne </w:t>
      </w:r>
      <w:r w:rsidR="006E4149">
        <w:t>rozpoczęto wydawać</w:t>
      </w:r>
      <w:r>
        <w:t xml:space="preserve"> </w:t>
      </w:r>
      <w:r w:rsidR="006E4149">
        <w:t>od</w:t>
      </w:r>
      <w:r>
        <w:t xml:space="preserve"> </w:t>
      </w:r>
      <w:r w:rsidR="006E4149">
        <w:t>1 maj</w:t>
      </w:r>
      <w:r>
        <w:t>a 2000 r.</w:t>
      </w:r>
      <w:r w:rsidR="00F276D4">
        <w:t>. P</w:t>
      </w:r>
      <w:r>
        <w:t>oprzednie tablice</w:t>
      </w:r>
      <w:r w:rsidR="00F276D4">
        <w:t>,</w:t>
      </w:r>
      <w:r>
        <w:t xml:space="preserve"> z czarnym tłem i białymi literami</w:t>
      </w:r>
      <w:r w:rsidR="00F276D4">
        <w:t>,</w:t>
      </w:r>
      <w:r>
        <w:t xml:space="preserve"> okazały się słabo czytelne w nocy, dlatego aktualnie </w:t>
      </w:r>
      <w:r w:rsidR="00F276D4">
        <w:t xml:space="preserve">nie </w:t>
      </w:r>
      <w:r>
        <w:t xml:space="preserve">stosuje się </w:t>
      </w:r>
      <w:r w:rsidR="00F276D4">
        <w:t xml:space="preserve">tej </w:t>
      </w:r>
      <w:r>
        <w:t>kolorystyk</w:t>
      </w:r>
      <w:r w:rsidR="00F276D4">
        <w:t>i, zastępując ją w większości przypadków następującą:</w:t>
      </w:r>
      <w:r>
        <w:t xml:space="preserve"> białe tło oraz czarne litery. W maju 2006 roku wprowadzono unijny wzór tablic rejestracyjnych, gdzie 12 gwiazdek Unii Europejskiej zastąpiło polską flagę [</w:t>
      </w:r>
      <w:r w:rsidR="00B11A57">
        <w:t>11</w:t>
      </w:r>
      <w:r>
        <w:t>].</w:t>
      </w:r>
    </w:p>
    <w:p w14:paraId="0180D8F8" w14:textId="77777777" w:rsidR="00443014" w:rsidRDefault="006E4149" w:rsidP="00443014">
      <w:pPr>
        <w:pStyle w:val="Tekstpodstawowyzwciciem"/>
        <w:keepNext/>
        <w:jc w:val="center"/>
      </w:pPr>
      <w:r>
        <w:rPr>
          <w:noProof/>
        </w:rPr>
        <w:drawing>
          <wp:inline distT="0" distB="0" distL="0" distR="0" wp14:anchorId="05BE0AC1" wp14:editId="66AF4B7A">
            <wp:extent cx="2857500" cy="1400175"/>
            <wp:effectExtent l="0" t="0" r="0" b="9525"/>
            <wp:docPr id="5" name="Obraz 5" descr="https://upload.wikimedia.org/wikipedia/commons/thumb/9/90/Pltableseries2006.jpg/300px-Pltableseries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9/90/Pltableseries2006.jpg/300px-Pltableseries20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400175"/>
                    </a:xfrm>
                    <a:prstGeom prst="rect">
                      <a:avLst/>
                    </a:prstGeom>
                    <a:noFill/>
                    <a:ln>
                      <a:noFill/>
                    </a:ln>
                  </pic:spPr>
                </pic:pic>
              </a:graphicData>
            </a:graphic>
          </wp:inline>
        </w:drawing>
      </w:r>
    </w:p>
    <w:p w14:paraId="47105BDD" w14:textId="150BBD2F" w:rsidR="000728CB" w:rsidRDefault="00443014" w:rsidP="00443014">
      <w:pPr>
        <w:pStyle w:val="Legenda"/>
        <w:jc w:val="center"/>
      </w:pPr>
      <w:r>
        <w:t xml:space="preserve">Rys.  </w:t>
      </w:r>
      <w:fldSimple w:instr=" STYLEREF 1 \s ">
        <w:r w:rsidR="00EE245F">
          <w:rPr>
            <w:noProof/>
          </w:rPr>
          <w:t>3</w:t>
        </w:r>
      </w:fldSimple>
      <w:r w:rsidR="00316A65">
        <w:t>.</w:t>
      </w:r>
      <w:fldSimple w:instr=" SEQ Rys._ \* ARABIC \s 1 ">
        <w:r w:rsidR="00EE245F">
          <w:rPr>
            <w:noProof/>
          </w:rPr>
          <w:t>1</w:t>
        </w:r>
      </w:fldSimple>
      <w:r>
        <w:t xml:space="preserve">. </w:t>
      </w:r>
      <w:r w:rsidRPr="00251EEE">
        <w:t>Wzór tablic rejestracyjnych używanych w Polsce, u góry obowiązujący od 1 maja 2006, u dołu obowiązujący od 1 maja 2000 do 30 kwietnia 2006</w:t>
      </w:r>
      <w:r w:rsidR="00183460">
        <w:t xml:space="preserve">. </w:t>
      </w:r>
      <w:r w:rsidR="00183460" w:rsidRPr="00183460">
        <w:t>Ź</w:t>
      </w:r>
      <w:r w:rsidR="00183460">
        <w:t>ródło:</w:t>
      </w:r>
      <w:r w:rsidRPr="00251EEE">
        <w:t xml:space="preserve"> [</w:t>
      </w:r>
      <w:r w:rsidR="00DA6BFD">
        <w:t>29</w:t>
      </w:r>
      <w:r w:rsidRPr="00251EEE">
        <w:t>]</w:t>
      </w:r>
    </w:p>
    <w:p w14:paraId="59A108D9" w14:textId="77777777" w:rsidR="00DD60DF" w:rsidRDefault="00DD60DF" w:rsidP="00DD60DF">
      <w:pPr>
        <w:pStyle w:val="Tekstpodstawowyzwciciem"/>
        <w:ind w:firstLine="0"/>
      </w:pPr>
      <w:r>
        <w:t>W Polsce wyróżnia się 6 rodzajów tablic rejestracyjnych:</w:t>
      </w:r>
    </w:p>
    <w:p w14:paraId="11DD50CA" w14:textId="77777777" w:rsidR="00DD60DF" w:rsidRDefault="00DD60DF" w:rsidP="00DD60DF">
      <w:pPr>
        <w:pStyle w:val="Tekstpodstawowyzwciciem"/>
        <w:numPr>
          <w:ilvl w:val="0"/>
          <w:numId w:val="33"/>
        </w:numPr>
      </w:pPr>
      <w:r>
        <w:t>Zwyczajne</w:t>
      </w:r>
    </w:p>
    <w:p w14:paraId="727114B2" w14:textId="77777777" w:rsidR="00DD60DF" w:rsidRDefault="00DD60DF" w:rsidP="00DD60DF">
      <w:pPr>
        <w:pStyle w:val="Tekstpodstawowyzwciciem"/>
        <w:numPr>
          <w:ilvl w:val="0"/>
          <w:numId w:val="33"/>
        </w:numPr>
      </w:pPr>
      <w:r>
        <w:t>Tymczasowe</w:t>
      </w:r>
    </w:p>
    <w:p w14:paraId="7733DD28" w14:textId="77777777" w:rsidR="00DD60DF" w:rsidRDefault="00DD60DF" w:rsidP="00DD60DF">
      <w:pPr>
        <w:pStyle w:val="Tekstpodstawowyzwciciem"/>
        <w:numPr>
          <w:ilvl w:val="0"/>
          <w:numId w:val="33"/>
        </w:numPr>
      </w:pPr>
      <w:r>
        <w:t>Indywidualne</w:t>
      </w:r>
    </w:p>
    <w:p w14:paraId="1BB84856" w14:textId="77777777" w:rsidR="00DD60DF" w:rsidRDefault="00DD60DF" w:rsidP="00DD60DF">
      <w:pPr>
        <w:pStyle w:val="Tekstpodstawowyzwciciem"/>
        <w:numPr>
          <w:ilvl w:val="0"/>
          <w:numId w:val="33"/>
        </w:numPr>
      </w:pPr>
      <w:r>
        <w:t>Zabytkowe</w:t>
      </w:r>
    </w:p>
    <w:p w14:paraId="07BBC803" w14:textId="77777777" w:rsidR="00DD60DF" w:rsidRDefault="00DD60DF" w:rsidP="00DD60DF">
      <w:pPr>
        <w:pStyle w:val="Tekstpodstawowyzwciciem"/>
        <w:numPr>
          <w:ilvl w:val="0"/>
          <w:numId w:val="33"/>
        </w:numPr>
      </w:pPr>
      <w:r>
        <w:t>Dyplomatyczne</w:t>
      </w:r>
    </w:p>
    <w:p w14:paraId="49F4DA7B" w14:textId="77777777" w:rsidR="000728CB" w:rsidRDefault="00DD60DF" w:rsidP="000728CB">
      <w:pPr>
        <w:pStyle w:val="Tekstpodstawowyzwciciem"/>
        <w:numPr>
          <w:ilvl w:val="0"/>
          <w:numId w:val="33"/>
        </w:numPr>
      </w:pPr>
      <w:r>
        <w:t>Służb Dyplomatycznych</w:t>
      </w:r>
    </w:p>
    <w:p w14:paraId="516E6DC9" w14:textId="77777777" w:rsidR="00BE443B" w:rsidRDefault="00BE443B" w:rsidP="000728CB">
      <w:pPr>
        <w:pStyle w:val="Tekstpodstawowyzwciciem"/>
        <w:ind w:firstLine="0"/>
      </w:pPr>
      <w:r>
        <w:t>Ze względu na wielkość wyróżnia się tablice [</w:t>
      </w:r>
      <w:r w:rsidR="00B11A57">
        <w:t>14</w:t>
      </w:r>
      <w:r>
        <w:t>]:</w:t>
      </w:r>
    </w:p>
    <w:p w14:paraId="14768E57" w14:textId="77777777" w:rsidR="00BE443B" w:rsidRDefault="00BE443B" w:rsidP="00BE443B">
      <w:pPr>
        <w:pStyle w:val="Tekstpodstawowyzwciciem"/>
        <w:numPr>
          <w:ilvl w:val="0"/>
          <w:numId w:val="34"/>
        </w:numPr>
      </w:pPr>
      <w:r>
        <w:t>samochodowe (jednorzędowe i dwurzędowe) — do oznaczania wszystkich rodzajów pojazdów z wyjątkiem motocykli, ciągników rolniczych i motorowerów,</w:t>
      </w:r>
    </w:p>
    <w:p w14:paraId="233F5CAD" w14:textId="77777777" w:rsidR="00BE443B" w:rsidRDefault="00BE443B" w:rsidP="00BE443B">
      <w:pPr>
        <w:pStyle w:val="Tekstpodstawowyzwciciem"/>
        <w:numPr>
          <w:ilvl w:val="0"/>
          <w:numId w:val="34"/>
        </w:numPr>
      </w:pPr>
      <w:r>
        <w:t>motocyklowe (dwurzędowe) — do oznaczania motocykli i ciągników rolniczych,</w:t>
      </w:r>
    </w:p>
    <w:p w14:paraId="50D30DBF" w14:textId="77777777" w:rsidR="00BE443B" w:rsidRDefault="00BE443B" w:rsidP="00BE443B">
      <w:pPr>
        <w:pStyle w:val="Tekstpodstawowyzwciciem"/>
        <w:numPr>
          <w:ilvl w:val="0"/>
          <w:numId w:val="34"/>
        </w:numPr>
      </w:pPr>
      <w:r>
        <w:lastRenderedPageBreak/>
        <w:t>motorowerowe (dwurzędowe) — do oznaczania motorowerów.</w:t>
      </w:r>
    </w:p>
    <w:p w14:paraId="4BC33B5E" w14:textId="4D086A95" w:rsidR="00443014" w:rsidRDefault="002210CF" w:rsidP="00443014">
      <w:pPr>
        <w:pStyle w:val="Tekstpodstawowyzwciciem"/>
        <w:keepNext/>
        <w:jc w:val="center"/>
      </w:pPr>
      <w:r>
        <w:rPr>
          <w:noProof/>
        </w:rPr>
        <w:drawing>
          <wp:inline distT="0" distB="0" distL="0" distR="0" wp14:anchorId="555D4E0B" wp14:editId="587CF679">
            <wp:extent cx="5400675" cy="1666875"/>
            <wp:effectExtent l="0" t="0" r="9525"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666875"/>
                    </a:xfrm>
                    <a:prstGeom prst="rect">
                      <a:avLst/>
                    </a:prstGeom>
                    <a:noFill/>
                    <a:ln>
                      <a:noFill/>
                    </a:ln>
                  </pic:spPr>
                </pic:pic>
              </a:graphicData>
            </a:graphic>
          </wp:inline>
        </w:drawing>
      </w:r>
    </w:p>
    <w:p w14:paraId="1BC95CF8" w14:textId="388E11A3" w:rsidR="00BE443B" w:rsidRDefault="00443014" w:rsidP="00443014">
      <w:pPr>
        <w:pStyle w:val="Legenda"/>
        <w:jc w:val="center"/>
      </w:pPr>
      <w:r>
        <w:t xml:space="preserve">Rys.  </w:t>
      </w:r>
      <w:fldSimple w:instr=" STYLEREF 1 \s ">
        <w:r w:rsidR="00EE245F">
          <w:rPr>
            <w:noProof/>
          </w:rPr>
          <w:t>3</w:t>
        </w:r>
      </w:fldSimple>
      <w:r w:rsidR="00316A65">
        <w:t>.</w:t>
      </w:r>
      <w:fldSimple w:instr=" SEQ Rys._ \* ARABIC \s 1 ">
        <w:r w:rsidR="00EE245F">
          <w:rPr>
            <w:noProof/>
          </w:rPr>
          <w:t>2</w:t>
        </w:r>
      </w:fldSimple>
      <w:r>
        <w:t xml:space="preserve">. </w:t>
      </w:r>
      <w:r w:rsidRPr="00B20890">
        <w:t>Wymiary tablicy rejestracyjnej samochodowej, jednorzędowej</w:t>
      </w:r>
      <w:r w:rsidR="00183460">
        <w:t xml:space="preserve">. </w:t>
      </w:r>
      <w:r w:rsidR="00183460" w:rsidRPr="00183460">
        <w:t>Ź</w:t>
      </w:r>
      <w:r w:rsidR="00183460">
        <w:t>ródło:</w:t>
      </w:r>
      <w:r w:rsidRPr="00B20890">
        <w:t xml:space="preserve"> [</w:t>
      </w:r>
      <w:r w:rsidR="00DA6BFD">
        <w:t>30</w:t>
      </w:r>
      <w:r w:rsidRPr="00B20890">
        <w:t>]</w:t>
      </w:r>
    </w:p>
    <w:p w14:paraId="17004514" w14:textId="1503D7F5" w:rsidR="005B584F" w:rsidRDefault="00003624" w:rsidP="00092AB6">
      <w:pPr>
        <w:pStyle w:val="Tekstpodstawowyzwciciem"/>
        <w:ind w:firstLine="709"/>
      </w:pPr>
      <w:r>
        <w:t>Wymiary tablic samochodowych jednorzędowych wynoszą 520</w:t>
      </w:r>
      <w:r w:rsidRPr="00DD60DF">
        <w:t>×114 mm</w:t>
      </w:r>
      <w:r>
        <w:t xml:space="preserve">. Z lewej strony na niebieskim pasku znajduje się międzynarodowe oznaczenie Polski (PL) oraz w zależności od daty wydania: flaga Polski lub dwanaście żółtych gwiazdek Unii Europejskiej. </w:t>
      </w:r>
      <w:r w:rsidR="002D27CB">
        <w:t xml:space="preserve">Dokładne </w:t>
      </w:r>
      <w:r>
        <w:t>wymiary przedstawiono na rysunku 3.2.</w:t>
      </w:r>
    </w:p>
    <w:p w14:paraId="0066BF7A" w14:textId="77777777" w:rsidR="00C2278A" w:rsidRDefault="00C2278A" w:rsidP="00C2278A">
      <w:pPr>
        <w:pStyle w:val="Nagwek3"/>
      </w:pPr>
      <w:bookmarkStart w:id="31" w:name="_Toc440397598"/>
      <w:r>
        <w:t>Numery rejestracyjne</w:t>
      </w:r>
      <w:bookmarkEnd w:id="31"/>
    </w:p>
    <w:p w14:paraId="00CC4912" w14:textId="77777777" w:rsidR="008A3A26" w:rsidRDefault="006E4149" w:rsidP="002210CF">
      <w:pPr>
        <w:pStyle w:val="Tekstpodstawowy"/>
        <w:ind w:firstLine="709"/>
      </w:pPr>
      <w:r>
        <w:t>Na tablicy umieszczony jest numer rejestracyjny pojazdu.</w:t>
      </w:r>
      <w:r w:rsidR="008A3A26">
        <w:t xml:space="preserve"> Numer ten składa się z dwóch części: wyróżnika województwa i wyróżnika powiatu, stanowiących razem całość oraz wyróżnika pojazdu.</w:t>
      </w:r>
      <w:r>
        <w:t xml:space="preserve"> </w:t>
      </w:r>
    </w:p>
    <w:p w14:paraId="381BEF4A" w14:textId="77777777" w:rsidR="008A3A26" w:rsidRDefault="006E4149" w:rsidP="008A3A26">
      <w:pPr>
        <w:pStyle w:val="Tekstpodstawowy"/>
        <w:ind w:firstLine="709"/>
      </w:pPr>
      <w:r>
        <w:t>Zbiór znaków stosowanych na tablicach rejestracyjnych określa ustawa o rejestracji pojazdów</w:t>
      </w:r>
      <w:r w:rsidR="008A3A26">
        <w:t>: „Numery rejestracyjne są tworzone ze zbioru następujących 25 liter: A, B, C, D, E, F, G, H, I, J, K, L, M, N, O, P, R, S, T, U, V, W, X, Y i Z oraz cyfr od 0 do 9.” [</w:t>
      </w:r>
      <w:r w:rsidR="00B11A57">
        <w:t>10</w:t>
      </w:r>
      <w:r w:rsidR="008A3A26">
        <w:t>].</w:t>
      </w:r>
      <w:r>
        <w:t xml:space="preserve"> </w:t>
      </w:r>
      <w:r w:rsidR="008A3A26">
        <w:t>Znaki zapisywane są krojem pisma podobnym do DIN 1451.</w:t>
      </w:r>
    </w:p>
    <w:p w14:paraId="22B7B121" w14:textId="20E3AC39" w:rsidR="006E4149" w:rsidRPr="006E4149" w:rsidRDefault="006E4149" w:rsidP="008A3A26">
      <w:pPr>
        <w:pStyle w:val="Tekstpodstawowy"/>
        <w:ind w:firstLine="709"/>
      </w:pPr>
      <w:r>
        <w:t xml:space="preserve">Pierwsza litera jest wyróżnikiem województwa, a druga lub trzecia wyróżnikiem powiatu. W przypadku powiatu grodzkiego stosuje się jedną literę, zaś powiaty ziemskie oznacza się dwiema literami. Zdarzają się jednak odstępstwa od tej reguły. Następnie po wyróżniku powiatu znajduje się wyróżnik pojazdu, składający się z kombinacji liter i cyfr. </w:t>
      </w:r>
      <w:r w:rsidR="008A3A26">
        <w:t xml:space="preserve">W części będącej wyróżnikiem pojazdu nie można stosować liter: B, D, I, O, Z gdyż są zbyt podobne do cyfr: 8, 0 ,1, 2. Ograniczenie </w:t>
      </w:r>
      <w:r w:rsidR="002D27CB">
        <w:t xml:space="preserve">to </w:t>
      </w:r>
      <w:r w:rsidR="008A3A26">
        <w:t>znajduje również uzasadnienie w systemach ANPR, gdzie bardzo ważna jest precyzja rozpoznawanych znaków.</w:t>
      </w:r>
    </w:p>
    <w:p w14:paraId="7C130378" w14:textId="77777777" w:rsidR="00DB12CC" w:rsidRDefault="00DB12CC" w:rsidP="00C2278A">
      <w:pPr>
        <w:pStyle w:val="Nagwek3"/>
      </w:pPr>
      <w:bookmarkStart w:id="32" w:name="_Toc440397599"/>
      <w:r>
        <w:t>Lokalizacja tablic rejestracyjnych</w:t>
      </w:r>
      <w:bookmarkEnd w:id="32"/>
    </w:p>
    <w:p w14:paraId="0079138D" w14:textId="77777777" w:rsidR="004D1001" w:rsidRDefault="005E1BEB" w:rsidP="002210CF">
      <w:pPr>
        <w:pStyle w:val="Tekstpodstawowy"/>
        <w:ind w:firstLine="709"/>
      </w:pPr>
      <w:r>
        <w:t>Lokalizację tablic rejestracyjnych, a dokładniej miejsce i sposób mocowania tablic w pojazdach</w:t>
      </w:r>
      <w:r w:rsidR="000D4EC5">
        <w:t>,</w:t>
      </w:r>
      <w:r>
        <w:t xml:space="preserve"> określa Rozporządzenie Ministra Infrastruktury z dnia 31 grudnia 2002</w:t>
      </w:r>
      <w:r w:rsidR="00FA67FA">
        <w:t xml:space="preserve"> </w:t>
      </w:r>
      <w:r>
        <w:lastRenderedPageBreak/>
        <w:t>r.</w:t>
      </w:r>
      <w:r w:rsidR="00B95A18">
        <w:t xml:space="preserve"> </w:t>
      </w:r>
      <w:r>
        <w:t>[</w:t>
      </w:r>
      <w:r w:rsidR="00B11A57">
        <w:t>10</w:t>
      </w:r>
      <w:r>
        <w:t>]</w:t>
      </w:r>
      <w:r w:rsidR="00B95A18">
        <w:t>.</w:t>
      </w:r>
      <w:r>
        <w:t xml:space="preserve"> Zgodnie z </w:t>
      </w:r>
      <w:r w:rsidR="004D1001">
        <w:t>punktem 1 paragrafu 2</w:t>
      </w:r>
      <w:r>
        <w:t xml:space="preserve"> </w:t>
      </w:r>
      <w:r w:rsidR="004D1001">
        <w:t xml:space="preserve">w/w </w:t>
      </w:r>
      <w:r>
        <w:t>rozporządzeni</w:t>
      </w:r>
      <w:r w:rsidR="004D1001">
        <w:t>a,</w:t>
      </w:r>
      <w:r>
        <w:t xml:space="preserve"> </w:t>
      </w:r>
      <w:r w:rsidR="006A2104">
        <w:t>lokalizacja tablic rejestracyjnych w pojeździe jest następująca: „Właściciel pojazdu umieszcza na pojeździe tablice z przodu i z tyłu w miejscach konstrukcyjnie do tego przeznaczonych, z wyjątkiem przyczep, ciągników rolniczych, motocykli i motorowerów, na których tablice umieszcza się tylko z tyłu, z zastrzeżeniem ust. 2.” Bazując na powyższym fragmencie rozporządzenia można stwierdzić, iż możliwe jest tworzenie systemów ANPR odczytujących tablice rejestracyjne zarówno z przodu jak i z tyłu pojazdu. Niestety</w:t>
      </w:r>
      <w:r w:rsidR="004D1001">
        <w:t xml:space="preserve"> niektóre systemy rozpoznawania tablic nie będą w stanie rozpoznawać pewnych pojazdów, ponieważ</w:t>
      </w:r>
      <w:r w:rsidR="006A2104">
        <w:t xml:space="preserve"> nie wszystkie pojazdy posiadają tablice </w:t>
      </w:r>
      <w:r w:rsidR="004D1001">
        <w:t>przednie.</w:t>
      </w:r>
    </w:p>
    <w:p w14:paraId="3FEFAC90" w14:textId="77777777" w:rsidR="00867BC2" w:rsidRDefault="004D1001" w:rsidP="005C0237">
      <w:pPr>
        <w:pStyle w:val="Tekstpodstawowyzwciciem"/>
        <w:ind w:firstLine="709"/>
      </w:pPr>
      <w:r>
        <w:t xml:space="preserve">W punkcie 3 wspomnianego wcześniej paragrafu napisano: „Z przodu pojazdu umieszcza się wyłącznie tablicę jednorzędową, z wyjątkiem ciągnika rolniczego, o którym mowa w ust. 2.” </w:t>
      </w:r>
      <w:r w:rsidR="00867BC2">
        <w:t xml:space="preserve">Przepis ten powoduje pewne ułatwienia w zakresie tworzonego systemu rozpoznawania tablic rejestracyjnych. Rozpoznawanie tablic jednorzędowych jest procesem mniej skomplikowanym od rozpoznawania tablic dwurzędowych. Tworząc monitoring parkingu nie przewiduje się umieszczania ciągników rolniczych na jego terenie, dlatego fakt posiadania odmiennych tablic przez te pojazdy nie wpłynie na działanie systemu. </w:t>
      </w:r>
    </w:p>
    <w:p w14:paraId="68BBEDD2" w14:textId="77777777" w:rsidR="004D1001" w:rsidRDefault="00867BC2" w:rsidP="005C0237">
      <w:pPr>
        <w:pStyle w:val="Tekstpodstawowyzwciciem"/>
        <w:ind w:firstLine="709"/>
      </w:pPr>
      <w:r>
        <w:t xml:space="preserve">Z tyłu pojazdów mogą być umieszczanie zarówno tablice jednorzędowe jak i dwurzędowe. Jako że przewiduje się jedynie monitoring obejmujący pojazdy wjeżdżające na parking, rodzaj tablic tylnych </w:t>
      </w:r>
      <w:r w:rsidR="00AD3D28">
        <w:t>nie ma znaczenia w kontekście tworzonego systemu.</w:t>
      </w:r>
      <w:r>
        <w:t xml:space="preserve">   </w:t>
      </w:r>
    </w:p>
    <w:p w14:paraId="0C9F90F8" w14:textId="5952CD23" w:rsidR="00715D37" w:rsidRPr="004D1001" w:rsidRDefault="00715D37" w:rsidP="005C0237">
      <w:pPr>
        <w:pStyle w:val="Tekstpodstawowyzwciciem"/>
        <w:ind w:firstLine="709"/>
      </w:pPr>
      <w:r>
        <w:t xml:space="preserve">W prawie nie znajdują się zapisy określające dokładnie na jakiej wysokości powinna znajdować się tablica rejestracyjna. Musi być </w:t>
      </w:r>
      <w:r w:rsidR="000D4EC5">
        <w:t xml:space="preserve">jedynie </w:t>
      </w:r>
      <w:r>
        <w:t>umieszczona w miejscu konstrukcyjnie do tego przeznaczonym</w:t>
      </w:r>
      <w:r w:rsidR="00FA67FA">
        <w:t>.</w:t>
      </w:r>
      <w:r>
        <w:t xml:space="preserve"> </w:t>
      </w:r>
    </w:p>
    <w:p w14:paraId="60894159" w14:textId="77777777" w:rsidR="00DC4045" w:rsidRPr="00503603" w:rsidRDefault="00DC4045" w:rsidP="00503603">
      <w:pPr>
        <w:pStyle w:val="Nagwek2"/>
      </w:pPr>
      <w:bookmarkStart w:id="33" w:name="_Toc148163530"/>
      <w:bookmarkStart w:id="34" w:name="_Toc258354217"/>
      <w:bookmarkStart w:id="35" w:name="_Toc258355004"/>
      <w:bookmarkStart w:id="36" w:name="_Toc258355466"/>
      <w:bookmarkStart w:id="37" w:name="_Toc440397600"/>
      <w:r w:rsidRPr="00503603">
        <w:t>Zasada działania systemu</w:t>
      </w:r>
      <w:bookmarkEnd w:id="33"/>
      <w:bookmarkEnd w:id="34"/>
      <w:bookmarkEnd w:id="35"/>
      <w:bookmarkEnd w:id="36"/>
      <w:bookmarkEnd w:id="37"/>
    </w:p>
    <w:p w14:paraId="0C9CE993" w14:textId="77777777" w:rsidR="004459C1" w:rsidRDefault="004459C1" w:rsidP="002210CF">
      <w:pPr>
        <w:ind w:firstLine="709"/>
      </w:pPr>
      <w:r>
        <w:t>System ANPR składa się z siedmiu podstawowych algorytmów wymaganych przez oprogramowanie w celu rozpoznania tablicy rejestracyjnej:</w:t>
      </w:r>
    </w:p>
    <w:p w14:paraId="7AB951A3" w14:textId="77777777" w:rsidR="004459C1" w:rsidRDefault="000E36C5" w:rsidP="000E36C5">
      <w:pPr>
        <w:pStyle w:val="Akapitzlist"/>
        <w:numPr>
          <w:ilvl w:val="0"/>
          <w:numId w:val="32"/>
        </w:numPr>
      </w:pPr>
      <w:r>
        <w:t>lokalizacja tablicy rejestracyjnej,</w:t>
      </w:r>
    </w:p>
    <w:p w14:paraId="327DE4FC" w14:textId="77777777" w:rsidR="000E36C5" w:rsidRDefault="00C00FEF" w:rsidP="000E36C5">
      <w:pPr>
        <w:pStyle w:val="Akapitzlist"/>
        <w:numPr>
          <w:ilvl w:val="0"/>
          <w:numId w:val="32"/>
        </w:numPr>
      </w:pPr>
      <w:r>
        <w:t>dostosowanie orientacji i rozmiaru tablicy,</w:t>
      </w:r>
    </w:p>
    <w:p w14:paraId="22C65A4F" w14:textId="77777777" w:rsidR="00C00FEF" w:rsidRDefault="00C00FEF" w:rsidP="000E36C5">
      <w:pPr>
        <w:pStyle w:val="Akapitzlist"/>
        <w:numPr>
          <w:ilvl w:val="0"/>
          <w:numId w:val="32"/>
        </w:numPr>
      </w:pPr>
      <w:r>
        <w:t>normalizacja,</w:t>
      </w:r>
    </w:p>
    <w:p w14:paraId="2E835C78" w14:textId="77777777" w:rsidR="00C00FEF" w:rsidRDefault="00C00FEF" w:rsidP="000E36C5">
      <w:pPr>
        <w:pStyle w:val="Akapitzlist"/>
        <w:numPr>
          <w:ilvl w:val="0"/>
          <w:numId w:val="32"/>
        </w:numPr>
      </w:pPr>
      <w:r>
        <w:t>segmentacja znaków,</w:t>
      </w:r>
    </w:p>
    <w:p w14:paraId="007F4449" w14:textId="77777777" w:rsidR="00C00FEF" w:rsidRDefault="00C00FEF" w:rsidP="000E36C5">
      <w:pPr>
        <w:pStyle w:val="Akapitzlist"/>
        <w:numPr>
          <w:ilvl w:val="0"/>
          <w:numId w:val="32"/>
        </w:numPr>
      </w:pPr>
      <w:r>
        <w:t>optyczne rozpoznanie znaków,</w:t>
      </w:r>
    </w:p>
    <w:p w14:paraId="2D6B4C15" w14:textId="77777777" w:rsidR="00C00FEF" w:rsidRDefault="00C00FEF" w:rsidP="000E36C5">
      <w:pPr>
        <w:pStyle w:val="Akapitzlist"/>
        <w:numPr>
          <w:ilvl w:val="0"/>
          <w:numId w:val="32"/>
        </w:numPr>
      </w:pPr>
      <w:r>
        <w:t>analiza składniowa i geometryczna,</w:t>
      </w:r>
    </w:p>
    <w:p w14:paraId="085297E0" w14:textId="755DF26A" w:rsidR="006A4ABA" w:rsidRPr="004459C1" w:rsidRDefault="006A4ABA" w:rsidP="006A4ABA">
      <w:pPr>
        <w:pStyle w:val="Akapitzlist"/>
        <w:numPr>
          <w:ilvl w:val="0"/>
          <w:numId w:val="32"/>
        </w:numPr>
      </w:pPr>
      <w:r>
        <w:lastRenderedPageBreak/>
        <w:t>uśrednienie rozpoznanej wartości</w:t>
      </w:r>
      <w:r w:rsidR="005D5268">
        <w:t>. [5]</w:t>
      </w:r>
      <w:r w:rsidR="007842C5">
        <w:t xml:space="preserve"> </w:t>
      </w:r>
    </w:p>
    <w:p w14:paraId="63992DF9" w14:textId="45938F31" w:rsidR="00DC4045" w:rsidRDefault="00DC4045" w:rsidP="00DC4045">
      <w:pPr>
        <w:pStyle w:val="Nagwek3"/>
      </w:pPr>
      <w:bookmarkStart w:id="38" w:name="_Toc440397601"/>
      <w:r>
        <w:t>Rozpoznawanie statyczne</w:t>
      </w:r>
      <w:bookmarkEnd w:id="38"/>
    </w:p>
    <w:p w14:paraId="0685977E" w14:textId="34252DBE" w:rsidR="006A4ABA" w:rsidRPr="006A4ABA" w:rsidRDefault="006A4ABA" w:rsidP="002210CF">
      <w:pPr>
        <w:pStyle w:val="Tekstpodstawowy"/>
        <w:ind w:firstLine="709"/>
      </w:pPr>
      <w:r>
        <w:t xml:space="preserve">Statyczne rozpoznawanie numerów tablic rejestracyjnych wymaga </w:t>
      </w:r>
      <w:r w:rsidR="00606F99">
        <w:t>zastosowania nieruchomej kamery oraz pojazdu znajdującego się w bezruchu. Najczęściej rozpoznawanie statyczne stosuje się razem ze szlabanami zezwalającymi na wjazd</w:t>
      </w:r>
      <w:r w:rsidR="00CA6155">
        <w:t xml:space="preserve"> np. na bramkach wjazdowych lub przejściach granicznych. Rozwiązanie </w:t>
      </w:r>
      <w:r w:rsidR="00FE13D9">
        <w:t xml:space="preserve">to </w:t>
      </w:r>
      <w:r w:rsidR="00CA6155">
        <w:t xml:space="preserve">zakłada, że </w:t>
      </w:r>
      <w:r w:rsidR="002862FB">
        <w:t>w danym punkcie pomiaru nie znajduje się więcej niż jeden pojazd.</w:t>
      </w:r>
      <w:r w:rsidR="00190ED0">
        <w:t xml:space="preserve"> Systemy wykorzystujące rozpoznawanie statyczne </w:t>
      </w:r>
      <w:r w:rsidR="00730123">
        <w:t>wykorzystuje się</w:t>
      </w:r>
      <w:r w:rsidR="00190ED0">
        <w:t xml:space="preserve"> przy wjazdach na parkingi</w:t>
      </w:r>
      <w:r w:rsidR="00730123">
        <w:t xml:space="preserve"> lub w punktach poboru opłat</w:t>
      </w:r>
      <w:r w:rsidR="007842C5">
        <w:t xml:space="preserve"> [</w:t>
      </w:r>
      <w:r w:rsidR="00FE13D9">
        <w:t>9</w:t>
      </w:r>
      <w:r w:rsidR="007842C5">
        <w:t>]</w:t>
      </w:r>
      <w:r w:rsidR="00730123">
        <w:t>.</w:t>
      </w:r>
    </w:p>
    <w:p w14:paraId="4E117977" w14:textId="77777777" w:rsidR="00DC4045" w:rsidRDefault="00DC4045" w:rsidP="00DC4045">
      <w:pPr>
        <w:pStyle w:val="Nagwek3"/>
      </w:pPr>
      <w:bookmarkStart w:id="39" w:name="_Toc440397602"/>
      <w:r>
        <w:t>Rozpoznawanie dynamiczne</w:t>
      </w:r>
      <w:bookmarkEnd w:id="39"/>
    </w:p>
    <w:p w14:paraId="0F6DA905" w14:textId="24292042" w:rsidR="00DC4045" w:rsidRPr="00DC4045" w:rsidRDefault="002D1FAD" w:rsidP="002210CF">
      <w:pPr>
        <w:pStyle w:val="Tekstpodstawowy"/>
        <w:ind w:firstLine="709"/>
      </w:pPr>
      <w:r>
        <w:t xml:space="preserve">Rozpoznawanie dynamiczne zakłada możliwość </w:t>
      </w:r>
      <w:r w:rsidR="00664C2E">
        <w:t xml:space="preserve">rozpoznawania </w:t>
      </w:r>
      <w:r>
        <w:t xml:space="preserve">wielu tablic rejestracyjnych w tym samym </w:t>
      </w:r>
      <w:r w:rsidR="005639E7">
        <w:t>czasie</w:t>
      </w:r>
      <w:r>
        <w:t xml:space="preserve">. </w:t>
      </w:r>
      <w:r w:rsidR="00664C2E">
        <w:t>M</w:t>
      </w:r>
      <w:r>
        <w:t xml:space="preserve">ożliwe jest </w:t>
      </w:r>
      <w:r w:rsidR="00664C2E">
        <w:t xml:space="preserve">także </w:t>
      </w:r>
      <w:r w:rsidR="00594547">
        <w:t xml:space="preserve">rozpoznawanie podczas przemieszczania się kamery, dzięki czemu możliwe jest jej zamontowanie m.in. w samochodach. </w:t>
      </w:r>
      <w:r w:rsidR="00242927">
        <w:t>Zastosowanie tej metody jest o wiele szersze w porównaniu do rozpoznawanie statycznego, od patrolowych służb drogowych, po punkty pomiarowe na autostradach</w:t>
      </w:r>
      <w:r w:rsidR="007842C5">
        <w:t xml:space="preserve"> [</w:t>
      </w:r>
      <w:r w:rsidR="00FE13D9">
        <w:t>9</w:t>
      </w:r>
      <w:r w:rsidR="007842C5">
        <w:t>]</w:t>
      </w:r>
      <w:r w:rsidR="00242927">
        <w:t>.</w:t>
      </w:r>
    </w:p>
    <w:p w14:paraId="7CF9CFAC" w14:textId="77777777" w:rsidR="00474FB7" w:rsidRPr="00503603" w:rsidRDefault="007551A1" w:rsidP="00503603">
      <w:pPr>
        <w:pStyle w:val="Nagwek2"/>
      </w:pPr>
      <w:bookmarkStart w:id="40" w:name="_Toc440397603"/>
      <w:r w:rsidRPr="00503603">
        <w:t>Analiza praktycznych rozwiązań w danej dziedzinie</w:t>
      </w:r>
      <w:bookmarkEnd w:id="40"/>
    </w:p>
    <w:p w14:paraId="16A0F5CB" w14:textId="77777777" w:rsidR="00737347" w:rsidRPr="00737347" w:rsidRDefault="00737347" w:rsidP="002210CF">
      <w:pPr>
        <w:ind w:firstLine="709"/>
      </w:pPr>
      <w:r>
        <w:t xml:space="preserve">Istnieje wiele </w:t>
      </w:r>
      <w:r w:rsidR="00EB31CE">
        <w:t>komercyjnych</w:t>
      </w:r>
      <w:r>
        <w:t xml:space="preserve"> rozwiązań w dziedzinie automatycznego rozpoznawania tablic rejestracyjnych. W większości są to systemy bardzo rozbudowane z dużą dokładnością rozpoznawania</w:t>
      </w:r>
      <w:r w:rsidR="00EB31CE">
        <w:t xml:space="preserve"> oraz stosujący rozpoznawanie dynamiczne</w:t>
      </w:r>
      <w:r>
        <w:t>. Poniżej opisano kilka z nich.</w:t>
      </w:r>
    </w:p>
    <w:p w14:paraId="38022D69" w14:textId="77777777" w:rsidR="002F0F0E" w:rsidRDefault="00D85E28" w:rsidP="00D85E28">
      <w:pPr>
        <w:pStyle w:val="Nagwek3"/>
      </w:pPr>
      <w:bookmarkStart w:id="41" w:name="_Toc440397604"/>
      <w:r>
        <w:t>CARMEN Parking ANPR</w:t>
      </w:r>
      <w:bookmarkEnd w:id="41"/>
    </w:p>
    <w:p w14:paraId="4694E59E" w14:textId="6DF7AB30" w:rsidR="00EB31CE" w:rsidRDefault="00EB31CE" w:rsidP="002210CF">
      <w:pPr>
        <w:pStyle w:val="Tekstpodstawowy"/>
        <w:ind w:firstLine="709"/>
      </w:pPr>
      <w:r>
        <w:t xml:space="preserve">Carmen Parking ANPR to rozwiązanie węgierskiej firmy Arh Inc. System został opracowany w związku z rosnącym zapotrzebowaniem na systemy zarządzania parkingami oraz </w:t>
      </w:r>
      <w:r w:rsidR="004A49A2">
        <w:t>kontroli</w:t>
      </w:r>
      <w:r>
        <w:t xml:space="preserve"> </w:t>
      </w:r>
      <w:r w:rsidR="004A49A2">
        <w:t xml:space="preserve">dostępu. </w:t>
      </w:r>
      <w:r w:rsidR="00664C2E">
        <w:t>Możliwości jakie oferuje</w:t>
      </w:r>
      <w:r w:rsidR="004A49A2">
        <w:t xml:space="preserve"> Carmen Parking ANPR</w:t>
      </w:r>
      <w:r w:rsidR="00664C2E">
        <w:t xml:space="preserve"> są m.in. następujące</w:t>
      </w:r>
      <w:r w:rsidR="004A49A2">
        <w:t>:</w:t>
      </w:r>
    </w:p>
    <w:p w14:paraId="5939BB62" w14:textId="77777777" w:rsidR="004A49A2" w:rsidRDefault="004A49A2" w:rsidP="004A49A2">
      <w:pPr>
        <w:pStyle w:val="Tekstpodstawowyzwciciem"/>
        <w:numPr>
          <w:ilvl w:val="0"/>
          <w:numId w:val="35"/>
        </w:numPr>
      </w:pPr>
      <w:r>
        <w:t>elastycznie i automatycznie zarządza wjazdami i wyjazdami samochodów,</w:t>
      </w:r>
    </w:p>
    <w:p w14:paraId="16D68867" w14:textId="77777777" w:rsidR="004A49A2" w:rsidRDefault="004A49A2" w:rsidP="004A49A2">
      <w:pPr>
        <w:pStyle w:val="Tekstpodstawowyzwciciem"/>
        <w:numPr>
          <w:ilvl w:val="0"/>
          <w:numId w:val="35"/>
        </w:numPr>
      </w:pPr>
      <w:r>
        <w:t>dostarcza informacje odnośnie użycia parkingu,</w:t>
      </w:r>
    </w:p>
    <w:p w14:paraId="3F3B9D2D" w14:textId="77777777" w:rsidR="004A49A2" w:rsidRDefault="004A49A2" w:rsidP="004A49A2">
      <w:pPr>
        <w:pStyle w:val="Tekstpodstawowyzwciciem"/>
        <w:numPr>
          <w:ilvl w:val="0"/>
          <w:numId w:val="35"/>
        </w:numPr>
      </w:pPr>
      <w:r>
        <w:t>poprawia bezpieczeństwo zarówno operatorów jak i użytkowników parkingu,</w:t>
      </w:r>
    </w:p>
    <w:p w14:paraId="6D09A54E" w14:textId="77777777" w:rsidR="001F390D" w:rsidRDefault="004A49A2" w:rsidP="001F390D">
      <w:pPr>
        <w:pStyle w:val="Tekstpodstawowyzwciciem"/>
        <w:numPr>
          <w:ilvl w:val="0"/>
          <w:numId w:val="35"/>
        </w:numPr>
      </w:pPr>
      <w:r>
        <w:t>zwiększa płynność ruchu w godzinach szczytu.</w:t>
      </w:r>
    </w:p>
    <w:p w14:paraId="26179900" w14:textId="34794E00" w:rsidR="004A49A2" w:rsidRPr="004A49A2" w:rsidRDefault="004A49A2" w:rsidP="00092AB6">
      <w:pPr>
        <w:pStyle w:val="Tekstpodstawowyzwciciem"/>
        <w:ind w:firstLine="709"/>
      </w:pPr>
      <w:r>
        <w:lastRenderedPageBreak/>
        <w:t>System potrzebuje 50ms na rozpoznanie tablicy rejestracyjnej,</w:t>
      </w:r>
      <w:r w:rsidR="001F390D">
        <w:t xml:space="preserve"> jeśli operacja jest wykonywana na komputerze z procesorem o częstotliwości taktowania 2GHz, a obraz ma rozdzielczość 768 x 288 pikseli. Po rozpoznaniu wymagane są 3 sekundy ods</w:t>
      </w:r>
      <w:r w:rsidR="003866C9">
        <w:t>tępu przed kolejną operacją. [1</w:t>
      </w:r>
      <w:r w:rsidR="001F390D">
        <w:t xml:space="preserve">] Opcjonalną </w:t>
      </w:r>
      <w:r w:rsidR="005639E7">
        <w:t xml:space="preserve">funkcjonalnością </w:t>
      </w:r>
      <w:r w:rsidR="001F390D">
        <w:t xml:space="preserve">jest rozpoznanie identyfikatora kraju znajdującego się na tablicy. System działa również nocą dzięki wykorzystaniu podczerwieni. </w:t>
      </w:r>
      <w:r>
        <w:t xml:space="preserve"> </w:t>
      </w:r>
    </w:p>
    <w:p w14:paraId="72554B9F" w14:textId="77777777" w:rsidR="00D85E28" w:rsidRDefault="00DC623D" w:rsidP="00D85E28">
      <w:pPr>
        <w:pStyle w:val="Nagwek3"/>
      </w:pPr>
      <w:bookmarkStart w:id="42" w:name="_Toc440397605"/>
      <w:r>
        <w:t>Siemens Sicore ANPR</w:t>
      </w:r>
      <w:bookmarkEnd w:id="42"/>
    </w:p>
    <w:p w14:paraId="4D42FC8F" w14:textId="7A283FFE" w:rsidR="00B3466D" w:rsidRDefault="005639E7" w:rsidP="002210CF">
      <w:pPr>
        <w:pStyle w:val="Tekstpodstawowy"/>
        <w:ind w:firstLine="709"/>
      </w:pPr>
      <w:r>
        <w:t xml:space="preserve">Siemens Sicore ANPR jest systemem </w:t>
      </w:r>
      <w:r w:rsidR="00490037">
        <w:t>rozpoznawania dynamicznego potrafiący</w:t>
      </w:r>
      <w:r>
        <w:t>m</w:t>
      </w:r>
      <w:r w:rsidR="00490037">
        <w:t xml:space="preserve"> rozpoznać tablice rejestracyjną pojazdu poruszającego się z prędkością do 250km/h. Sicore monitoruje do dwóch pasów ruchu w obu kierunkach jednocześnie, odczytując zarówno przednie jak i tylne tablice rejestracyjne. </w:t>
      </w:r>
      <w:r w:rsidR="00B27D9B">
        <w:t xml:space="preserve">Parametry </w:t>
      </w:r>
      <w:r w:rsidR="00664C2E">
        <w:t xml:space="preserve">tego </w:t>
      </w:r>
      <w:r w:rsidR="00B27D9B">
        <w:t>systemu</w:t>
      </w:r>
      <w:r w:rsidR="00664C2E">
        <w:t xml:space="preserve"> są następujące</w:t>
      </w:r>
      <w:r w:rsidR="00AE2991">
        <w:t xml:space="preserve"> [</w:t>
      </w:r>
      <w:r w:rsidR="00B11A57">
        <w:t>13</w:t>
      </w:r>
      <w:r w:rsidR="00AE2991">
        <w:t>]</w:t>
      </w:r>
      <w:r w:rsidR="00490037">
        <w:t>:</w:t>
      </w:r>
    </w:p>
    <w:p w14:paraId="1DDFE613" w14:textId="77777777" w:rsidR="00490037" w:rsidRDefault="00490037" w:rsidP="00490037">
      <w:pPr>
        <w:pStyle w:val="Tekstpodstawowyzwciciem"/>
        <w:numPr>
          <w:ilvl w:val="0"/>
          <w:numId w:val="36"/>
        </w:numPr>
      </w:pPr>
      <w:r>
        <w:t xml:space="preserve">zakres działania: 5 </w:t>
      </w:r>
      <w:r>
        <w:softHyphen/>
        <w:t>– 35m,</w:t>
      </w:r>
    </w:p>
    <w:p w14:paraId="318A1E80" w14:textId="77777777" w:rsidR="00490037" w:rsidRDefault="00490037" w:rsidP="00490037">
      <w:pPr>
        <w:pStyle w:val="Tekstpodstawowyzwciciem"/>
        <w:numPr>
          <w:ilvl w:val="0"/>
          <w:numId w:val="36"/>
        </w:numPr>
      </w:pPr>
      <w:r>
        <w:t>wykrywania pojazdów poruszających się z prędkością do 250km/h,</w:t>
      </w:r>
    </w:p>
    <w:p w14:paraId="1AC0E5CD" w14:textId="77777777" w:rsidR="00490037" w:rsidRDefault="00490037" w:rsidP="00490037">
      <w:pPr>
        <w:pStyle w:val="Tekstpodstawowyzwciciem"/>
        <w:numPr>
          <w:ilvl w:val="0"/>
          <w:numId w:val="36"/>
        </w:numPr>
      </w:pPr>
      <w:r>
        <w:t>rozpoznawanie w nocy dzięki podczerwieni,</w:t>
      </w:r>
    </w:p>
    <w:p w14:paraId="753CA004" w14:textId="77777777" w:rsidR="00490037" w:rsidRDefault="00490037" w:rsidP="00490037">
      <w:pPr>
        <w:pStyle w:val="Tekstpodstawowyzwciciem"/>
        <w:numPr>
          <w:ilvl w:val="0"/>
          <w:numId w:val="36"/>
        </w:numPr>
      </w:pPr>
      <w:r>
        <w:t>baza mieszcząca dane do 1,000,000 pojazdów,</w:t>
      </w:r>
    </w:p>
    <w:p w14:paraId="31D3C2A6" w14:textId="77777777" w:rsidR="00490037" w:rsidRDefault="00490037" w:rsidP="00490037">
      <w:pPr>
        <w:pStyle w:val="Tekstpodstawowyzwciciem"/>
        <w:numPr>
          <w:ilvl w:val="0"/>
          <w:numId w:val="36"/>
        </w:numPr>
      </w:pPr>
      <w:r>
        <w:t>komunikacja przewodowa i bezprzewodowa,</w:t>
      </w:r>
    </w:p>
    <w:p w14:paraId="23DF2443" w14:textId="77777777" w:rsidR="00490037" w:rsidRDefault="00490037" w:rsidP="00490037">
      <w:pPr>
        <w:pStyle w:val="Tekstpodstawowyzwciciem"/>
        <w:numPr>
          <w:ilvl w:val="0"/>
          <w:numId w:val="36"/>
        </w:numPr>
      </w:pPr>
      <w:r>
        <w:t>szyfrowanie transmisji SSL,</w:t>
      </w:r>
    </w:p>
    <w:p w14:paraId="427EDC88" w14:textId="77777777" w:rsidR="00490037" w:rsidRDefault="00490037" w:rsidP="00490037">
      <w:pPr>
        <w:pStyle w:val="Tekstpodstawowyzwciciem"/>
        <w:numPr>
          <w:ilvl w:val="0"/>
          <w:numId w:val="36"/>
        </w:numPr>
      </w:pPr>
      <w:r>
        <w:t>rozdzielczość kamery 1280x960 pikseli,</w:t>
      </w:r>
    </w:p>
    <w:p w14:paraId="17DF1E1B" w14:textId="77777777" w:rsidR="00490037" w:rsidRPr="00490037" w:rsidRDefault="00490037" w:rsidP="00490037">
      <w:pPr>
        <w:pStyle w:val="Tekstpodstawowyzwciciem"/>
        <w:numPr>
          <w:ilvl w:val="0"/>
          <w:numId w:val="36"/>
        </w:numPr>
      </w:pPr>
      <w:r>
        <w:t>odczytywanie tablic z odwróconą kolorystyką</w:t>
      </w:r>
      <w:r w:rsidR="00AE2991">
        <w:t xml:space="preserve">. </w:t>
      </w:r>
    </w:p>
    <w:p w14:paraId="6592BD56" w14:textId="77777777" w:rsidR="00FF3F46" w:rsidRDefault="00FF3F46" w:rsidP="00FF3F46">
      <w:pPr>
        <w:pStyle w:val="Nagwek3"/>
      </w:pPr>
      <w:bookmarkStart w:id="43" w:name="_Toc440397606"/>
      <w:r>
        <w:t>Metasoft ARTR</w:t>
      </w:r>
      <w:bookmarkEnd w:id="43"/>
    </w:p>
    <w:p w14:paraId="497669AD" w14:textId="77777777" w:rsidR="00B27D9B" w:rsidRDefault="00B27D9B" w:rsidP="002210CF">
      <w:pPr>
        <w:pStyle w:val="Tekstpodstawowy"/>
        <w:ind w:firstLine="709"/>
      </w:pPr>
      <w:r>
        <w:t xml:space="preserve">Oprogramowanie polskiego producenta, analizujące tablice rejestracyjne pojazdów i zapisujące je w bazie danych. System przeznaczony do kontroli wjazdów przy bramkach wjazdowych. Umożliwia zdalne sterowanie szlabanem na podstawie listy zaufanych numerów tablic. </w:t>
      </w:r>
      <w:r w:rsidR="00ED2804">
        <w:t>Specyfikacja systemu</w:t>
      </w:r>
      <w:r>
        <w:t xml:space="preserve"> [</w:t>
      </w:r>
      <w:r w:rsidR="003866C9">
        <w:t>4</w:t>
      </w:r>
      <w:r>
        <w:t>]:</w:t>
      </w:r>
    </w:p>
    <w:p w14:paraId="5EC0FF17" w14:textId="77777777" w:rsidR="0037542E" w:rsidRDefault="00ED2804" w:rsidP="0037542E">
      <w:pPr>
        <w:pStyle w:val="Tekstpodstawowyzwciciem"/>
        <w:numPr>
          <w:ilvl w:val="0"/>
          <w:numId w:val="38"/>
        </w:numPr>
      </w:pPr>
      <w:r>
        <w:t xml:space="preserve">rozpoznawanie polskich (białych i czarnych) tablic jedno i dwurzędowych, </w:t>
      </w:r>
    </w:p>
    <w:p w14:paraId="2D070F1E" w14:textId="77777777" w:rsidR="00ED2804" w:rsidRDefault="00ED2804" w:rsidP="0037542E">
      <w:pPr>
        <w:pStyle w:val="Tekstpodstawowyzwciciem"/>
        <w:numPr>
          <w:ilvl w:val="0"/>
          <w:numId w:val="38"/>
        </w:numPr>
      </w:pPr>
      <w:r>
        <w:t>automatyczne rozpoznawanie województwa, powiatu dla polskich tablic,</w:t>
      </w:r>
    </w:p>
    <w:p w14:paraId="02DBABBF" w14:textId="77777777" w:rsidR="00ED2804" w:rsidRDefault="00ED2804" w:rsidP="0037542E">
      <w:pPr>
        <w:pStyle w:val="Tekstpodstawowyzwciciem"/>
        <w:numPr>
          <w:ilvl w:val="0"/>
          <w:numId w:val="38"/>
        </w:numPr>
      </w:pPr>
      <w:r>
        <w:t>rozpoznawanie statyczne i dynamiczne,</w:t>
      </w:r>
    </w:p>
    <w:p w14:paraId="40587A8E" w14:textId="77777777" w:rsidR="00ED2804" w:rsidRDefault="00ED2804" w:rsidP="0037542E">
      <w:pPr>
        <w:pStyle w:val="Tekstpodstawowyzwciciem"/>
        <w:numPr>
          <w:ilvl w:val="0"/>
          <w:numId w:val="38"/>
        </w:numPr>
      </w:pPr>
      <w:r>
        <w:lastRenderedPageBreak/>
        <w:t>czas rozpoznania 1 tablicy poniżej 100ms,</w:t>
      </w:r>
    </w:p>
    <w:p w14:paraId="1D626DF6" w14:textId="77777777" w:rsidR="00ED2804" w:rsidRDefault="00ED2804" w:rsidP="0037542E">
      <w:pPr>
        <w:pStyle w:val="Tekstpodstawowyzwciciem"/>
        <w:numPr>
          <w:ilvl w:val="0"/>
          <w:numId w:val="38"/>
        </w:numPr>
      </w:pPr>
      <w:r>
        <w:t>skuteczność rozpoznawania &gt;96% (rozpoznawanie statyczne),</w:t>
      </w:r>
    </w:p>
    <w:p w14:paraId="64212EB6" w14:textId="77777777" w:rsidR="0037542E" w:rsidRPr="0037542E" w:rsidRDefault="00ED2804" w:rsidP="00ED2804">
      <w:pPr>
        <w:pStyle w:val="Tekstpodstawowyzwciciem"/>
        <w:numPr>
          <w:ilvl w:val="0"/>
          <w:numId w:val="38"/>
        </w:numPr>
      </w:pPr>
      <w:r>
        <w:t>zakres kąta pracy kamery do 45</w:t>
      </w:r>
      <w:r w:rsidRPr="00ED2804">
        <w:rPr>
          <w:color w:val="444444"/>
          <w:szCs w:val="18"/>
        </w:rPr>
        <w:t>°</w:t>
      </w:r>
      <w:r>
        <w:rPr>
          <w:color w:val="444444"/>
          <w:szCs w:val="18"/>
        </w:rPr>
        <w:t>.</w:t>
      </w:r>
    </w:p>
    <w:p w14:paraId="6809ECBB" w14:textId="77777777" w:rsidR="00DC623D" w:rsidRDefault="00FF3F46" w:rsidP="00DC623D">
      <w:pPr>
        <w:pStyle w:val="Nagwek3"/>
      </w:pPr>
      <w:bookmarkStart w:id="44" w:name="_Toc440397607"/>
      <w:r>
        <w:t>PolCam Mobile ANPR</w:t>
      </w:r>
      <w:bookmarkEnd w:id="44"/>
    </w:p>
    <w:p w14:paraId="5FCBC25C" w14:textId="0D0B9161" w:rsidR="00316A65" w:rsidRDefault="00085FD6" w:rsidP="002210CF">
      <w:pPr>
        <w:pStyle w:val="Tekstpodstawowy"/>
        <w:ind w:firstLine="709"/>
      </w:pPr>
      <w:r>
        <w:t xml:space="preserve">PolCam Mobile ANPR to pierwszy całkowicie polski system automatycznego rozpoznawania tablic rejestracyjnych. Skuteczność rozpoznawania pojazdów znajdujących się w ruchu wynosi aż do 99%. </w:t>
      </w:r>
      <w:r w:rsidR="00623C7C">
        <w:t>S</w:t>
      </w:r>
      <w:r>
        <w:t xml:space="preserve">ystem ten łatwo integruje się z serią wideorejestratorów marki PolCam, testowany był przez jednostkę policji w Radomiu. Proces </w:t>
      </w:r>
      <w:r w:rsidR="00623C7C">
        <w:t xml:space="preserve">rozpoznawania </w:t>
      </w:r>
      <w:r>
        <w:t xml:space="preserve">tablic realizowany jest równocześnie z pomiarem prędkości. </w:t>
      </w:r>
    </w:p>
    <w:p w14:paraId="26EC2A00" w14:textId="77777777" w:rsidR="00316A65" w:rsidRDefault="00316A65" w:rsidP="00316A65">
      <w:pPr>
        <w:pStyle w:val="Tekstpodstawowy"/>
        <w:keepNext/>
        <w:jc w:val="center"/>
      </w:pPr>
      <w:r>
        <w:rPr>
          <w:noProof/>
        </w:rPr>
        <w:drawing>
          <wp:inline distT="0" distB="0" distL="0" distR="0" wp14:anchorId="19A5D664" wp14:editId="0A1E888F">
            <wp:extent cx="4019550" cy="3219450"/>
            <wp:effectExtent l="0" t="0" r="0" b="0"/>
            <wp:docPr id="25" name="Obraz 25" descr="http://1.s.dziennik.pl/pliki/2130000/2130122-pol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s.dziennik.pl/pliki/2130000/2130122-polc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3219450"/>
                    </a:xfrm>
                    <a:prstGeom prst="rect">
                      <a:avLst/>
                    </a:prstGeom>
                    <a:noFill/>
                    <a:ln>
                      <a:noFill/>
                    </a:ln>
                  </pic:spPr>
                </pic:pic>
              </a:graphicData>
            </a:graphic>
          </wp:inline>
        </w:drawing>
      </w:r>
    </w:p>
    <w:p w14:paraId="4D140F07" w14:textId="651F75F0" w:rsidR="00316A65" w:rsidRDefault="00316A65" w:rsidP="00316A65">
      <w:pPr>
        <w:pStyle w:val="Legenda"/>
        <w:jc w:val="center"/>
      </w:pPr>
      <w:r>
        <w:t xml:space="preserve">Rys.  </w:t>
      </w:r>
      <w:fldSimple w:instr=" STYLEREF 1 \s ">
        <w:r w:rsidR="00EE245F">
          <w:rPr>
            <w:noProof/>
          </w:rPr>
          <w:t>3</w:t>
        </w:r>
      </w:fldSimple>
      <w:r>
        <w:t>.</w:t>
      </w:r>
      <w:fldSimple w:instr=" SEQ Rys._ \* ARABIC \s 1 ">
        <w:r w:rsidR="00EE245F">
          <w:rPr>
            <w:noProof/>
          </w:rPr>
          <w:t>3</w:t>
        </w:r>
      </w:fldSimple>
      <w:r>
        <w:t>. System PolCam Mobile ANPR w użyciu</w:t>
      </w:r>
      <w:r w:rsidR="00183460">
        <w:t xml:space="preserve">. </w:t>
      </w:r>
      <w:r w:rsidR="00183460" w:rsidRPr="00183460">
        <w:t>Ź</w:t>
      </w:r>
      <w:r w:rsidR="00183460">
        <w:t>ródło:</w:t>
      </w:r>
      <w:r>
        <w:t xml:space="preserve"> [</w:t>
      </w:r>
      <w:r w:rsidR="00DA6BFD">
        <w:t>21</w:t>
      </w:r>
      <w:r>
        <w:t>]</w:t>
      </w:r>
    </w:p>
    <w:p w14:paraId="15914EE5" w14:textId="77777777" w:rsidR="00DE1745" w:rsidRDefault="00085FD6" w:rsidP="004E103C">
      <w:pPr>
        <w:pStyle w:val="Tekstpodstawowy"/>
      </w:pPr>
      <w:r>
        <w:t xml:space="preserve">Połączenie z centralną bazą danych umożliwia kontrolę kierowców i samochodów bez ich zatrzymywania, dzięki czemu funkcjonariusze mają natychmiastowy dostęp do takich danych jak termin upływu badań </w:t>
      </w:r>
      <w:r w:rsidR="00316A65">
        <w:t>technicznych, ubezpieczenia OC lub informacji o skradzionym pojeździe. [</w:t>
      </w:r>
      <w:r w:rsidR="00B11A57">
        <w:t>7</w:t>
      </w:r>
      <w:r w:rsidR="00316A65">
        <w:t>]</w:t>
      </w:r>
    </w:p>
    <w:p w14:paraId="028C6862" w14:textId="77777777" w:rsidR="00E54A33" w:rsidRDefault="00085FD6" w:rsidP="004E103C">
      <w:pPr>
        <w:pStyle w:val="Tekstpodstawowy"/>
        <w:sectPr w:rsidR="00E54A33" w:rsidSect="00D8501C">
          <w:headerReference w:type="first" r:id="rId17"/>
          <w:pgSz w:w="11906" w:h="16838" w:code="9"/>
          <w:pgMar w:top="1418" w:right="1418" w:bottom="1418" w:left="1418" w:header="709" w:footer="709" w:gutter="567"/>
          <w:cols w:space="708"/>
          <w:titlePg/>
          <w:docGrid w:linePitch="360"/>
        </w:sectPr>
      </w:pPr>
      <w:r>
        <w:t xml:space="preserve"> </w:t>
      </w:r>
    </w:p>
    <w:p w14:paraId="5F8D2C20" w14:textId="77777777" w:rsidR="00E4741F" w:rsidRDefault="00E4741F">
      <w:pPr>
        <w:pStyle w:val="Nagwek1"/>
      </w:pPr>
      <w:bookmarkStart w:id="45" w:name="_Toc65426908"/>
      <w:bookmarkStart w:id="46" w:name="_Toc65427141"/>
      <w:bookmarkStart w:id="47" w:name="_Toc148163532"/>
      <w:bookmarkStart w:id="48" w:name="_Toc258354219"/>
      <w:bookmarkStart w:id="49" w:name="_Toc258355006"/>
      <w:bookmarkStart w:id="50" w:name="_Toc258355468"/>
      <w:bookmarkStart w:id="51" w:name="_Toc440397608"/>
      <w:r>
        <w:lastRenderedPageBreak/>
        <w:t>Część praktyczna</w:t>
      </w:r>
      <w:bookmarkEnd w:id="45"/>
      <w:bookmarkEnd w:id="46"/>
      <w:bookmarkEnd w:id="47"/>
      <w:bookmarkEnd w:id="48"/>
      <w:bookmarkEnd w:id="49"/>
      <w:bookmarkEnd w:id="50"/>
      <w:bookmarkEnd w:id="51"/>
    </w:p>
    <w:p w14:paraId="45E2AE21" w14:textId="395E0710" w:rsidR="00E4741F" w:rsidRDefault="00DF2AB4" w:rsidP="002210CF">
      <w:pPr>
        <w:pStyle w:val="Tekstpodstawowy"/>
        <w:ind w:firstLine="709"/>
      </w:pPr>
      <w:r>
        <w:t>W tym rozdziale opisan</w:t>
      </w:r>
      <w:r w:rsidR="001323C6">
        <w:t>e</w:t>
      </w:r>
      <w:r>
        <w:t xml:space="preserve"> </w:t>
      </w:r>
      <w:r w:rsidR="004E3D3E">
        <w:t xml:space="preserve">są </w:t>
      </w:r>
      <w:r w:rsidR="001323C6">
        <w:t>poszczególne etapy</w:t>
      </w:r>
      <w:r>
        <w:t xml:space="preserve"> wykonania systemu</w:t>
      </w:r>
      <w:r w:rsidR="001323C6">
        <w:t xml:space="preserve"> monitorującego parking, począwszy od doboru sprzętu, aż po utworzenie kodu programu w wybranym języku i środowisku programowania. </w:t>
      </w:r>
      <w:r w:rsidR="004A72CE">
        <w:t>Projekt jest na bieżąco implementowany</w:t>
      </w:r>
      <w:r w:rsidR="001323C6">
        <w:t xml:space="preserve">, w wyniku czego </w:t>
      </w:r>
      <w:r w:rsidR="004A72CE">
        <w:t xml:space="preserve">powstaje </w:t>
      </w:r>
      <w:r w:rsidR="001323C6">
        <w:t xml:space="preserve">działający prototyp. </w:t>
      </w:r>
      <w:r w:rsidR="00831DBF">
        <w:fldChar w:fldCharType="begin"/>
      </w:r>
      <w:r w:rsidR="00E4741F">
        <w:instrText xml:space="preserve"> XE "Zawartość:Część praktyczna" </w:instrText>
      </w:r>
      <w:r w:rsidR="00831DBF">
        <w:fldChar w:fldCharType="end"/>
      </w:r>
    </w:p>
    <w:p w14:paraId="243F050D" w14:textId="09CBF124" w:rsidR="00E4741F" w:rsidRPr="00503603" w:rsidRDefault="00A52B2E" w:rsidP="00503603">
      <w:pPr>
        <w:pStyle w:val="Nagwek2"/>
      </w:pPr>
      <w:bookmarkStart w:id="52" w:name="_Toc440397609"/>
      <w:r>
        <w:t>Przedstawienie systemu</w:t>
      </w:r>
      <w:bookmarkEnd w:id="52"/>
    </w:p>
    <w:p w14:paraId="20B18E21" w14:textId="69E6D0AA" w:rsidR="00E4741F" w:rsidRDefault="00C737F8" w:rsidP="002210CF">
      <w:pPr>
        <w:pStyle w:val="Tekstpodstawowyzwciciem"/>
        <w:ind w:firstLine="709"/>
      </w:pPr>
      <w:r>
        <w:t xml:space="preserve">Monitoring parkingu ma na celu obserwację wjeżdżających na </w:t>
      </w:r>
      <w:r w:rsidR="004A72CE">
        <w:t xml:space="preserve">jego teren </w:t>
      </w:r>
      <w:r>
        <w:t xml:space="preserve">pojazdów. Jednoznaczna identyfikacja właściciela pojazdu możliwa jest na podstawie porównania numeru tablicy rejestracyjnej i danych zapisanych w bazie </w:t>
      </w:r>
      <w:r w:rsidR="00DE1745">
        <w:t>komputerowej</w:t>
      </w:r>
      <w:r>
        <w:t xml:space="preserve">. W celu rozpoznania numeru zapisanego na tablicy rejestracyjnej </w:t>
      </w:r>
      <w:r w:rsidR="008F288B">
        <w:t>wykorzystuje się aktywną wizję</w:t>
      </w:r>
      <w:r>
        <w:t>.</w:t>
      </w:r>
      <w:r w:rsidR="00BE73B3">
        <w:t xml:space="preserve"> Stworzony został więc system, który w oparciu o dane z kamery, przetwarza uchwycony obraz, analizuje go, a następnie wykonuje niezbędne operacje mające na celu autoryzację dostępu do parkingu. System ten wykorzystuje rozpoznawanie statyczne, zakłada on, że dany pojazd podjeżdża pod bramkę wjazdową i zatrzymuje się, po poprawnej identyfikacji pojazdu, szlaban wjazdowy podnosi się, a użytkownik pojazdu może wjechać na parking.</w:t>
      </w:r>
    </w:p>
    <w:p w14:paraId="56A649A0" w14:textId="77777777" w:rsidR="00443014" w:rsidRDefault="00BE73B3" w:rsidP="00443014">
      <w:pPr>
        <w:pStyle w:val="Tekstpodstawowyzwciciem"/>
        <w:keepNext/>
        <w:ind w:firstLine="0"/>
        <w:jc w:val="center"/>
      </w:pPr>
      <w:r>
        <w:rPr>
          <w:noProof/>
        </w:rPr>
        <w:drawing>
          <wp:inline distT="0" distB="0" distL="0" distR="0" wp14:anchorId="50697B56" wp14:editId="79AD8494">
            <wp:extent cx="4762500" cy="2905125"/>
            <wp:effectExtent l="0" t="0" r="0" b="9525"/>
            <wp:docPr id="2" name="Obraz 2" descr="http://static.wixstatic.com/media/f47fca_fa2d17cdfdf7496baa6e391cee43a45c.png_srz_500_305_85_22_0.50_1.20_0.00_png_s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wixstatic.com/media/f47fca_fa2d17cdfdf7496baa6e391cee43a45c.png_srz_500_305_85_22_0.50_1.20_0.00_png_sr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p w14:paraId="44635D76" w14:textId="5BDCF568" w:rsidR="00BE73B3" w:rsidRPr="009B73AB" w:rsidRDefault="00443014" w:rsidP="00443014">
      <w:pPr>
        <w:pStyle w:val="Legenda"/>
        <w:jc w:val="center"/>
      </w:pPr>
      <w:r>
        <w:t xml:space="preserve">Rys.  </w:t>
      </w:r>
      <w:fldSimple w:instr=" STYLEREF 1 \s ">
        <w:r w:rsidR="00EE245F">
          <w:rPr>
            <w:noProof/>
          </w:rPr>
          <w:t>4</w:t>
        </w:r>
      </w:fldSimple>
      <w:r w:rsidR="00316A65">
        <w:t>.</w:t>
      </w:r>
      <w:fldSimple w:instr=" SEQ Rys._ \* ARABIC \s 1 ">
        <w:r w:rsidR="00EE245F">
          <w:rPr>
            <w:noProof/>
          </w:rPr>
          <w:t>1</w:t>
        </w:r>
      </w:fldSimple>
      <w:r>
        <w:t xml:space="preserve">. </w:t>
      </w:r>
      <w:r w:rsidRPr="00056CC5">
        <w:t>Rysunek poglądowy</w:t>
      </w:r>
      <w:r w:rsidR="00183460">
        <w:t xml:space="preserve">. </w:t>
      </w:r>
      <w:r w:rsidR="00183460" w:rsidRPr="00183460">
        <w:t>Ź</w:t>
      </w:r>
      <w:r w:rsidR="00183460">
        <w:t xml:space="preserve">ródło: </w:t>
      </w:r>
      <w:r w:rsidR="00C70987" w:rsidRPr="00C70987">
        <w:t>[</w:t>
      </w:r>
      <w:r w:rsidR="00DA6BFD">
        <w:t>24</w:t>
      </w:r>
      <w:r w:rsidR="00C70987" w:rsidRPr="00C70987">
        <w:t>]</w:t>
      </w:r>
    </w:p>
    <w:p w14:paraId="330545A5" w14:textId="2F2CEDD2" w:rsidR="00BE73B3" w:rsidRDefault="00BE73B3" w:rsidP="00443014">
      <w:pPr>
        <w:pStyle w:val="Legenda"/>
      </w:pPr>
    </w:p>
    <w:p w14:paraId="6C4D933F" w14:textId="783DE36A" w:rsidR="00BE73B3" w:rsidRDefault="00514AE5" w:rsidP="00092AB6">
      <w:pPr>
        <w:ind w:firstLine="709"/>
      </w:pPr>
      <w:r>
        <w:lastRenderedPageBreak/>
        <w:t xml:space="preserve">Umieszczenie kamery przy bramce wjazdowej niesie ze sobą kilka ułatwień. Pojazd podjeżdżający pod bramkę musi się zatrzymać w pewnej odległości przed nią. W takim przypadku znacznie łatwiej jest wykryć znajdujący się obiekt przed kamerą. Dodatkowo analizowany obraz znajduje się w stałej odległości od obiektywu, przez co rozmiar tablicy rejestracyjnej na zdjęciach jest stały, a dzięki temu łatwiej dostosować algorytm lokalizacji. </w:t>
      </w:r>
      <w:r w:rsidR="004F3C18">
        <w:t>Możliwość u</w:t>
      </w:r>
      <w:r>
        <w:t>mieszczeni</w:t>
      </w:r>
      <w:r w:rsidR="004F3C18">
        <w:t>a</w:t>
      </w:r>
      <w:r>
        <w:t xml:space="preserve"> kamery na szlabanie, na wprost nadjeżdżającego pojazdu eliminuje </w:t>
      </w:r>
      <w:r w:rsidR="004F3C18">
        <w:t xml:space="preserve">problem </w:t>
      </w:r>
      <w:r>
        <w:t xml:space="preserve">oślepienia </w:t>
      </w:r>
      <w:r w:rsidR="004F3C18">
        <w:t>światłem pochodzącym</w:t>
      </w:r>
      <w:r>
        <w:t xml:space="preserve"> z reflektorów.</w:t>
      </w:r>
    </w:p>
    <w:p w14:paraId="7716BC96" w14:textId="77089CA3" w:rsidR="00BE244C" w:rsidRDefault="00514AE5" w:rsidP="002210CF">
      <w:pPr>
        <w:ind w:firstLine="709"/>
      </w:pPr>
      <w:r>
        <w:t xml:space="preserve">Zastosowana kamera wykonuje zdjęcia w rozdzielczości 640x480 pikseli, </w:t>
      </w:r>
      <w:r w:rsidR="00B81B56">
        <w:t xml:space="preserve">działanie nocą wymaga jednak odpowiedniego oświetlenia pochodzącego z zewnątrz. Algorytm rozpoznawania numerów tablicy rejestracyjnej wymaga znacznej mocy obliczeniowej, głównie ze </w:t>
      </w:r>
      <w:r w:rsidR="004F3C18">
        <w:t xml:space="preserve">względu </w:t>
      </w:r>
      <w:r w:rsidR="00A85972">
        <w:t xml:space="preserve">na wymagania </w:t>
      </w:r>
      <w:r w:rsidR="004F3C18">
        <w:t>silnika</w:t>
      </w:r>
      <w:r w:rsidR="00B81B56">
        <w:t xml:space="preserve"> </w:t>
      </w:r>
      <w:r w:rsidR="000B0309">
        <w:t>OCR (</w:t>
      </w:r>
      <w:r w:rsidR="00B81B56">
        <w:t>optycznego rozpoznawania znaków</w:t>
      </w:r>
      <w:r w:rsidR="000B0309">
        <w:t>)</w:t>
      </w:r>
      <w:r w:rsidR="00B81B56">
        <w:t>. Zdecydowano więc o podziale systemu na dwie mniejsze części</w:t>
      </w:r>
      <w:r w:rsidR="00C43ABE">
        <w:t xml:space="preserve"> – </w:t>
      </w:r>
      <w:r w:rsidR="00B81B56">
        <w:t xml:space="preserve">jedną składającą się z ultradźwiękowego czujnika odległości, kamery, komputera Raspberry Pi oraz modułu sterującego bramką wjazdową oraz drugą część, która otrzymuje obraz do analizy, przechowuje dane i wysyła odpowiedź o autoryzacji dostępu bądź jej braku </w:t>
      </w:r>
      <w:r w:rsidR="00C43ABE">
        <w:t>(</w:t>
      </w:r>
      <w:r w:rsidR="00B81B56">
        <w:t xml:space="preserve">w jej skład wchodzi </w:t>
      </w:r>
      <w:r w:rsidR="00C43ABE">
        <w:t xml:space="preserve">także komputer PC, a w przypadku prototypu </w:t>
      </w:r>
      <w:r w:rsidR="00B81B56">
        <w:t>laptop Lenovo Edge E320</w:t>
      </w:r>
      <w:r w:rsidR="00C43ABE">
        <w:t>)</w:t>
      </w:r>
      <w:r w:rsidR="00B81B56">
        <w:t xml:space="preserve">. </w:t>
      </w:r>
    </w:p>
    <w:p w14:paraId="3E4DCB7E" w14:textId="77777777" w:rsidR="007A02AA" w:rsidRDefault="007A02AA" w:rsidP="007A02AA">
      <w:pPr>
        <w:keepNext/>
        <w:jc w:val="center"/>
      </w:pPr>
      <w:r>
        <w:rPr>
          <w:noProof/>
        </w:rPr>
        <w:drawing>
          <wp:inline distT="0" distB="0" distL="0" distR="0" wp14:anchorId="10C42904" wp14:editId="50662CAF">
            <wp:extent cx="4657725" cy="2781300"/>
            <wp:effectExtent l="0" t="0" r="952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725" cy="2781300"/>
                    </a:xfrm>
                    <a:prstGeom prst="rect">
                      <a:avLst/>
                    </a:prstGeom>
                    <a:noFill/>
                    <a:ln>
                      <a:noFill/>
                    </a:ln>
                  </pic:spPr>
                </pic:pic>
              </a:graphicData>
            </a:graphic>
          </wp:inline>
        </w:drawing>
      </w:r>
    </w:p>
    <w:p w14:paraId="49846422" w14:textId="77777777" w:rsidR="007A02AA" w:rsidRDefault="007A02AA" w:rsidP="007A02AA">
      <w:pPr>
        <w:pStyle w:val="Legenda"/>
        <w:jc w:val="center"/>
      </w:pPr>
      <w:r>
        <w:t xml:space="preserve">Rys.  </w:t>
      </w:r>
      <w:fldSimple w:instr=" STYLEREF 1 \s ">
        <w:r w:rsidR="00EE245F">
          <w:rPr>
            <w:noProof/>
          </w:rPr>
          <w:t>4</w:t>
        </w:r>
      </w:fldSimple>
      <w:r w:rsidR="00316A65">
        <w:t>.</w:t>
      </w:r>
      <w:fldSimple w:instr=" SEQ Rys._ \* ARABIC \s 1 ">
        <w:r w:rsidR="00EE245F">
          <w:rPr>
            <w:noProof/>
          </w:rPr>
          <w:t>2</w:t>
        </w:r>
      </w:fldSimple>
      <w:r>
        <w:t>. Diagram komponentów realizowanego systemu</w:t>
      </w:r>
      <w:r w:rsidR="00183460">
        <w:t xml:space="preserve">. </w:t>
      </w:r>
      <w:r w:rsidR="00183460" w:rsidRPr="00183460">
        <w:t>Ź</w:t>
      </w:r>
      <w:r w:rsidR="00183460">
        <w:t>ródło: opracowanie własne</w:t>
      </w:r>
    </w:p>
    <w:p w14:paraId="77025180" w14:textId="4E08F41D" w:rsidR="00E54A33" w:rsidRDefault="00E54A33" w:rsidP="002210CF">
      <w:pPr>
        <w:ind w:firstLine="709"/>
      </w:pPr>
      <w:r>
        <w:t>O ile pierwsza część systemu jest niezmienna, o tyle druga część może być uruchomiona na dowolnej platformie obsługującej system Windows 10. Komunikacja między obiema częściami odbywa się za pomocą sieci Ethernet.</w:t>
      </w:r>
    </w:p>
    <w:p w14:paraId="2EFDA3F2" w14:textId="77777777" w:rsidR="00E4741F" w:rsidRPr="00503603" w:rsidRDefault="00EE78CF" w:rsidP="00503603">
      <w:pPr>
        <w:pStyle w:val="Nagwek2"/>
      </w:pPr>
      <w:bookmarkStart w:id="53" w:name="_Toc440397610"/>
      <w:r w:rsidRPr="00503603">
        <w:lastRenderedPageBreak/>
        <w:t>Zastosowany sprzęt</w:t>
      </w:r>
      <w:bookmarkEnd w:id="53"/>
    </w:p>
    <w:p w14:paraId="53874BE9" w14:textId="77777777" w:rsidR="00E4741F" w:rsidRDefault="00E207A8" w:rsidP="00E207A8">
      <w:pPr>
        <w:pStyle w:val="Nagwek3"/>
      </w:pPr>
      <w:bookmarkStart w:id="54" w:name="_Toc440397611"/>
      <w:r>
        <w:t>Raspberry Pi B</w:t>
      </w:r>
      <w:bookmarkEnd w:id="54"/>
    </w:p>
    <w:p w14:paraId="0878110D" w14:textId="3A9BE5D4" w:rsidR="00E207A8" w:rsidRDefault="00E207A8" w:rsidP="002210CF">
      <w:pPr>
        <w:pStyle w:val="Tekstpodstawowy"/>
        <w:ind w:firstLine="709"/>
      </w:pPr>
      <w:r>
        <w:t xml:space="preserve">Raspberry Pi to platforma komputerowa składająca się z pojedynczego obwodu drukowanego, która doskonale nadaje się do prototypowania prostych systemów wbudowanych. </w:t>
      </w:r>
      <w:r w:rsidR="0083375A">
        <w:t>„</w:t>
      </w:r>
      <w:r w:rsidR="00804521" w:rsidRPr="00804521">
        <w:t xml:space="preserve">Urządzenie oparte jest na </w:t>
      </w:r>
      <w:r w:rsidR="0083375A">
        <w:t>układzie Broadcom BCM2835 SoC</w:t>
      </w:r>
      <w:r w:rsidR="00804521" w:rsidRPr="00804521">
        <w:t>, który składa się z procesora ARM1176JZ</w:t>
      </w:r>
      <w:r w:rsidR="0083375A">
        <w:t xml:space="preserve">F-S 700 MHz, VideoCore IV GPU i </w:t>
      </w:r>
      <w:r w:rsidR="00804521" w:rsidRPr="00804521">
        <w:t>512</w:t>
      </w:r>
      <w:r w:rsidR="0083375A">
        <w:t xml:space="preserve"> MB</w:t>
      </w:r>
      <w:r w:rsidR="00804521" w:rsidRPr="00804521">
        <w:t xml:space="preserve"> pamięci RAM. Urządzenie nie ma dysku twardego, ale w celu załadowania systemu operacyj</w:t>
      </w:r>
      <w:r w:rsidR="0083375A">
        <w:t xml:space="preserve">nego i przechowywania danych </w:t>
      </w:r>
      <w:r w:rsidR="00804521" w:rsidRPr="00804521">
        <w:t>oferuje złącze dla kart SD. Raspberry Pi ma również złącze USB do podłączenia dowolnych urządzeń zewnętrznych.</w:t>
      </w:r>
      <w:r w:rsidR="00DA65C2">
        <w:t>” [</w:t>
      </w:r>
      <w:r w:rsidR="00A236CD">
        <w:t>17</w:t>
      </w:r>
      <w:r w:rsidR="00DA65C2">
        <w:t>].</w:t>
      </w:r>
    </w:p>
    <w:p w14:paraId="0132C651" w14:textId="77777777" w:rsidR="00443014" w:rsidRDefault="00745B3B" w:rsidP="00443014">
      <w:pPr>
        <w:pStyle w:val="Tekstpodstawowyzwciciem"/>
        <w:keepNext/>
        <w:jc w:val="center"/>
      </w:pPr>
      <w:r>
        <w:rPr>
          <w:noProof/>
        </w:rPr>
        <w:drawing>
          <wp:inline distT="0" distB="0" distL="0" distR="0" wp14:anchorId="7ACD122F" wp14:editId="283F8265">
            <wp:extent cx="5391150" cy="44958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495800"/>
                    </a:xfrm>
                    <a:prstGeom prst="rect">
                      <a:avLst/>
                    </a:prstGeom>
                    <a:noFill/>
                    <a:ln>
                      <a:noFill/>
                    </a:ln>
                  </pic:spPr>
                </pic:pic>
              </a:graphicData>
            </a:graphic>
          </wp:inline>
        </w:drawing>
      </w:r>
    </w:p>
    <w:p w14:paraId="13EEB372" w14:textId="0905B630" w:rsidR="00745B3B" w:rsidRDefault="00443014" w:rsidP="00443014">
      <w:pPr>
        <w:pStyle w:val="Legenda"/>
        <w:jc w:val="center"/>
      </w:pPr>
      <w:r>
        <w:t xml:space="preserve">Rys.  </w:t>
      </w:r>
      <w:fldSimple w:instr=" STYLEREF 1 \s ">
        <w:r w:rsidR="00EE245F">
          <w:rPr>
            <w:noProof/>
          </w:rPr>
          <w:t>4</w:t>
        </w:r>
      </w:fldSimple>
      <w:r w:rsidR="00316A65">
        <w:t>.</w:t>
      </w:r>
      <w:fldSimple w:instr=" SEQ Rys._ \* ARABIC \s 1 ">
        <w:r w:rsidR="00EE245F">
          <w:rPr>
            <w:noProof/>
          </w:rPr>
          <w:t>3</w:t>
        </w:r>
      </w:fldSimple>
      <w:r>
        <w:t xml:space="preserve">. </w:t>
      </w:r>
      <w:r w:rsidRPr="00A43828">
        <w:t>Raspberry Pi Model B</w:t>
      </w:r>
      <w:r w:rsidR="00183460">
        <w:t xml:space="preserve">. </w:t>
      </w:r>
      <w:r w:rsidR="00183460" w:rsidRPr="00183460">
        <w:t>Ź</w:t>
      </w:r>
      <w:r w:rsidR="00183460">
        <w:t>ródło:</w:t>
      </w:r>
      <w:r w:rsidRPr="00A43828">
        <w:t xml:space="preserve"> [</w:t>
      </w:r>
      <w:r w:rsidR="006646EB">
        <w:t>22</w:t>
      </w:r>
      <w:r w:rsidRPr="00A43828">
        <w:t>]</w:t>
      </w:r>
    </w:p>
    <w:p w14:paraId="4766E1B9" w14:textId="77777777" w:rsidR="00DA65C2" w:rsidRPr="00DA65C2" w:rsidRDefault="00DA65C2" w:rsidP="00DA65C2">
      <w:pPr>
        <w:pStyle w:val="Tekstpodstawowy"/>
      </w:pPr>
      <w:r>
        <w:t>Dużą zaletą Raspberry Pi jest interfejs GPIO znajdujący się na płytce, służy on do komunikacji pomiędzy elementami systemu komputerowego, takimi jak mikroprocesor czy różne urządzenia peryferyjne. Urządzenie pracuje pod kontrolą systemu Raspbian.</w:t>
      </w:r>
    </w:p>
    <w:p w14:paraId="50EE5C39" w14:textId="77777777" w:rsidR="0058693F" w:rsidRDefault="0058693F" w:rsidP="0058693F">
      <w:pPr>
        <w:pStyle w:val="Nagwek3"/>
      </w:pPr>
      <w:bookmarkStart w:id="55" w:name="_Toc440397612"/>
      <w:r>
        <w:lastRenderedPageBreak/>
        <w:t>Raspberry Pi Camera HD</w:t>
      </w:r>
      <w:bookmarkEnd w:id="55"/>
    </w:p>
    <w:p w14:paraId="6354C8FA" w14:textId="0F256F9E" w:rsidR="0058693F" w:rsidRDefault="008F288B" w:rsidP="002210CF">
      <w:pPr>
        <w:pStyle w:val="Tekstpodstawowy"/>
        <w:ind w:firstLine="709"/>
      </w:pPr>
      <w:r>
        <w:t xml:space="preserve">Raspberry Pi Camera HD jest modułem </w:t>
      </w:r>
      <w:r w:rsidR="00F045FA">
        <w:t>kamery,</w:t>
      </w:r>
      <w:r w:rsidR="0058693F">
        <w:t xml:space="preserve"> podłączany</w:t>
      </w:r>
      <w:r>
        <w:t>m</w:t>
      </w:r>
      <w:r w:rsidR="0058693F">
        <w:t xml:space="preserve"> do minikomputera Raspberry Pi za pomocą złącza CSI. Rozdzielczość kamery wynosi 5 Mpx, kamera wspiera tryby HD 1080p, 720p oraz 640x480. </w:t>
      </w:r>
    </w:p>
    <w:p w14:paraId="46AF0998" w14:textId="77777777" w:rsidR="00443014" w:rsidRDefault="0058693F" w:rsidP="00443014">
      <w:pPr>
        <w:pStyle w:val="Tekstpodstawowyzwciciem"/>
        <w:keepNext/>
        <w:jc w:val="center"/>
      </w:pPr>
      <w:r>
        <w:rPr>
          <w:noProof/>
        </w:rPr>
        <w:drawing>
          <wp:inline distT="0" distB="0" distL="0" distR="0" wp14:anchorId="277A3722" wp14:editId="16A1D00C">
            <wp:extent cx="2410833" cy="1853929"/>
            <wp:effectExtent l="0" t="0" r="8890" b="0"/>
            <wp:docPr id="6" name="Obraz 6" descr="http://www.sbcshop.co.uk/ekmps/shops/sbcshop/images/hd-camera-module-for-raspberry-pi-model-a-and-model-b-%5b4%5d-13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bcshop.co.uk/ekmps/shops/sbcshop/images/hd-camera-module-for-raspberry-pi-model-a-and-model-b-%5b4%5d-137-p.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4081" cy="1871807"/>
                    </a:xfrm>
                    <a:prstGeom prst="rect">
                      <a:avLst/>
                    </a:prstGeom>
                    <a:noFill/>
                    <a:ln>
                      <a:noFill/>
                    </a:ln>
                  </pic:spPr>
                </pic:pic>
              </a:graphicData>
            </a:graphic>
          </wp:inline>
        </w:drawing>
      </w:r>
    </w:p>
    <w:p w14:paraId="440FDFD7" w14:textId="33CBA0EC" w:rsidR="0058693F" w:rsidRDefault="00443014" w:rsidP="00443014">
      <w:pPr>
        <w:pStyle w:val="Legenda"/>
        <w:jc w:val="center"/>
      </w:pPr>
      <w:r>
        <w:t xml:space="preserve">Rys.  </w:t>
      </w:r>
      <w:fldSimple w:instr=" STYLEREF 1 \s ">
        <w:r w:rsidR="00EE245F">
          <w:rPr>
            <w:noProof/>
          </w:rPr>
          <w:t>4</w:t>
        </w:r>
      </w:fldSimple>
      <w:r w:rsidR="00316A65">
        <w:t>.</w:t>
      </w:r>
      <w:fldSimple w:instr=" SEQ Rys._ \* ARABIC \s 1 ">
        <w:r w:rsidR="00EE245F">
          <w:rPr>
            <w:noProof/>
          </w:rPr>
          <w:t>4</w:t>
        </w:r>
      </w:fldSimple>
      <w:r>
        <w:t xml:space="preserve">. </w:t>
      </w:r>
      <w:r w:rsidRPr="0032367E">
        <w:t>Raspberry Pi Camera HD</w:t>
      </w:r>
      <w:r w:rsidR="00183460">
        <w:t xml:space="preserve">. </w:t>
      </w:r>
      <w:r w:rsidR="00183460" w:rsidRPr="00183460">
        <w:t>Ź</w:t>
      </w:r>
      <w:r w:rsidR="00183460">
        <w:t>ródło:</w:t>
      </w:r>
      <w:r w:rsidRPr="0032367E">
        <w:t xml:space="preserve"> [</w:t>
      </w:r>
      <w:r w:rsidR="00DA6BFD">
        <w:t>28</w:t>
      </w:r>
      <w:r w:rsidRPr="0032367E">
        <w:t>]</w:t>
      </w:r>
    </w:p>
    <w:p w14:paraId="300B09DB" w14:textId="77777777" w:rsidR="00DA65C2" w:rsidRPr="00DA65C2" w:rsidRDefault="00DA65C2" w:rsidP="00DA65C2">
      <w:r>
        <w:t>Raspberry Pi posiada sprzętowe wsparcie do obsługi tej kamery, dzięki czemu nie zużywa mocy obliczeniowej procesora.</w:t>
      </w:r>
    </w:p>
    <w:p w14:paraId="3285ECBA" w14:textId="77777777" w:rsidR="0092099B" w:rsidRDefault="00F33370" w:rsidP="0092099B">
      <w:pPr>
        <w:pStyle w:val="Nagwek3"/>
      </w:pPr>
      <w:bookmarkStart w:id="56" w:name="_Toc440397613"/>
      <w:r>
        <w:t>Karta Wi-Fi Edimax EW-7811Un USB</w:t>
      </w:r>
      <w:bookmarkEnd w:id="56"/>
    </w:p>
    <w:p w14:paraId="56D77110" w14:textId="1E8AFB01" w:rsidR="00A434C7" w:rsidRDefault="00A434C7" w:rsidP="002210CF">
      <w:pPr>
        <w:pStyle w:val="Tekstpodstawowy"/>
        <w:ind w:firstLine="709"/>
      </w:pPr>
      <w:r>
        <w:t xml:space="preserve">Nano-karta USB </w:t>
      </w:r>
      <w:r w:rsidR="008F288B">
        <w:t xml:space="preserve">firmy Edimax </w:t>
      </w:r>
      <w:r>
        <w:t>umożliwia łączenie się z sieciami bezprzewodowymi. Zgodna ze standardami: 802.11b/g/n</w:t>
      </w:r>
      <w:r w:rsidR="00DA65C2">
        <w:t>, o przepustowości do 150 Mbps.</w:t>
      </w:r>
    </w:p>
    <w:p w14:paraId="22195652" w14:textId="77777777" w:rsidR="00443014" w:rsidRDefault="00A434C7" w:rsidP="00443014">
      <w:pPr>
        <w:pStyle w:val="Tekstpodstawowyzwciciem"/>
        <w:keepNext/>
        <w:jc w:val="center"/>
      </w:pPr>
      <w:r>
        <w:rPr>
          <w:noProof/>
        </w:rPr>
        <w:drawing>
          <wp:inline distT="0" distB="0" distL="0" distR="0" wp14:anchorId="58B714C7" wp14:editId="02A50DE2">
            <wp:extent cx="2066925" cy="1952625"/>
            <wp:effectExtent l="0" t="0" r="9525" b="9525"/>
            <wp:docPr id="7" name="Obraz 7" descr="http://www.edimax.pl/images/Image/ProductImage/WNIC/217x205/EW-7811Un_217x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dimax.pl/images/Image/ProductImage/WNIC/217x205/EW-7811Un_217x20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1952625"/>
                    </a:xfrm>
                    <a:prstGeom prst="rect">
                      <a:avLst/>
                    </a:prstGeom>
                    <a:noFill/>
                    <a:ln>
                      <a:noFill/>
                    </a:ln>
                  </pic:spPr>
                </pic:pic>
              </a:graphicData>
            </a:graphic>
          </wp:inline>
        </w:drawing>
      </w:r>
    </w:p>
    <w:p w14:paraId="411143A8" w14:textId="765F4501" w:rsidR="00A434C7" w:rsidRDefault="00443014" w:rsidP="00443014">
      <w:pPr>
        <w:pStyle w:val="Legenda"/>
        <w:jc w:val="center"/>
      </w:pPr>
      <w:r>
        <w:t xml:space="preserve">Rys.  </w:t>
      </w:r>
      <w:fldSimple w:instr=" STYLEREF 1 \s ">
        <w:r w:rsidR="00EE245F">
          <w:rPr>
            <w:noProof/>
          </w:rPr>
          <w:t>4</w:t>
        </w:r>
      </w:fldSimple>
      <w:r w:rsidR="00316A65">
        <w:t>.</w:t>
      </w:r>
      <w:fldSimple w:instr=" SEQ Rys._ \* ARABIC \s 1 ">
        <w:r w:rsidR="00EE245F">
          <w:rPr>
            <w:noProof/>
          </w:rPr>
          <w:t>5</w:t>
        </w:r>
      </w:fldSimple>
      <w:r>
        <w:t xml:space="preserve">. </w:t>
      </w:r>
      <w:r w:rsidRPr="00565EA9">
        <w:t>Bezprzewodowa karta Wi-Fi Edimax EW-7811Un</w:t>
      </w:r>
      <w:r w:rsidR="00183460">
        <w:t xml:space="preserve">. </w:t>
      </w:r>
      <w:r w:rsidR="00183460" w:rsidRPr="00183460">
        <w:t>Ź</w:t>
      </w:r>
      <w:r w:rsidR="00183460">
        <w:t>ródło:</w:t>
      </w:r>
      <w:r w:rsidRPr="00565EA9">
        <w:t xml:space="preserve"> [</w:t>
      </w:r>
      <w:r w:rsidR="00DA6BFD">
        <w:t>22</w:t>
      </w:r>
      <w:r w:rsidRPr="00565EA9">
        <w:t>]</w:t>
      </w:r>
    </w:p>
    <w:p w14:paraId="4E5D62E4" w14:textId="77777777" w:rsidR="00DA65C2" w:rsidRPr="00DA65C2" w:rsidRDefault="00DA65C2" w:rsidP="00DA65C2">
      <w:pPr>
        <w:pStyle w:val="Tekstpodstawowy"/>
      </w:pPr>
      <w:r>
        <w:t>Karta ta współpracuje z Raspberry Pi bez konieczności instalacji sterowników do jej obsługi.</w:t>
      </w:r>
    </w:p>
    <w:p w14:paraId="6FA79D04" w14:textId="77777777" w:rsidR="00F33370" w:rsidRDefault="00A434C7" w:rsidP="00F33370">
      <w:pPr>
        <w:pStyle w:val="Nagwek3"/>
      </w:pPr>
      <w:bookmarkStart w:id="57" w:name="_Toc440397614"/>
      <w:r>
        <w:lastRenderedPageBreak/>
        <w:t>Ultradźwiękowy c</w:t>
      </w:r>
      <w:r w:rsidR="00F33370">
        <w:t>zujnik</w:t>
      </w:r>
      <w:r>
        <w:t xml:space="preserve"> odległości HC-SR04</w:t>
      </w:r>
      <w:bookmarkEnd w:id="57"/>
    </w:p>
    <w:p w14:paraId="0C3F9AA4" w14:textId="2FDA9295" w:rsidR="00443014" w:rsidRDefault="00A434C7" w:rsidP="002210CF">
      <w:pPr>
        <w:pStyle w:val="Tekstpodstawowy"/>
        <w:ind w:firstLine="709"/>
      </w:pPr>
      <w:r>
        <w:t>Czujnik ultradźwiękowy działający w zakresie od 2 do 200</w:t>
      </w:r>
      <w:r w:rsidR="00154393">
        <w:t xml:space="preserve"> </w:t>
      </w:r>
      <w:r>
        <w:t>cm. Zasilany napięciem 5 V. Czujnik ten dokonuje pomiaru odległości dźwiękiem o częstotliwości 40 kHz</w:t>
      </w:r>
      <w:r w:rsidR="00443014">
        <w:t xml:space="preserve">. Wyjściem jest sygnał, którego czas trwania jest proporcjonalny do </w:t>
      </w:r>
      <w:r w:rsidR="000B0309">
        <w:t>z</w:t>
      </w:r>
      <w:r w:rsidR="00443014">
        <w:t xml:space="preserve">mierzonej odległości. </w:t>
      </w:r>
    </w:p>
    <w:p w14:paraId="7F1C468A" w14:textId="77777777" w:rsidR="00B46740" w:rsidRDefault="00B46740" w:rsidP="00B46740">
      <w:pPr>
        <w:pStyle w:val="Tekstpodstawowyzwciciem"/>
        <w:keepNext/>
        <w:jc w:val="center"/>
      </w:pPr>
      <w:r>
        <w:rPr>
          <w:noProof/>
        </w:rPr>
        <w:drawing>
          <wp:inline distT="0" distB="0" distL="0" distR="0" wp14:anchorId="111246AF" wp14:editId="052E682B">
            <wp:extent cx="2838450" cy="1678233"/>
            <wp:effectExtent l="0" t="0" r="0" b="0"/>
            <wp:docPr id="9" name="Obraz 9" descr="http://microcontrollerelectronics.com/wp-content/uploads/2014/10/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icrocontrollerelectronics.com/wp-content/uploads/2014/10/HCSR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9356" cy="1684681"/>
                    </a:xfrm>
                    <a:prstGeom prst="rect">
                      <a:avLst/>
                    </a:prstGeom>
                    <a:noFill/>
                    <a:ln>
                      <a:noFill/>
                    </a:ln>
                  </pic:spPr>
                </pic:pic>
              </a:graphicData>
            </a:graphic>
          </wp:inline>
        </w:drawing>
      </w:r>
    </w:p>
    <w:p w14:paraId="7ACB087A" w14:textId="06794CFF" w:rsidR="00443014" w:rsidRDefault="00B46740" w:rsidP="00B46740">
      <w:pPr>
        <w:pStyle w:val="Legenda"/>
        <w:jc w:val="center"/>
      </w:pPr>
      <w:r>
        <w:t xml:space="preserve">Rys.  </w:t>
      </w:r>
      <w:fldSimple w:instr=" STYLEREF 1 \s ">
        <w:r w:rsidR="00EE245F">
          <w:rPr>
            <w:noProof/>
          </w:rPr>
          <w:t>4</w:t>
        </w:r>
      </w:fldSimple>
      <w:r w:rsidR="00316A65">
        <w:t>.</w:t>
      </w:r>
      <w:fldSimple w:instr=" SEQ Rys._ \* ARABIC \s 1 ">
        <w:r w:rsidR="00EE245F">
          <w:rPr>
            <w:noProof/>
          </w:rPr>
          <w:t>6</w:t>
        </w:r>
      </w:fldSimple>
      <w:r>
        <w:t>. Ultradźwiękowy czujnik odległości HC-SR04</w:t>
      </w:r>
      <w:r w:rsidR="00183460">
        <w:t xml:space="preserve">. </w:t>
      </w:r>
      <w:r w:rsidR="00183460" w:rsidRPr="00183460">
        <w:t>Ź</w:t>
      </w:r>
      <w:r w:rsidR="00183460">
        <w:t>ródło:</w:t>
      </w:r>
      <w:r>
        <w:t xml:space="preserve"> [</w:t>
      </w:r>
      <w:r w:rsidR="00DA6BFD">
        <w:t>25</w:t>
      </w:r>
      <w:r>
        <w:t>]</w:t>
      </w:r>
    </w:p>
    <w:p w14:paraId="5A112355" w14:textId="77777777" w:rsidR="00555C18" w:rsidRDefault="00555C18" w:rsidP="00555C18">
      <w:pPr>
        <w:pStyle w:val="Tekstpodstawowy"/>
      </w:pPr>
      <w:r>
        <w:t>Odległość w centymetrach można obliczyć ze wzoru: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792"/>
        <w:gridCol w:w="701"/>
      </w:tblGrid>
      <w:tr w:rsidR="00591649" w14:paraId="76AD246B" w14:textId="77777777" w:rsidTr="00334AF6">
        <w:tc>
          <w:tcPr>
            <w:tcW w:w="7792" w:type="dxa"/>
            <w:vAlign w:val="center"/>
          </w:tcPr>
          <w:p w14:paraId="5E856D30" w14:textId="28ADE67E" w:rsidR="00591649" w:rsidRDefault="00591649" w:rsidP="008F288B">
            <w:pPr>
              <w:pStyle w:val="Tekstpodstawowyzwciciem"/>
              <w:ind w:firstLine="0"/>
              <w:jc w:val="left"/>
            </w:pPr>
            <m:oMathPara>
              <m:oMath>
                <m:r>
                  <w:rPr>
                    <w:rFonts w:ascii="Cambria Math" w:hAnsi="Cambria Math"/>
                  </w:rPr>
                  <m:t>odl.=(czas trwania stanu wys. ×</m:t>
                </m:r>
                <m:f>
                  <m:fPr>
                    <m:ctrlPr>
                      <w:rPr>
                        <w:rFonts w:ascii="Cambria Math" w:hAnsi="Cambria Math"/>
                        <w:i/>
                      </w:rPr>
                    </m:ctrlPr>
                  </m:fPr>
                  <m:num>
                    <m:r>
                      <w:rPr>
                        <w:rFonts w:ascii="Cambria Math" w:hAnsi="Cambria Math"/>
                      </w:rPr>
                      <m:t>predk. fali dźwiękowej</m:t>
                    </m:r>
                  </m:num>
                  <m:den>
                    <m:r>
                      <w:rPr>
                        <w:rFonts w:ascii="Cambria Math" w:hAnsi="Cambria Math"/>
                      </w:rPr>
                      <m:t>2</m:t>
                    </m:r>
                  </m:den>
                </m:f>
                <m:r>
                  <w:rPr>
                    <w:rFonts w:ascii="Cambria Math" w:hAnsi="Cambria Math"/>
                  </w:rPr>
                  <m:t>)</m:t>
                </m:r>
              </m:oMath>
            </m:oMathPara>
          </w:p>
        </w:tc>
        <w:tc>
          <w:tcPr>
            <w:tcW w:w="701" w:type="dxa"/>
            <w:vAlign w:val="center"/>
          </w:tcPr>
          <w:p w14:paraId="3FBAA733" w14:textId="77777777" w:rsidR="00591649" w:rsidRDefault="00334AF6" w:rsidP="00334AF6">
            <w:pPr>
              <w:pStyle w:val="Tekstpodstawowyzwciciem"/>
              <w:ind w:firstLine="0"/>
              <w:jc w:val="center"/>
            </w:pPr>
            <w:r>
              <w:t>(4.1)</w:t>
            </w:r>
          </w:p>
        </w:tc>
      </w:tr>
    </w:tbl>
    <w:p w14:paraId="6B5B155A" w14:textId="77777777" w:rsidR="00F33370" w:rsidRDefault="00F33370" w:rsidP="00F33370">
      <w:pPr>
        <w:pStyle w:val="Nagwek3"/>
      </w:pPr>
      <w:bookmarkStart w:id="58" w:name="_Toc440397615"/>
      <w:r>
        <w:t>S</w:t>
      </w:r>
      <w:r w:rsidR="001E5AD2">
        <w:t>ilnik krokowy 28BYJ-48 ze sterownikiem ULN2003</w:t>
      </w:r>
      <w:bookmarkEnd w:id="58"/>
    </w:p>
    <w:p w14:paraId="204F20E6" w14:textId="77777777" w:rsidR="001E5AD2" w:rsidRDefault="001E5AD2" w:rsidP="002210CF">
      <w:pPr>
        <w:pStyle w:val="Tekstpodstawowy"/>
        <w:ind w:firstLine="709"/>
      </w:pPr>
      <w:r>
        <w:t xml:space="preserve">Zastosowany silnik krokowy ma na celu symulację pracy prawdziwego szlabanu znajdującego się przy bramce wjazdowej. </w:t>
      </w:r>
    </w:p>
    <w:p w14:paraId="16ADCD22" w14:textId="77777777" w:rsidR="001E5AD2" w:rsidRDefault="001E5AD2" w:rsidP="001E5AD2">
      <w:pPr>
        <w:pStyle w:val="Tekstpodstawowyzwciciem"/>
        <w:keepNext/>
        <w:jc w:val="center"/>
      </w:pPr>
      <w:r>
        <w:rPr>
          <w:noProof/>
        </w:rPr>
        <w:drawing>
          <wp:inline distT="0" distB="0" distL="0" distR="0" wp14:anchorId="605EF3C4" wp14:editId="35BA7E3F">
            <wp:extent cx="2581275" cy="1914525"/>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275" cy="1914525"/>
                    </a:xfrm>
                    <a:prstGeom prst="rect">
                      <a:avLst/>
                    </a:prstGeom>
                    <a:noFill/>
                    <a:ln>
                      <a:noFill/>
                    </a:ln>
                  </pic:spPr>
                </pic:pic>
              </a:graphicData>
            </a:graphic>
          </wp:inline>
        </w:drawing>
      </w:r>
    </w:p>
    <w:p w14:paraId="24A33FF5" w14:textId="424F583C" w:rsidR="001E5AD2" w:rsidRDefault="001E5AD2" w:rsidP="001E5AD2">
      <w:pPr>
        <w:pStyle w:val="Legenda"/>
        <w:jc w:val="center"/>
      </w:pPr>
      <w:r>
        <w:t xml:space="preserve">Rys.  </w:t>
      </w:r>
      <w:fldSimple w:instr=" STYLEREF 1 \s ">
        <w:r w:rsidR="00EE245F">
          <w:rPr>
            <w:noProof/>
          </w:rPr>
          <w:t>4</w:t>
        </w:r>
      </w:fldSimple>
      <w:r w:rsidR="00316A65">
        <w:t>.</w:t>
      </w:r>
      <w:fldSimple w:instr=" SEQ Rys._ \* ARABIC \s 1 ">
        <w:r w:rsidR="00EE245F">
          <w:rPr>
            <w:noProof/>
          </w:rPr>
          <w:t>7</w:t>
        </w:r>
      </w:fldSimple>
      <w:r>
        <w:t>. Silnik krokowy 28BYJ-48 ze sterownikiem ULN2003</w:t>
      </w:r>
      <w:r w:rsidR="00183460">
        <w:t xml:space="preserve">. </w:t>
      </w:r>
      <w:r w:rsidR="00183460" w:rsidRPr="00183460">
        <w:t>Ź</w:t>
      </w:r>
      <w:r w:rsidR="00183460">
        <w:t>ródło:</w:t>
      </w:r>
      <w:r>
        <w:t xml:space="preserve"> [</w:t>
      </w:r>
      <w:r w:rsidR="00DA6BFD">
        <w:t>27</w:t>
      </w:r>
      <w:r>
        <w:t>]</w:t>
      </w:r>
    </w:p>
    <w:p w14:paraId="25D97318" w14:textId="32702C77" w:rsidR="001E5AD2" w:rsidRPr="001E5AD2" w:rsidRDefault="001E5AD2" w:rsidP="001E5AD2">
      <w:r>
        <w:t>Silnik 28BYJ-48 zasilany jest napięciem 5 V.</w:t>
      </w:r>
      <w:r w:rsidR="00555C18">
        <w:t xml:space="preserve"> Posiada zintegrowaną przekładnię 64:1, jej moment trzymający wynosi 0,03 Nm. Użycie tego silnika pozwala na zobrazowanie działania szlabanu, po otrzymaniu sygnału silnik obraca się o zadaną ilość kroków, odczekuje zdeklarowany czas, a następnie wraca do pozycji </w:t>
      </w:r>
      <w:r w:rsidR="000B0309">
        <w:t>początkowej</w:t>
      </w:r>
      <w:r w:rsidR="00555C18">
        <w:t>.</w:t>
      </w:r>
    </w:p>
    <w:p w14:paraId="22213870" w14:textId="1F35EAB1" w:rsidR="00F33370" w:rsidRDefault="00DE103F" w:rsidP="00F33370">
      <w:pPr>
        <w:pStyle w:val="Nagwek3"/>
      </w:pPr>
      <w:bookmarkStart w:id="59" w:name="_Toc440397616"/>
      <w:r>
        <w:lastRenderedPageBreak/>
        <w:t>Komputer PC</w:t>
      </w:r>
      <w:r w:rsidR="00F73EEB">
        <w:t xml:space="preserve"> </w:t>
      </w:r>
      <w:r>
        <w:t>/</w:t>
      </w:r>
      <w:r w:rsidR="00F73EEB">
        <w:t xml:space="preserve"> </w:t>
      </w:r>
      <w:r w:rsidR="00F33370">
        <w:t>Laptop</w:t>
      </w:r>
      <w:bookmarkEnd w:id="59"/>
    </w:p>
    <w:p w14:paraId="6F7ED68F" w14:textId="7F2D8EF6" w:rsidR="009B56EA" w:rsidRDefault="00DE103F" w:rsidP="002210CF">
      <w:pPr>
        <w:pStyle w:val="Tekstpodstawowy"/>
        <w:ind w:firstLine="709"/>
      </w:pPr>
      <w:r>
        <w:t>W prototypie systemu wykorzystan</w:t>
      </w:r>
      <w:r w:rsidR="00205840">
        <w:t>y jest</w:t>
      </w:r>
      <w:r>
        <w:t xml:space="preserve"> notebook </w:t>
      </w:r>
      <w:r w:rsidR="009B56EA">
        <w:t>firmy Lenovo wyposażony w procesor Intel Core i3 2310M pracujący z częstotliwością 2,1 GHz</w:t>
      </w:r>
      <w:r w:rsidR="00AE5AAF">
        <w:t xml:space="preserve">. </w:t>
      </w:r>
      <w:r w:rsidR="00205840">
        <w:t>Laptop działa pod kontrolą systemu operacyjnego Windows 10.</w:t>
      </w:r>
    </w:p>
    <w:p w14:paraId="6FFA1CCA" w14:textId="77777777" w:rsidR="00AE5AAF" w:rsidRDefault="00AE5AAF" w:rsidP="00AE5AAF">
      <w:pPr>
        <w:pStyle w:val="Tekstpodstawowyzwciciem"/>
        <w:keepNext/>
        <w:jc w:val="center"/>
      </w:pPr>
      <w:r>
        <w:rPr>
          <w:noProof/>
        </w:rPr>
        <w:drawing>
          <wp:inline distT="0" distB="0" distL="0" distR="0" wp14:anchorId="4E89FAC5" wp14:editId="1E664723">
            <wp:extent cx="2744893" cy="2058670"/>
            <wp:effectExtent l="0" t="0" r="0" b="0"/>
            <wp:docPr id="10" name="Obraz 10" descr="http://www.notebookcheck.net/uploads/tx_nbc2/Lenovo_E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notebookcheck.net/uploads/tx_nbc2/Lenovo_E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1528" cy="2063646"/>
                    </a:xfrm>
                    <a:prstGeom prst="rect">
                      <a:avLst/>
                    </a:prstGeom>
                    <a:noFill/>
                    <a:ln>
                      <a:noFill/>
                    </a:ln>
                  </pic:spPr>
                </pic:pic>
              </a:graphicData>
            </a:graphic>
          </wp:inline>
        </w:drawing>
      </w:r>
    </w:p>
    <w:p w14:paraId="692F6080" w14:textId="6730AB13" w:rsidR="00AE5AAF" w:rsidRDefault="00AE5AAF" w:rsidP="00AE5AAF">
      <w:pPr>
        <w:pStyle w:val="Legenda"/>
        <w:jc w:val="center"/>
      </w:pPr>
      <w:r>
        <w:t xml:space="preserve">Rys.  </w:t>
      </w:r>
      <w:fldSimple w:instr=" STYLEREF 1 \s ">
        <w:r w:rsidR="00EE245F">
          <w:rPr>
            <w:noProof/>
          </w:rPr>
          <w:t>4</w:t>
        </w:r>
      </w:fldSimple>
      <w:r w:rsidR="00316A65">
        <w:t>.</w:t>
      </w:r>
      <w:fldSimple w:instr=" SEQ Rys._ \* ARABIC \s 1 ">
        <w:r w:rsidR="00EE245F">
          <w:rPr>
            <w:noProof/>
          </w:rPr>
          <w:t>8</w:t>
        </w:r>
      </w:fldSimple>
      <w:r>
        <w:t>. Laptop Lenovo Edge E320</w:t>
      </w:r>
      <w:r w:rsidR="00183460">
        <w:t xml:space="preserve">. </w:t>
      </w:r>
      <w:r w:rsidR="00183460" w:rsidRPr="00183460">
        <w:t>Ź</w:t>
      </w:r>
      <w:r w:rsidR="00183460">
        <w:t>ródło:</w:t>
      </w:r>
      <w:r>
        <w:t xml:space="preserve"> [</w:t>
      </w:r>
      <w:r w:rsidR="00DA6BFD">
        <w:t>26</w:t>
      </w:r>
      <w:r>
        <w:t>]</w:t>
      </w:r>
    </w:p>
    <w:p w14:paraId="5995F6B9" w14:textId="65B9A66C" w:rsidR="001E5AD2" w:rsidRPr="001E5AD2" w:rsidRDefault="00DE103F" w:rsidP="001E5AD2">
      <w:r>
        <w:t xml:space="preserve">Podzespołem wpływającym w największym stopniu na wydajność działania aplikacji jest procesor. </w:t>
      </w:r>
      <w:r w:rsidR="00563406">
        <w:t xml:space="preserve">Komputer z procesorem </w:t>
      </w:r>
      <w:r>
        <w:t>klasy</w:t>
      </w:r>
      <w:r w:rsidR="0084076B">
        <w:t xml:space="preserve"> Intel Core</w:t>
      </w:r>
      <w:r>
        <w:t xml:space="preserve"> </w:t>
      </w:r>
      <w:r w:rsidR="0084076B">
        <w:t>i</w:t>
      </w:r>
      <w:r>
        <w:t xml:space="preserve">3 zapewni </w:t>
      </w:r>
      <w:r w:rsidR="001E5AD2">
        <w:t>sprawną pracę systemu, w przeciwieństwie do minikomputera Raspberry Pi, gdzie moc obliczeniowa nie jest zbyt duża, co wydłuża czas rozpoznania numeru rejestracyjnego znajdującego się na tablicy.</w:t>
      </w:r>
    </w:p>
    <w:p w14:paraId="69270A72" w14:textId="77777777" w:rsidR="00E4741F" w:rsidRPr="00503603" w:rsidRDefault="00EE78CF" w:rsidP="00503603">
      <w:pPr>
        <w:pStyle w:val="Nagwek2"/>
      </w:pPr>
      <w:bookmarkStart w:id="60" w:name="_Toc440397617"/>
      <w:r w:rsidRPr="00503603">
        <w:t>Środowisko programistyczne, język i wykorzystane biblioteki</w:t>
      </w:r>
      <w:bookmarkEnd w:id="60"/>
    </w:p>
    <w:p w14:paraId="408FE43B" w14:textId="321C4949" w:rsidR="00434DB4" w:rsidRDefault="00263547" w:rsidP="002210CF">
      <w:pPr>
        <w:pStyle w:val="Tekstpodstawowyzwciciem"/>
        <w:ind w:firstLine="709"/>
      </w:pPr>
      <w:r>
        <w:t>Główna część systemu, odpowiadająca za analizę obrazu i rozpoznawanie numerów tablic rejestracyjnych napisana jest w języku C++, przy wykorzystaniu biblioteki OpenCV</w:t>
      </w:r>
      <w:r w:rsidR="00CA60FF">
        <w:t xml:space="preserve"> 3.0.0</w:t>
      </w:r>
      <w:r>
        <w:t xml:space="preserve"> oraz silnika OCR Tesseract</w:t>
      </w:r>
      <w:r w:rsidR="00CA60FF">
        <w:t xml:space="preserve"> 3.0.2</w:t>
      </w:r>
      <w:r>
        <w:t xml:space="preserve">. Zdecydowano się na wybór tego języka </w:t>
      </w:r>
      <w:r w:rsidR="000B0309">
        <w:t>z uwagi na łatwą</w:t>
      </w:r>
      <w:r w:rsidR="00434DB4">
        <w:t xml:space="preserve"> </w:t>
      </w:r>
      <w:r w:rsidR="000B0309">
        <w:t>integrac</w:t>
      </w:r>
      <w:r w:rsidR="008F288B">
        <w:t>j</w:t>
      </w:r>
      <w:r w:rsidR="000B0309">
        <w:t xml:space="preserve">ę </w:t>
      </w:r>
      <w:r w:rsidR="00434DB4">
        <w:t xml:space="preserve">tego języka z biblioteką OpenCV, która została napisana w języku C. </w:t>
      </w:r>
      <w:r w:rsidR="001B76E8">
        <w:t xml:space="preserve">Dane przechowywane są w lokalnej bazie danych </w:t>
      </w:r>
      <w:r w:rsidR="0052168A">
        <w:t xml:space="preserve">opartej o </w:t>
      </w:r>
      <w:r w:rsidR="001B76E8">
        <w:t>Microsoft SQL Server 2008.</w:t>
      </w:r>
    </w:p>
    <w:p w14:paraId="6B338592" w14:textId="27B2F740" w:rsidR="00434DB4" w:rsidRDefault="00434DB4" w:rsidP="00434DB4">
      <w:pPr>
        <w:pStyle w:val="Tekstpodstawowyzwciciem"/>
        <w:ind w:firstLine="709"/>
      </w:pPr>
      <w:r>
        <w:t xml:space="preserve">Wspomniana biblioteka </w:t>
      </w:r>
      <w:r w:rsidR="000B0309">
        <w:t xml:space="preserve">OpenCV </w:t>
      </w:r>
      <w:r>
        <w:t>jest zestawem funkcji wykorzystywanych podczas obróbki obrazu. Oparta jest na otwartym kodzie i pozwala na przetwarzanie obraz</w:t>
      </w:r>
      <w:r w:rsidR="000B0309">
        <w:t>u</w:t>
      </w:r>
      <w:r>
        <w:t xml:space="preserve"> w czasie rzeczywistym. Biblioteka ta czyni implementację aktywnej wizji łatwiejszą, zawiera ponad 2500 zoptymalizowanych algorytmów</w:t>
      </w:r>
      <w:r w:rsidR="00B11A57">
        <w:t xml:space="preserve"> [2].</w:t>
      </w:r>
      <w:r>
        <w:t xml:space="preserve"> </w:t>
      </w:r>
    </w:p>
    <w:p w14:paraId="32981F96" w14:textId="34D4BD56" w:rsidR="00CA60FF" w:rsidRDefault="000B0309" w:rsidP="00CA60FF">
      <w:pPr>
        <w:pStyle w:val="Tekstpodstawowyzwciciem"/>
        <w:ind w:firstLine="709"/>
      </w:pPr>
      <w:r>
        <w:t xml:space="preserve">Zastosowany w implementacji silnik </w:t>
      </w:r>
      <w:r w:rsidR="00434DB4">
        <w:t xml:space="preserve">do optycznego rozpoznawania znaków </w:t>
      </w:r>
      <w:r w:rsidR="009B5247">
        <w:t xml:space="preserve">(OCR) </w:t>
      </w:r>
      <w:r w:rsidR="00434DB4">
        <w:t xml:space="preserve">– Tesseract </w:t>
      </w:r>
      <w:r>
        <w:t xml:space="preserve">– </w:t>
      </w:r>
      <w:r w:rsidR="00434DB4">
        <w:t xml:space="preserve">jest </w:t>
      </w:r>
      <w:r w:rsidR="00CA60FF">
        <w:t xml:space="preserve">uważany za jeden z najbardziej dokładnych silników o otwartym </w:t>
      </w:r>
      <w:r w:rsidR="00CA60FF">
        <w:lastRenderedPageBreak/>
        <w:t>kodzie źródłowym znajdujących się obecnie na rynku</w:t>
      </w:r>
      <w:r w:rsidR="00854193">
        <w:t xml:space="preserve"> [</w:t>
      </w:r>
      <w:r w:rsidR="00A236CD">
        <w:t>18</w:t>
      </w:r>
      <w:r w:rsidR="00854193">
        <w:t>]</w:t>
      </w:r>
      <w:r w:rsidR="00CA60FF">
        <w:t>. Wspiera ponad kilkanaście języków, w tym język polski. Wymaga wstępnego przetworzenia obrazu przed poddaniem procesowi rozpoznania znaków, dlatego też użycie w projektowanym systemie OpenCV i silnika Tesseract jest idealnym rozwiązaniem opartym na wolnym, darmowym oprogramowaniu.</w:t>
      </w:r>
    </w:p>
    <w:p w14:paraId="1100868D" w14:textId="3E621F57" w:rsidR="00CA60FF" w:rsidRDefault="00CA60FF" w:rsidP="00CA60FF">
      <w:pPr>
        <w:pStyle w:val="Tekstpodstawowyzwciciem"/>
        <w:ind w:firstLine="709"/>
      </w:pPr>
      <w:r>
        <w:t xml:space="preserve">Wymienione wyżej biblioteki i język wykorzystano przy </w:t>
      </w:r>
      <w:r w:rsidR="00F773B9">
        <w:t xml:space="preserve">użyciu </w:t>
      </w:r>
      <w:r>
        <w:t xml:space="preserve">środowiska programistycznego Microsoft Visual Studio 2013, pracującego </w:t>
      </w:r>
      <w:r w:rsidR="0052168A">
        <w:t xml:space="preserve">pod </w:t>
      </w:r>
      <w:r>
        <w:t>system</w:t>
      </w:r>
      <w:r w:rsidR="0052168A">
        <w:t>em</w:t>
      </w:r>
      <w:r>
        <w:t xml:space="preserve"> Windows 10. Środowisko Visual Studio 2013 to ogromne narzędzie służące do tworzenia oprogramowania na różne platformy.</w:t>
      </w:r>
      <w:r w:rsidR="00093B0E">
        <w:t xml:space="preserve"> Dzięki wielkiej popularności</w:t>
      </w:r>
      <w:r>
        <w:t xml:space="preserve"> </w:t>
      </w:r>
      <w:r w:rsidR="00093B0E">
        <w:t>posiada szerokie wsparcie. Funkcje takie jak automatyczne uzupełnianie nawiasów, podświetlanie błędnych fragmentów kodu czy też możliwość wykonywania wielu akcji za pomocą skrótów klawiaturowych czynią pisanie aplikacji w tym środowisku przyjemnym i wygodnym.</w:t>
      </w:r>
      <w:r w:rsidR="001B76E8">
        <w:t xml:space="preserve"> Środowisko </w:t>
      </w:r>
      <w:r w:rsidR="0052168A">
        <w:t xml:space="preserve">to </w:t>
      </w:r>
      <w:r w:rsidR="001B76E8">
        <w:t>posiada również edytor graficznego interfejsu użytkownika</w:t>
      </w:r>
      <w:r w:rsidR="00461EF7">
        <w:t xml:space="preserve"> oraz pozwala na integrację z bazą danych Microsoft SQL.</w:t>
      </w:r>
    </w:p>
    <w:p w14:paraId="5C368685" w14:textId="229BAA19" w:rsidR="00CB42B8" w:rsidRDefault="00093B0E" w:rsidP="00CA60FF">
      <w:pPr>
        <w:pStyle w:val="Tekstpodstawowyzwciciem"/>
        <w:ind w:firstLine="709"/>
      </w:pPr>
      <w:r>
        <w:t>Pozostała część tworzonego oprogramowania, która znajduje się na platformie komputerowej Raspberry Pi działającej pod kontrolą systemu Raspbian</w:t>
      </w:r>
      <w:r w:rsidR="00F773B9">
        <w:t>,</w:t>
      </w:r>
      <w:r>
        <w:t xml:space="preserve"> napisana jest w języku Python. W tym przypadku nie było wymagane środowisko programistyczne, posłużono się edytorem tekstu</w:t>
      </w:r>
      <w:r w:rsidR="001B76E8">
        <w:t>,</w:t>
      </w:r>
      <w:r>
        <w:t xml:space="preserve"> a napisany kod zapisano w postaci skryptu. Odpowiada on za odbieranie sygnału z ultradźwiękowego czujnika odległości, </w:t>
      </w:r>
      <w:r w:rsidR="001B76E8">
        <w:t xml:space="preserve">wykonywanie zdjęć za pomocą modułu kamery, </w:t>
      </w:r>
      <w:r>
        <w:t>wys</w:t>
      </w:r>
      <w:r w:rsidR="001B76E8">
        <w:t>yłanie</w:t>
      </w:r>
      <w:r>
        <w:t xml:space="preserve"> obrazu poprzez protokół Ethernet</w:t>
      </w:r>
      <w:r w:rsidR="001B76E8">
        <w:t xml:space="preserve"> oraz odbieranie informacji, a następnie sterowanie szlabanem wjazdowym. Gotowy skrypt uruchamiany jest za pomocą konsoli systemowej.</w:t>
      </w:r>
    </w:p>
    <w:p w14:paraId="42E1C918" w14:textId="77777777" w:rsidR="00F773B9" w:rsidRDefault="00F773B9" w:rsidP="00CA60FF">
      <w:pPr>
        <w:pStyle w:val="Tekstpodstawowyzwciciem"/>
        <w:ind w:firstLine="709"/>
        <w:sectPr w:rsidR="00F773B9" w:rsidSect="004B4FAD">
          <w:headerReference w:type="default" r:id="rId26"/>
          <w:headerReference w:type="first" r:id="rId27"/>
          <w:type w:val="continuous"/>
          <w:pgSz w:w="11906" w:h="16838" w:code="9"/>
          <w:pgMar w:top="1418" w:right="1418" w:bottom="1418" w:left="1418" w:header="709" w:footer="709" w:gutter="567"/>
          <w:cols w:space="708"/>
          <w:titlePg/>
          <w:docGrid w:linePitch="360"/>
        </w:sectPr>
      </w:pPr>
    </w:p>
    <w:p w14:paraId="32D3781B" w14:textId="239D6F1D" w:rsidR="0075557C" w:rsidRDefault="0075557C" w:rsidP="0075557C">
      <w:pPr>
        <w:pStyle w:val="Nagwek1"/>
      </w:pPr>
      <w:bookmarkStart w:id="61" w:name="_Toc440397618"/>
      <w:r>
        <w:lastRenderedPageBreak/>
        <w:t>Realizacja systemu monitorującego parking</w:t>
      </w:r>
      <w:bookmarkEnd w:id="61"/>
    </w:p>
    <w:p w14:paraId="75B36AD6" w14:textId="77777777" w:rsidR="0075557C" w:rsidRPr="002469AF" w:rsidRDefault="002469AF" w:rsidP="002210CF">
      <w:pPr>
        <w:ind w:firstLine="709"/>
      </w:pPr>
      <w:r>
        <w:t xml:space="preserve">System rozpoznaje </w:t>
      </w:r>
      <w:r w:rsidR="00DB03B9">
        <w:t>numery tablic rejestracyjnych w oparciu o szereg algorytmów. Poniżej przedstawiam</w:t>
      </w:r>
      <w:r w:rsidR="0075557C">
        <w:t xml:space="preserve"> specyfikację systemu oraz</w:t>
      </w:r>
      <w:r w:rsidR="00DB03B9">
        <w:t xml:space="preserve"> </w:t>
      </w:r>
      <w:r w:rsidR="0075557C">
        <w:t>kolejne etapy jego działania</w:t>
      </w:r>
      <w:r w:rsidR="00DB03B9">
        <w:t>.</w:t>
      </w:r>
    </w:p>
    <w:p w14:paraId="7F169B6F" w14:textId="77777777" w:rsidR="00C737F8" w:rsidRPr="00503603" w:rsidRDefault="00C737F8" w:rsidP="00503603">
      <w:pPr>
        <w:pStyle w:val="Nagwek2"/>
      </w:pPr>
      <w:bookmarkStart w:id="62" w:name="_Toc440397619"/>
      <w:r w:rsidRPr="00503603">
        <w:t>Specyfikacja funkcjonalna</w:t>
      </w:r>
      <w:bookmarkEnd w:id="62"/>
    </w:p>
    <w:p w14:paraId="2155EFBB" w14:textId="77777777" w:rsidR="00B64339" w:rsidRDefault="00B64339" w:rsidP="00B64339">
      <w:pPr>
        <w:pStyle w:val="Legenda"/>
        <w:keepNext/>
        <w:jc w:val="center"/>
      </w:pPr>
      <w:r>
        <w:t xml:space="preserve">Tabela </w:t>
      </w:r>
      <w:fldSimple w:instr=" STYLEREF 1 \s ">
        <w:r w:rsidR="00EE245F">
          <w:rPr>
            <w:noProof/>
          </w:rPr>
          <w:t>5</w:t>
        </w:r>
      </w:fldSimple>
      <w:r>
        <w:t>.</w:t>
      </w:r>
      <w:fldSimple w:instr=" SEQ Tabela \* ARABIC \s 1 ">
        <w:r w:rsidR="00EE245F">
          <w:rPr>
            <w:noProof/>
          </w:rPr>
          <w:t>1</w:t>
        </w:r>
      </w:fldSimple>
      <w:r>
        <w:t>. Wymagania funkcjonalne systemu</w:t>
      </w:r>
    </w:p>
    <w:tbl>
      <w:tblPr>
        <w:tblStyle w:val="Tabela-Siatka"/>
        <w:tblW w:w="0" w:type="auto"/>
        <w:tblLook w:val="04A0" w:firstRow="1" w:lastRow="0" w:firstColumn="1" w:lastColumn="0" w:noHBand="0" w:noVBand="1"/>
      </w:tblPr>
      <w:tblGrid>
        <w:gridCol w:w="562"/>
        <w:gridCol w:w="3828"/>
        <w:gridCol w:w="4103"/>
      </w:tblGrid>
      <w:tr w:rsidR="00F72F8B" w14:paraId="6C49AE13" w14:textId="77777777" w:rsidTr="004A54AE">
        <w:tc>
          <w:tcPr>
            <w:tcW w:w="562" w:type="dxa"/>
            <w:shd w:val="clear" w:color="auto" w:fill="F2F2F2" w:themeFill="background1" w:themeFillShade="F2"/>
            <w:vAlign w:val="center"/>
          </w:tcPr>
          <w:p w14:paraId="78DA9CE4" w14:textId="77777777" w:rsidR="00F72F8B" w:rsidRDefault="00F72F8B" w:rsidP="00370B84">
            <w:r>
              <w:t>Lp.</w:t>
            </w:r>
          </w:p>
        </w:tc>
        <w:tc>
          <w:tcPr>
            <w:tcW w:w="3828" w:type="dxa"/>
            <w:shd w:val="clear" w:color="auto" w:fill="F2F2F2" w:themeFill="background1" w:themeFillShade="F2"/>
            <w:vAlign w:val="center"/>
          </w:tcPr>
          <w:p w14:paraId="75C1CD5D" w14:textId="77777777" w:rsidR="00F72F8B" w:rsidRDefault="00F72F8B" w:rsidP="00370B84">
            <w:r>
              <w:t>Nazwa wymagania</w:t>
            </w:r>
          </w:p>
        </w:tc>
        <w:tc>
          <w:tcPr>
            <w:tcW w:w="4103" w:type="dxa"/>
            <w:shd w:val="clear" w:color="auto" w:fill="F2F2F2" w:themeFill="background1" w:themeFillShade="F2"/>
            <w:vAlign w:val="center"/>
          </w:tcPr>
          <w:p w14:paraId="26F0506A" w14:textId="77777777" w:rsidR="00F72F8B" w:rsidRDefault="00F72F8B" w:rsidP="00370B84">
            <w:r>
              <w:t>Opis wymagania</w:t>
            </w:r>
            <w:r w:rsidR="00FF5068">
              <w:t xml:space="preserve"> funkcjonalnego</w:t>
            </w:r>
          </w:p>
        </w:tc>
      </w:tr>
      <w:tr w:rsidR="00F72F8B" w14:paraId="3024E511" w14:textId="77777777" w:rsidTr="004A54AE">
        <w:tc>
          <w:tcPr>
            <w:tcW w:w="562" w:type="dxa"/>
            <w:vAlign w:val="center"/>
          </w:tcPr>
          <w:p w14:paraId="61A7F840" w14:textId="77777777" w:rsidR="00F72F8B" w:rsidRDefault="00FF5068" w:rsidP="00370B84">
            <w:r>
              <w:t>1.</w:t>
            </w:r>
          </w:p>
        </w:tc>
        <w:tc>
          <w:tcPr>
            <w:tcW w:w="3828" w:type="dxa"/>
          </w:tcPr>
          <w:p w14:paraId="03EB9814" w14:textId="77777777" w:rsidR="00F72F8B" w:rsidRDefault="00370B84" w:rsidP="00370B84">
            <w:r>
              <w:t>Pobieranie obrazu z kamery</w:t>
            </w:r>
          </w:p>
        </w:tc>
        <w:tc>
          <w:tcPr>
            <w:tcW w:w="4103" w:type="dxa"/>
          </w:tcPr>
          <w:p w14:paraId="0035EF2B" w14:textId="77777777" w:rsidR="00F72F8B" w:rsidRDefault="00901128" w:rsidP="00EF492C">
            <w:r>
              <w:t xml:space="preserve">System </w:t>
            </w:r>
            <w:r w:rsidR="00EF492C">
              <w:t>pobiera</w:t>
            </w:r>
            <w:r>
              <w:t xml:space="preserve"> obraz z kamery rejestrującej </w:t>
            </w:r>
            <w:r w:rsidR="00EF492C">
              <w:t xml:space="preserve">obraz </w:t>
            </w:r>
            <w:r>
              <w:t>w czasie rzeczywistym.</w:t>
            </w:r>
          </w:p>
        </w:tc>
      </w:tr>
      <w:tr w:rsidR="00F72F8B" w14:paraId="572EA564" w14:textId="77777777" w:rsidTr="004A54AE">
        <w:tc>
          <w:tcPr>
            <w:tcW w:w="562" w:type="dxa"/>
            <w:vAlign w:val="center"/>
          </w:tcPr>
          <w:p w14:paraId="1274899B" w14:textId="77777777" w:rsidR="00F72F8B" w:rsidRDefault="004A54AE" w:rsidP="00370B84">
            <w:r>
              <w:t>2.</w:t>
            </w:r>
          </w:p>
        </w:tc>
        <w:tc>
          <w:tcPr>
            <w:tcW w:w="3828" w:type="dxa"/>
          </w:tcPr>
          <w:p w14:paraId="1BCFCBAA" w14:textId="77777777" w:rsidR="00F72F8B" w:rsidRDefault="004A54AE" w:rsidP="00370B84">
            <w:r>
              <w:t>Analiza obrazu</w:t>
            </w:r>
          </w:p>
        </w:tc>
        <w:tc>
          <w:tcPr>
            <w:tcW w:w="4103" w:type="dxa"/>
          </w:tcPr>
          <w:p w14:paraId="0DC4EFC2" w14:textId="77777777" w:rsidR="00F72F8B" w:rsidRDefault="00901128" w:rsidP="00EF492C">
            <w:r>
              <w:t>System realiz</w:t>
            </w:r>
            <w:r w:rsidR="00EF492C">
              <w:t>uje</w:t>
            </w:r>
            <w:r>
              <w:t xml:space="preserve"> proces rozpoznawania numerów tablicy rejestracyjnej z pobranego obrazu pochodzącego z kamery.</w:t>
            </w:r>
          </w:p>
        </w:tc>
      </w:tr>
      <w:tr w:rsidR="00F72F8B" w14:paraId="51B50127" w14:textId="77777777" w:rsidTr="004A54AE">
        <w:tc>
          <w:tcPr>
            <w:tcW w:w="562" w:type="dxa"/>
            <w:vAlign w:val="center"/>
          </w:tcPr>
          <w:p w14:paraId="338BC4D8" w14:textId="77777777" w:rsidR="00F72F8B" w:rsidRDefault="004A54AE" w:rsidP="00370B84">
            <w:r>
              <w:t>3.</w:t>
            </w:r>
          </w:p>
        </w:tc>
        <w:tc>
          <w:tcPr>
            <w:tcW w:w="3828" w:type="dxa"/>
          </w:tcPr>
          <w:p w14:paraId="140B724E" w14:textId="77777777" w:rsidR="00F72F8B" w:rsidRDefault="004A54AE" w:rsidP="00370B84">
            <w:r>
              <w:t>Dostęp do wyników analizy</w:t>
            </w:r>
          </w:p>
        </w:tc>
        <w:tc>
          <w:tcPr>
            <w:tcW w:w="4103" w:type="dxa"/>
          </w:tcPr>
          <w:p w14:paraId="162CDA07" w14:textId="77777777" w:rsidR="00F72F8B" w:rsidRDefault="00901128" w:rsidP="00370B84">
            <w:r>
              <w:t>Wyniki analizy obrazu, czyli numery tablic rejestracyjnych zapisywane są w lokalnej bazie danych i dostępne są dla użytkownika systemu.</w:t>
            </w:r>
          </w:p>
        </w:tc>
      </w:tr>
      <w:tr w:rsidR="00F72F8B" w14:paraId="1877D852" w14:textId="77777777" w:rsidTr="004A54AE">
        <w:tc>
          <w:tcPr>
            <w:tcW w:w="562" w:type="dxa"/>
            <w:vAlign w:val="center"/>
          </w:tcPr>
          <w:p w14:paraId="27FA215E" w14:textId="77777777" w:rsidR="00F72F8B" w:rsidRDefault="004A54AE" w:rsidP="00370B84">
            <w:r>
              <w:t>4.</w:t>
            </w:r>
          </w:p>
        </w:tc>
        <w:tc>
          <w:tcPr>
            <w:tcW w:w="3828" w:type="dxa"/>
          </w:tcPr>
          <w:p w14:paraId="41DED1B7" w14:textId="77777777" w:rsidR="00F72F8B" w:rsidRDefault="004A54AE" w:rsidP="00370B84">
            <w:r>
              <w:t>Modyfikowalność bazy danych</w:t>
            </w:r>
          </w:p>
        </w:tc>
        <w:tc>
          <w:tcPr>
            <w:tcW w:w="4103" w:type="dxa"/>
          </w:tcPr>
          <w:p w14:paraId="1C2026A9" w14:textId="77777777" w:rsidR="00F72F8B" w:rsidRDefault="00CD29E3" w:rsidP="00370B84">
            <w:r>
              <w:t>Baza danych ma możliwość edycji, usuwania wybranych rekordów, a także dodawania zaufanych numerów tablic rejestracyjnych wraz z danymi o właścicielach pojazdów w celu późniejszej autoryzacji dostępu.</w:t>
            </w:r>
          </w:p>
        </w:tc>
      </w:tr>
      <w:tr w:rsidR="00F72F8B" w14:paraId="751584BB" w14:textId="77777777" w:rsidTr="004A54AE">
        <w:tc>
          <w:tcPr>
            <w:tcW w:w="562" w:type="dxa"/>
            <w:vAlign w:val="center"/>
          </w:tcPr>
          <w:p w14:paraId="48B27ABC" w14:textId="77777777" w:rsidR="00F72F8B" w:rsidRDefault="004A54AE" w:rsidP="00370B84">
            <w:r>
              <w:t>5.</w:t>
            </w:r>
          </w:p>
        </w:tc>
        <w:tc>
          <w:tcPr>
            <w:tcW w:w="3828" w:type="dxa"/>
          </w:tcPr>
          <w:p w14:paraId="021B59F0" w14:textId="77777777" w:rsidR="00F72F8B" w:rsidRDefault="004A54AE" w:rsidP="00370B84">
            <w:r>
              <w:t>Konfiguracja połączenia sieciowego</w:t>
            </w:r>
          </w:p>
        </w:tc>
        <w:tc>
          <w:tcPr>
            <w:tcW w:w="4103" w:type="dxa"/>
          </w:tcPr>
          <w:p w14:paraId="6E560548" w14:textId="114FCDC9" w:rsidR="00F72F8B" w:rsidRDefault="00CD29E3" w:rsidP="00EF492C">
            <w:r>
              <w:t>Aplikacja obsługująca system ma możliwość konfiguracji połączenia sieciowego w celu połączenia z jednej strony części odpowiedzialnej za pracę kamery i sterowanie szlabanem, a z drugiej za część analizującą obraz i przechowującą dane.</w:t>
            </w:r>
          </w:p>
        </w:tc>
      </w:tr>
      <w:tr w:rsidR="00F72F8B" w14:paraId="3306AF83" w14:textId="77777777" w:rsidTr="004A54AE">
        <w:tc>
          <w:tcPr>
            <w:tcW w:w="562" w:type="dxa"/>
            <w:vAlign w:val="center"/>
          </w:tcPr>
          <w:p w14:paraId="5591E827" w14:textId="77777777" w:rsidR="00F72F8B" w:rsidRDefault="004A54AE" w:rsidP="00370B84">
            <w:r>
              <w:t xml:space="preserve">6. </w:t>
            </w:r>
          </w:p>
        </w:tc>
        <w:tc>
          <w:tcPr>
            <w:tcW w:w="3828" w:type="dxa"/>
          </w:tcPr>
          <w:p w14:paraId="59840180" w14:textId="77777777" w:rsidR="00F72F8B" w:rsidRDefault="004A54AE" w:rsidP="00370B84">
            <w:r>
              <w:t>Sterowanie szlabanem</w:t>
            </w:r>
          </w:p>
        </w:tc>
        <w:tc>
          <w:tcPr>
            <w:tcW w:w="4103" w:type="dxa"/>
          </w:tcPr>
          <w:p w14:paraId="383A6377" w14:textId="77777777" w:rsidR="00F72F8B" w:rsidRDefault="00CD29E3" w:rsidP="00370B84">
            <w:r>
              <w:t xml:space="preserve">System po rozpoznaniu numeru tablicy rejestracyjnej zarządza pracą szlabanu </w:t>
            </w:r>
            <w:r>
              <w:lastRenderedPageBreak/>
              <w:t>znajdującego się przy bramce wjazdowej.</w:t>
            </w:r>
          </w:p>
        </w:tc>
      </w:tr>
      <w:tr w:rsidR="00F72F8B" w14:paraId="33FD21E3" w14:textId="77777777" w:rsidTr="004A54AE">
        <w:tc>
          <w:tcPr>
            <w:tcW w:w="562" w:type="dxa"/>
            <w:vAlign w:val="center"/>
          </w:tcPr>
          <w:p w14:paraId="228801EB" w14:textId="77777777" w:rsidR="00F72F8B" w:rsidRDefault="002D3378" w:rsidP="00370B84">
            <w:r>
              <w:lastRenderedPageBreak/>
              <w:t>7.</w:t>
            </w:r>
          </w:p>
        </w:tc>
        <w:tc>
          <w:tcPr>
            <w:tcW w:w="3828" w:type="dxa"/>
          </w:tcPr>
          <w:p w14:paraId="56BE593B" w14:textId="77777777" w:rsidR="00F72F8B" w:rsidRDefault="002D3378" w:rsidP="00370B84">
            <w:r>
              <w:t>Detekcja pojazdu za pomocą czujnika</w:t>
            </w:r>
          </w:p>
        </w:tc>
        <w:tc>
          <w:tcPr>
            <w:tcW w:w="4103" w:type="dxa"/>
          </w:tcPr>
          <w:p w14:paraId="5F720380" w14:textId="77777777" w:rsidR="00F72F8B" w:rsidRDefault="00CD29E3" w:rsidP="00EF492C">
            <w:r>
              <w:t xml:space="preserve">Kamera w momencie wykrycia obiektu przez czujnik </w:t>
            </w:r>
            <w:r w:rsidR="00EF492C">
              <w:t>dokonuje</w:t>
            </w:r>
            <w:r>
              <w:t xml:space="preserve"> zapisu obrazu, a następnie przes</w:t>
            </w:r>
            <w:r w:rsidR="00EF492C">
              <w:t>yła</w:t>
            </w:r>
            <w:r>
              <w:t xml:space="preserve"> go do części systemu odpowiedzialnej za analizę.</w:t>
            </w:r>
          </w:p>
        </w:tc>
      </w:tr>
    </w:tbl>
    <w:p w14:paraId="1109D9E2" w14:textId="77777777" w:rsidR="00F72F8B" w:rsidRPr="00F72F8B" w:rsidRDefault="00F72F8B" w:rsidP="00F72F8B"/>
    <w:p w14:paraId="41F87377" w14:textId="77777777" w:rsidR="0075557C" w:rsidRPr="00503603" w:rsidRDefault="0075557C" w:rsidP="00503603">
      <w:pPr>
        <w:pStyle w:val="Nagwek2"/>
      </w:pPr>
      <w:bookmarkStart w:id="63" w:name="_Toc440397620"/>
      <w:r w:rsidRPr="00503603">
        <w:t>Specyfikacja niefunkcjonalna</w:t>
      </w:r>
      <w:bookmarkEnd w:id="63"/>
    </w:p>
    <w:p w14:paraId="73727731" w14:textId="77777777" w:rsidR="00B64339" w:rsidRDefault="00B64339" w:rsidP="00B64339">
      <w:pPr>
        <w:pStyle w:val="Legenda"/>
        <w:keepNext/>
        <w:jc w:val="center"/>
      </w:pPr>
      <w:r>
        <w:t xml:space="preserve">Tabela </w:t>
      </w:r>
      <w:fldSimple w:instr=" STYLEREF 1 \s ">
        <w:r w:rsidR="00EE245F">
          <w:rPr>
            <w:noProof/>
          </w:rPr>
          <w:t>5</w:t>
        </w:r>
      </w:fldSimple>
      <w:r>
        <w:t>.</w:t>
      </w:r>
      <w:fldSimple w:instr=" SEQ Tabela \* ARABIC \s 1 ">
        <w:r w:rsidR="00EE245F">
          <w:rPr>
            <w:noProof/>
          </w:rPr>
          <w:t>2</w:t>
        </w:r>
      </w:fldSimple>
      <w:r>
        <w:t>. Wymagania niefunkcjonalne systemu</w:t>
      </w:r>
    </w:p>
    <w:tbl>
      <w:tblPr>
        <w:tblStyle w:val="Tabela-Siatka"/>
        <w:tblW w:w="0" w:type="auto"/>
        <w:tblLook w:val="04A0" w:firstRow="1" w:lastRow="0" w:firstColumn="1" w:lastColumn="0" w:noHBand="0" w:noVBand="1"/>
      </w:tblPr>
      <w:tblGrid>
        <w:gridCol w:w="562"/>
        <w:gridCol w:w="3828"/>
        <w:gridCol w:w="4103"/>
      </w:tblGrid>
      <w:tr w:rsidR="00FF5068" w14:paraId="3B3AF9D2" w14:textId="77777777" w:rsidTr="004A54AE">
        <w:tc>
          <w:tcPr>
            <w:tcW w:w="562" w:type="dxa"/>
            <w:shd w:val="clear" w:color="auto" w:fill="F2F2F2" w:themeFill="background1" w:themeFillShade="F2"/>
            <w:vAlign w:val="center"/>
          </w:tcPr>
          <w:p w14:paraId="09538046" w14:textId="77777777" w:rsidR="00FF5068" w:rsidRDefault="00FF5068" w:rsidP="004A54AE">
            <w:r>
              <w:t>Lp.</w:t>
            </w:r>
          </w:p>
        </w:tc>
        <w:tc>
          <w:tcPr>
            <w:tcW w:w="3828" w:type="dxa"/>
            <w:shd w:val="clear" w:color="auto" w:fill="F2F2F2" w:themeFill="background1" w:themeFillShade="F2"/>
            <w:vAlign w:val="center"/>
          </w:tcPr>
          <w:p w14:paraId="636CBF71" w14:textId="77777777" w:rsidR="00FF5068" w:rsidRDefault="00FF5068" w:rsidP="004A54AE">
            <w:r>
              <w:t>Nazwa wymagania</w:t>
            </w:r>
          </w:p>
        </w:tc>
        <w:tc>
          <w:tcPr>
            <w:tcW w:w="4103" w:type="dxa"/>
            <w:shd w:val="clear" w:color="auto" w:fill="F2F2F2" w:themeFill="background1" w:themeFillShade="F2"/>
            <w:vAlign w:val="center"/>
          </w:tcPr>
          <w:p w14:paraId="5DF92CDD" w14:textId="77777777" w:rsidR="00FF5068" w:rsidRDefault="00FF5068" w:rsidP="004A54AE">
            <w:r>
              <w:t>Opis wymagania niefunkcjonalnego</w:t>
            </w:r>
          </w:p>
        </w:tc>
      </w:tr>
      <w:tr w:rsidR="00FF5068" w14:paraId="3F6E6CDE" w14:textId="77777777" w:rsidTr="004A54AE">
        <w:tc>
          <w:tcPr>
            <w:tcW w:w="562" w:type="dxa"/>
            <w:vAlign w:val="center"/>
          </w:tcPr>
          <w:p w14:paraId="608EB777" w14:textId="77777777" w:rsidR="00FF5068" w:rsidRDefault="00FF5068" w:rsidP="004A54AE">
            <w:r>
              <w:t>1.</w:t>
            </w:r>
          </w:p>
        </w:tc>
        <w:tc>
          <w:tcPr>
            <w:tcW w:w="3828" w:type="dxa"/>
          </w:tcPr>
          <w:p w14:paraId="5E2149B0" w14:textId="77777777" w:rsidR="00FF5068" w:rsidRDefault="004A54AE" w:rsidP="004A54AE">
            <w:r>
              <w:t>Przechowywanie lokalnej bazy danych na dysku</w:t>
            </w:r>
          </w:p>
        </w:tc>
        <w:tc>
          <w:tcPr>
            <w:tcW w:w="4103" w:type="dxa"/>
          </w:tcPr>
          <w:p w14:paraId="3E14CFA3" w14:textId="77777777" w:rsidR="00FF5068" w:rsidRDefault="00EF492C" w:rsidP="004A54AE">
            <w:r>
              <w:t>Baza danych przechowywana jest w postaci pliku na dysku twardym użytkownika systemu.</w:t>
            </w:r>
          </w:p>
        </w:tc>
      </w:tr>
      <w:tr w:rsidR="00FF5068" w14:paraId="66CD852F" w14:textId="77777777" w:rsidTr="004A54AE">
        <w:tc>
          <w:tcPr>
            <w:tcW w:w="562" w:type="dxa"/>
            <w:vAlign w:val="center"/>
          </w:tcPr>
          <w:p w14:paraId="0A535386" w14:textId="77777777" w:rsidR="00FF5068" w:rsidRDefault="004A54AE" w:rsidP="004A54AE">
            <w:r>
              <w:t>2.</w:t>
            </w:r>
          </w:p>
        </w:tc>
        <w:tc>
          <w:tcPr>
            <w:tcW w:w="3828" w:type="dxa"/>
          </w:tcPr>
          <w:p w14:paraId="39B7EB1C" w14:textId="77777777" w:rsidR="00FF5068" w:rsidRDefault="004A54AE" w:rsidP="004A54AE">
            <w:r>
              <w:t>Bezprzewodowe połączenie sieciowe między komponentami systemu</w:t>
            </w:r>
          </w:p>
        </w:tc>
        <w:tc>
          <w:tcPr>
            <w:tcW w:w="4103" w:type="dxa"/>
          </w:tcPr>
          <w:p w14:paraId="5FC36A2F" w14:textId="77777777" w:rsidR="00FF5068" w:rsidRDefault="00EF492C" w:rsidP="004A54AE">
            <w:r>
              <w:t>Obie części systemu połączone są za pomocą sieci bezprzewodowej.</w:t>
            </w:r>
          </w:p>
        </w:tc>
      </w:tr>
      <w:tr w:rsidR="00FF5068" w14:paraId="6A843AAE" w14:textId="77777777" w:rsidTr="004A54AE">
        <w:tc>
          <w:tcPr>
            <w:tcW w:w="562" w:type="dxa"/>
            <w:vAlign w:val="center"/>
          </w:tcPr>
          <w:p w14:paraId="757B3C6E" w14:textId="77777777" w:rsidR="00FF5068" w:rsidRDefault="004A54AE" w:rsidP="004A54AE">
            <w:r>
              <w:t>3.</w:t>
            </w:r>
          </w:p>
        </w:tc>
        <w:tc>
          <w:tcPr>
            <w:tcW w:w="3828" w:type="dxa"/>
          </w:tcPr>
          <w:p w14:paraId="13CA386E" w14:textId="77777777" w:rsidR="00FF5068" w:rsidRDefault="004A54AE" w:rsidP="004A54AE">
            <w:r>
              <w:t>Przechowywanie opcji programu na dysku</w:t>
            </w:r>
          </w:p>
        </w:tc>
        <w:tc>
          <w:tcPr>
            <w:tcW w:w="4103" w:type="dxa"/>
          </w:tcPr>
          <w:p w14:paraId="4FE3A02A" w14:textId="77777777" w:rsidR="00FF5068" w:rsidRDefault="00EF492C" w:rsidP="004A54AE">
            <w:r>
              <w:t>Wszelkie opcje konfiguracyjne programu przechowywane są na dysku twardym użytkownika systemu.</w:t>
            </w:r>
          </w:p>
        </w:tc>
      </w:tr>
      <w:tr w:rsidR="00FF5068" w14:paraId="3C6E968F" w14:textId="77777777" w:rsidTr="004A54AE">
        <w:tc>
          <w:tcPr>
            <w:tcW w:w="562" w:type="dxa"/>
            <w:vAlign w:val="center"/>
          </w:tcPr>
          <w:p w14:paraId="6DCC13BA" w14:textId="77777777" w:rsidR="00FF5068" w:rsidRDefault="004A54AE" w:rsidP="004A54AE">
            <w:r>
              <w:t>4.</w:t>
            </w:r>
          </w:p>
        </w:tc>
        <w:tc>
          <w:tcPr>
            <w:tcW w:w="3828" w:type="dxa"/>
          </w:tcPr>
          <w:p w14:paraId="491DC3B3" w14:textId="77777777" w:rsidR="00FF5068" w:rsidRDefault="004A54AE" w:rsidP="004A54AE">
            <w:r>
              <w:t>Prostota obsługi</w:t>
            </w:r>
          </w:p>
        </w:tc>
        <w:tc>
          <w:tcPr>
            <w:tcW w:w="4103" w:type="dxa"/>
          </w:tcPr>
          <w:p w14:paraId="15E9910E" w14:textId="77777777" w:rsidR="00FF5068" w:rsidRDefault="00EF492C" w:rsidP="004A54AE">
            <w:r>
              <w:t>System jest prosty w obsłudze, nie wymaga zaawansowanej znajomości obsługi komputera.</w:t>
            </w:r>
          </w:p>
        </w:tc>
      </w:tr>
      <w:tr w:rsidR="00FF5068" w14:paraId="6894110F" w14:textId="77777777" w:rsidTr="004A54AE">
        <w:tc>
          <w:tcPr>
            <w:tcW w:w="562" w:type="dxa"/>
            <w:vAlign w:val="center"/>
          </w:tcPr>
          <w:p w14:paraId="7992C8EF" w14:textId="77777777" w:rsidR="00FF5068" w:rsidRDefault="004A54AE" w:rsidP="004A54AE">
            <w:r>
              <w:t>5.</w:t>
            </w:r>
          </w:p>
        </w:tc>
        <w:tc>
          <w:tcPr>
            <w:tcW w:w="3828" w:type="dxa"/>
          </w:tcPr>
          <w:p w14:paraId="0F3362A0" w14:textId="77777777" w:rsidR="00FF5068" w:rsidRDefault="004A54AE" w:rsidP="004A54AE">
            <w:r>
              <w:t>Czytelny interfejs graficzny</w:t>
            </w:r>
          </w:p>
        </w:tc>
        <w:tc>
          <w:tcPr>
            <w:tcW w:w="4103" w:type="dxa"/>
          </w:tcPr>
          <w:p w14:paraId="415B59E2" w14:textId="77777777" w:rsidR="00FF5068" w:rsidRDefault="00EF492C" w:rsidP="00EF492C">
            <w:r>
              <w:t>Graficzny interfejs użytkownika jest skomponowany w sposób czytelny i łatwy w obsłudze.</w:t>
            </w:r>
          </w:p>
        </w:tc>
      </w:tr>
      <w:tr w:rsidR="00FF5068" w14:paraId="2D961BBF" w14:textId="77777777" w:rsidTr="004A54AE">
        <w:tc>
          <w:tcPr>
            <w:tcW w:w="562" w:type="dxa"/>
            <w:vAlign w:val="center"/>
          </w:tcPr>
          <w:p w14:paraId="135F641D" w14:textId="77777777" w:rsidR="00FF5068" w:rsidRDefault="002D3378" w:rsidP="004A54AE">
            <w:r>
              <w:t>6.</w:t>
            </w:r>
          </w:p>
        </w:tc>
        <w:tc>
          <w:tcPr>
            <w:tcW w:w="3828" w:type="dxa"/>
          </w:tcPr>
          <w:p w14:paraId="4D906315" w14:textId="77777777" w:rsidR="00FF5068" w:rsidRDefault="002D3378" w:rsidP="002D3378">
            <w:r>
              <w:t>Przenośność aplikacji</w:t>
            </w:r>
          </w:p>
        </w:tc>
        <w:tc>
          <w:tcPr>
            <w:tcW w:w="4103" w:type="dxa"/>
          </w:tcPr>
          <w:p w14:paraId="3735FF76" w14:textId="77777777" w:rsidR="00FF5068" w:rsidRDefault="00FA6267" w:rsidP="004A54AE">
            <w:r>
              <w:t>Aplikacja kliencka ma możliwość zastosowania na dowolnej konfiguracji sprzętowej obsługującej systemy podane w punkcie 7 wymagań niefunkcjonalnych.</w:t>
            </w:r>
          </w:p>
        </w:tc>
      </w:tr>
      <w:tr w:rsidR="00FF5068" w14:paraId="08D09EE0" w14:textId="77777777" w:rsidTr="004A54AE">
        <w:tc>
          <w:tcPr>
            <w:tcW w:w="562" w:type="dxa"/>
            <w:vAlign w:val="center"/>
          </w:tcPr>
          <w:p w14:paraId="72B34BF8" w14:textId="77777777" w:rsidR="00FF5068" w:rsidRDefault="002D3378" w:rsidP="004A54AE">
            <w:r>
              <w:t>7.</w:t>
            </w:r>
          </w:p>
        </w:tc>
        <w:tc>
          <w:tcPr>
            <w:tcW w:w="3828" w:type="dxa"/>
          </w:tcPr>
          <w:p w14:paraId="63766446" w14:textId="77777777" w:rsidR="00FF5068" w:rsidRDefault="002D3378" w:rsidP="004A54AE">
            <w:r>
              <w:t>Obsługa pod systemami Windows 7, Windows 8, 8.1, Windows 10</w:t>
            </w:r>
          </w:p>
        </w:tc>
        <w:tc>
          <w:tcPr>
            <w:tcW w:w="4103" w:type="dxa"/>
          </w:tcPr>
          <w:p w14:paraId="4FF1C2F2" w14:textId="77777777" w:rsidR="00FF5068" w:rsidRDefault="00FA6267" w:rsidP="004A54AE">
            <w:r>
              <w:t>Aplikacja kliencka działa pod systemami Windows 7, Windows 8, 8.1 oraz Windows 10.</w:t>
            </w:r>
          </w:p>
        </w:tc>
      </w:tr>
      <w:tr w:rsidR="002D3378" w14:paraId="25FEC652" w14:textId="77777777" w:rsidTr="004A54AE">
        <w:tc>
          <w:tcPr>
            <w:tcW w:w="562" w:type="dxa"/>
            <w:vAlign w:val="center"/>
          </w:tcPr>
          <w:p w14:paraId="466BAC80" w14:textId="77777777" w:rsidR="002D3378" w:rsidRDefault="002D3378" w:rsidP="004A54AE">
            <w:r>
              <w:lastRenderedPageBreak/>
              <w:t>8</w:t>
            </w:r>
            <w:r w:rsidR="003E05F8">
              <w:t>.</w:t>
            </w:r>
          </w:p>
        </w:tc>
        <w:tc>
          <w:tcPr>
            <w:tcW w:w="3828" w:type="dxa"/>
          </w:tcPr>
          <w:p w14:paraId="2BC57C06" w14:textId="77777777" w:rsidR="002D3378" w:rsidRDefault="002D3378" w:rsidP="004A54AE">
            <w:r>
              <w:t>Aplikacja w języku polskim</w:t>
            </w:r>
          </w:p>
        </w:tc>
        <w:tc>
          <w:tcPr>
            <w:tcW w:w="4103" w:type="dxa"/>
          </w:tcPr>
          <w:p w14:paraId="5233BDA2" w14:textId="77777777" w:rsidR="002D3378" w:rsidRDefault="00FA6267" w:rsidP="00FA6267">
            <w:r>
              <w:t>Aplikacja przeznaczona jest dla użytkowników posługujących się językiem polskim.</w:t>
            </w:r>
          </w:p>
        </w:tc>
      </w:tr>
    </w:tbl>
    <w:p w14:paraId="3A0B02CB" w14:textId="77777777" w:rsidR="00FF5068" w:rsidRPr="00FF5068" w:rsidRDefault="00FF5068" w:rsidP="00FF5068"/>
    <w:p w14:paraId="5376F8C4" w14:textId="77777777" w:rsidR="0075557C" w:rsidRPr="00503603" w:rsidRDefault="0075557C" w:rsidP="00503603">
      <w:pPr>
        <w:pStyle w:val="Nagwek2"/>
      </w:pPr>
      <w:bookmarkStart w:id="64" w:name="_Toc440397621"/>
      <w:r w:rsidRPr="00503603">
        <w:t>Działanie systemu</w:t>
      </w:r>
      <w:bookmarkEnd w:id="64"/>
    </w:p>
    <w:p w14:paraId="16325AF0" w14:textId="77777777" w:rsidR="0075557C" w:rsidRDefault="0075557C" w:rsidP="0075557C">
      <w:pPr>
        <w:pStyle w:val="Nagwek3"/>
      </w:pPr>
      <w:bookmarkStart w:id="65" w:name="_Toc440397622"/>
      <w:r>
        <w:t>Wykrycie pojazdu i przesłanie obrazu</w:t>
      </w:r>
      <w:bookmarkEnd w:id="65"/>
    </w:p>
    <w:p w14:paraId="24D75399" w14:textId="77777777" w:rsidR="00670099" w:rsidRDefault="00C85ADD" w:rsidP="002210CF">
      <w:pPr>
        <w:pStyle w:val="Tekstpodstawowy"/>
        <w:ind w:firstLine="709"/>
      </w:pPr>
      <w:r>
        <w:t>Obraz pobierany z kamery powinien przedstawiać przód samochodu z poziomu wysokości szlabanu, około 50</w:t>
      </w:r>
      <w:r w:rsidR="00154393">
        <w:t xml:space="preserve"> </w:t>
      </w:r>
      <w:r>
        <w:t>cm. W celu wykonania zdjęcia w odpowiednim momencie</w:t>
      </w:r>
      <w:r w:rsidR="00414959">
        <w:t>,</w:t>
      </w:r>
      <w:r>
        <w:t xml:space="preserve"> posłużono się ultradźwiękowym czujnikiem odległości pracującym w zakresie 5 – 200</w:t>
      </w:r>
      <w:r w:rsidR="00154393">
        <w:t xml:space="preserve"> </w:t>
      </w:r>
      <w:r>
        <w:t>cm. Przyjęto, że odległość samochodu od obiektywu kamery, wynosząca 150</w:t>
      </w:r>
      <w:r w:rsidR="00154393">
        <w:t xml:space="preserve"> </w:t>
      </w:r>
      <w:r>
        <w:t xml:space="preserve">cm, jest odpowiednia do </w:t>
      </w:r>
      <w:r w:rsidR="00414959">
        <w:t>pobrania obrazu z kamery</w:t>
      </w:r>
      <w:r>
        <w:t>, dlatego też, napisano skrypt w języku Python, który zarządza pracą czujnika. Skrypt ten w momencie zlokalizowania obiektu znajdującego się przed czujnikiem w odległości mniejszej niż 150</w:t>
      </w:r>
      <w:r w:rsidR="00154393">
        <w:t xml:space="preserve"> </w:t>
      </w:r>
      <w:r>
        <w:t>cm</w:t>
      </w:r>
      <w:r w:rsidR="00414959">
        <w:t xml:space="preserve"> wykonuje zdjęcie za pomocą kamery. Następnie obraz ten przesyłany jest za pomocą sieci bezprzewodowej do części systemu odpowiedzialnej za jego analizę. Odczyt odległości z czujnika odbywa się co 300</w:t>
      </w:r>
      <w:r w:rsidR="00154393">
        <w:t xml:space="preserve"> </w:t>
      </w:r>
      <w:r w:rsidR="00414959">
        <w:t>ms.</w:t>
      </w:r>
    </w:p>
    <w:p w14:paraId="73AEE713" w14:textId="77777777" w:rsidR="00414959" w:rsidRDefault="00414959" w:rsidP="00414959">
      <w:pPr>
        <w:pStyle w:val="Tekstpodstawowyzwciciem"/>
        <w:keepNext/>
        <w:jc w:val="center"/>
      </w:pPr>
      <w:r w:rsidRPr="00414959">
        <w:rPr>
          <w:noProof/>
        </w:rPr>
        <w:lastRenderedPageBreak/>
        <w:drawing>
          <wp:inline distT="0" distB="0" distL="0" distR="0" wp14:anchorId="54C3CEF3" wp14:editId="76E713D2">
            <wp:extent cx="4954451" cy="3717290"/>
            <wp:effectExtent l="0" t="0" r="0" b="0"/>
            <wp:docPr id="8" name="Obraz 8" descr="C:\Users\aherm\Desktop\pracadyp — kopia\test\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erm\Desktop\pracadyp — kopia\test\te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6830" cy="3719075"/>
                    </a:xfrm>
                    <a:prstGeom prst="rect">
                      <a:avLst/>
                    </a:prstGeom>
                    <a:noFill/>
                    <a:ln>
                      <a:noFill/>
                    </a:ln>
                  </pic:spPr>
                </pic:pic>
              </a:graphicData>
            </a:graphic>
          </wp:inline>
        </w:drawing>
      </w:r>
    </w:p>
    <w:p w14:paraId="17E3C395" w14:textId="77777777" w:rsidR="00414959" w:rsidRDefault="00414959" w:rsidP="00414959">
      <w:pPr>
        <w:pStyle w:val="Legenda"/>
        <w:jc w:val="center"/>
      </w:pPr>
      <w:r>
        <w:t xml:space="preserve">Rys.  </w:t>
      </w:r>
      <w:fldSimple w:instr=" STYLEREF 1 \s ">
        <w:r w:rsidR="00EE245F">
          <w:rPr>
            <w:noProof/>
          </w:rPr>
          <w:t>5</w:t>
        </w:r>
      </w:fldSimple>
      <w:r w:rsidR="00316A65">
        <w:t>.</w:t>
      </w:r>
      <w:fldSimple w:instr=" SEQ Rys._ \* ARABIC \s 1 ">
        <w:r w:rsidR="00EE245F">
          <w:rPr>
            <w:noProof/>
          </w:rPr>
          <w:t>1</w:t>
        </w:r>
      </w:fldSimple>
      <w:r>
        <w:t>. Obraz wykonany w momencie zlokalizowania obiektu w odległości mniejszej niż 150cm</w:t>
      </w:r>
      <w:r w:rsidR="00D22B40">
        <w:t xml:space="preserve">. </w:t>
      </w:r>
      <w:r w:rsidR="00D22B40" w:rsidRPr="00183460">
        <w:t>Ź</w:t>
      </w:r>
      <w:r w:rsidR="00D22B40">
        <w:t>ródło: opracowanie własne</w:t>
      </w:r>
    </w:p>
    <w:p w14:paraId="17D2F263" w14:textId="613A36A9" w:rsidR="00414959" w:rsidRPr="00414959" w:rsidRDefault="00414959" w:rsidP="00414959">
      <w:r>
        <w:t>Rysunek 5.1 przedstawia obraz pobrany z kamery po wykryciu obiektu, do którego odległość nie wynosi więcej niż 150</w:t>
      </w:r>
      <w:r w:rsidR="00154393">
        <w:t xml:space="preserve"> </w:t>
      </w:r>
      <w:r>
        <w:t>cm. Rozdzielczość tego obrazu wynosi 640 x 480 pikseli, jak można dostrzec jakość jest bardzo dobra, a im mniejsza rozdzielczość, tym mniejszy rozmiar pliku i czas jego przesyłania przez sieć.</w:t>
      </w:r>
    </w:p>
    <w:p w14:paraId="12A98FD7" w14:textId="77777777" w:rsidR="0075557C" w:rsidRDefault="0075557C" w:rsidP="0075557C">
      <w:pPr>
        <w:pStyle w:val="Nagwek3"/>
      </w:pPr>
      <w:bookmarkStart w:id="66" w:name="_Toc440397623"/>
      <w:r>
        <w:t>Lokalizacja tablicy rejestracyjnej</w:t>
      </w:r>
      <w:bookmarkEnd w:id="66"/>
    </w:p>
    <w:p w14:paraId="0DFFF6B6" w14:textId="77777777" w:rsidR="00154393" w:rsidRDefault="00154393" w:rsidP="002210CF">
      <w:pPr>
        <w:pStyle w:val="Tekstpodstawowy"/>
        <w:ind w:firstLine="709"/>
      </w:pPr>
      <w:r>
        <w:t xml:space="preserve">Kluczowym etapem w procesie rozpoznania numeru tablicy rejestracyjnej jest jej precyzyjna lokalizacja. Kod programu odpowiedzialny za lokalizację został napisany w języku C++ przy użyciu biblioteki OpenCV. </w:t>
      </w:r>
    </w:p>
    <w:p w14:paraId="2FA86229" w14:textId="4D4C02CB" w:rsidR="00414959" w:rsidRDefault="00154393" w:rsidP="00154393">
      <w:pPr>
        <w:pStyle w:val="Tekstpodstawowy"/>
        <w:ind w:firstLine="709"/>
      </w:pPr>
      <w:r>
        <w:t xml:space="preserve">System po otrzymaniu obrazu z kamery ładuje zdjęcie do pamięci. Pierwszym krokiem jest </w:t>
      </w:r>
      <w:r w:rsidR="00FA5C2C">
        <w:t>konwersja</w:t>
      </w:r>
      <w:r>
        <w:t xml:space="preserve"> kolorowego obrazu do obrazu w skali szarości (czarno – białego). Biblioteka OpenCV posiada wbudowane funkcje wykonujące t</w:t>
      </w:r>
      <w:r w:rsidR="00FC3BBC">
        <w:t>ę</w:t>
      </w:r>
      <w:r>
        <w:t xml:space="preserve"> operacj</w:t>
      </w:r>
      <w:r w:rsidR="00FC3BBC">
        <w:t>ę</w:t>
      </w:r>
      <w:r>
        <w:t xml:space="preserve"> za pomocą jednej linii kodu.</w:t>
      </w:r>
      <w:r w:rsidR="00FA5C2C">
        <w:t xml:space="preserve"> Rysunek 5.2 pokazuje wynik konwersji obrazu.</w:t>
      </w:r>
    </w:p>
    <w:p w14:paraId="69CA81A7" w14:textId="77777777" w:rsidR="00FA5C2C" w:rsidRDefault="00154393" w:rsidP="00FA5C2C">
      <w:pPr>
        <w:pStyle w:val="Tekstpodstawowyzwciciem"/>
        <w:keepNext/>
        <w:jc w:val="center"/>
      </w:pPr>
      <w:r>
        <w:rPr>
          <w:noProof/>
        </w:rPr>
        <w:lastRenderedPageBreak/>
        <w:drawing>
          <wp:inline distT="0" distB="0" distL="0" distR="0" wp14:anchorId="19F04D70" wp14:editId="32D775C4">
            <wp:extent cx="5399405" cy="430784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4307840"/>
                    </a:xfrm>
                    <a:prstGeom prst="rect">
                      <a:avLst/>
                    </a:prstGeom>
                  </pic:spPr>
                </pic:pic>
              </a:graphicData>
            </a:graphic>
          </wp:inline>
        </w:drawing>
      </w:r>
    </w:p>
    <w:p w14:paraId="18DCDDCE" w14:textId="77777777" w:rsidR="00154393" w:rsidRDefault="00FA5C2C" w:rsidP="00FA5C2C">
      <w:pPr>
        <w:pStyle w:val="Legenda"/>
        <w:jc w:val="center"/>
      </w:pPr>
      <w:r>
        <w:t xml:space="preserve">Rys.  </w:t>
      </w:r>
      <w:fldSimple w:instr=" STYLEREF 1 \s ">
        <w:r w:rsidR="00EE245F">
          <w:rPr>
            <w:noProof/>
          </w:rPr>
          <w:t>5</w:t>
        </w:r>
      </w:fldSimple>
      <w:r w:rsidR="00316A65">
        <w:t>.</w:t>
      </w:r>
      <w:fldSimple w:instr=" SEQ Rys._ \* ARABIC \s 1 ">
        <w:r w:rsidR="00EE245F">
          <w:rPr>
            <w:noProof/>
          </w:rPr>
          <w:t>2</w:t>
        </w:r>
      </w:fldSimple>
      <w:r>
        <w:t>. Obraz w skali szarości</w:t>
      </w:r>
      <w:r w:rsidR="00D22B40">
        <w:t xml:space="preserve">. </w:t>
      </w:r>
      <w:r w:rsidR="00D22B40" w:rsidRPr="00183460">
        <w:t>Ź</w:t>
      </w:r>
      <w:r w:rsidR="00D22B40">
        <w:t>ródło: opracowanie własne</w:t>
      </w:r>
    </w:p>
    <w:p w14:paraId="6C35DE28" w14:textId="622AADD5" w:rsidR="00FA5C2C" w:rsidRDefault="00FA5C2C" w:rsidP="002210CF">
      <w:pPr>
        <w:ind w:firstLine="709"/>
      </w:pPr>
      <w:r>
        <w:t xml:space="preserve">Usunięcie szumu z obrazu ma na celu eliminację niechcianych krawędzi pionowych. Użyte jest w tym wypadku rozmycie gaussowskie, na obraz nakłada się filtr o wymiarach 5x5 pikseli. W przypadku nie zastosowania filtru, obraz mógłby posiadać zakłócenia pochodzące z kamery lub otoczenia. </w:t>
      </w:r>
    </w:p>
    <w:p w14:paraId="699898D1" w14:textId="77777777" w:rsidR="00FA5C2C" w:rsidRDefault="00FA5C2C" w:rsidP="00FA5C2C">
      <w:pPr>
        <w:keepNext/>
        <w:jc w:val="center"/>
      </w:pPr>
      <w:r>
        <w:rPr>
          <w:noProof/>
        </w:rPr>
        <w:lastRenderedPageBreak/>
        <w:drawing>
          <wp:inline distT="0" distB="0" distL="0" distR="0" wp14:anchorId="0ECD9CE6" wp14:editId="0108DBFB">
            <wp:extent cx="5399405" cy="430784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4307840"/>
                    </a:xfrm>
                    <a:prstGeom prst="rect">
                      <a:avLst/>
                    </a:prstGeom>
                  </pic:spPr>
                </pic:pic>
              </a:graphicData>
            </a:graphic>
          </wp:inline>
        </w:drawing>
      </w:r>
    </w:p>
    <w:p w14:paraId="1E2B8689" w14:textId="77777777" w:rsidR="00FA5C2C" w:rsidRDefault="00FA5C2C" w:rsidP="00FA5C2C">
      <w:pPr>
        <w:pStyle w:val="Legenda"/>
        <w:jc w:val="center"/>
      </w:pPr>
      <w:r>
        <w:t xml:space="preserve">Rys.  </w:t>
      </w:r>
      <w:fldSimple w:instr=" STYLEREF 1 \s ">
        <w:r w:rsidR="00EE245F">
          <w:rPr>
            <w:noProof/>
          </w:rPr>
          <w:t>5</w:t>
        </w:r>
      </w:fldSimple>
      <w:r w:rsidR="00316A65">
        <w:t>.</w:t>
      </w:r>
      <w:fldSimple w:instr=" SEQ Rys._ \* ARABIC \s 1 ">
        <w:r w:rsidR="00EE245F">
          <w:rPr>
            <w:noProof/>
          </w:rPr>
          <w:t>3</w:t>
        </w:r>
      </w:fldSimple>
      <w:r>
        <w:t>. Zastosowanie filtra gaussowskiego o wymiarach 5x5 pikseli</w:t>
      </w:r>
      <w:r w:rsidR="00D22B40">
        <w:t xml:space="preserve">. </w:t>
      </w:r>
      <w:r w:rsidR="00D22B40" w:rsidRPr="00183460">
        <w:t>Ź</w:t>
      </w:r>
      <w:r w:rsidR="00D22B40">
        <w:t>ródło: opracowanie własne</w:t>
      </w:r>
    </w:p>
    <w:p w14:paraId="06D4EBDF" w14:textId="1A5BB167" w:rsidR="00FA5C2C" w:rsidRDefault="00FA5C2C" w:rsidP="002210CF">
      <w:pPr>
        <w:ind w:firstLine="709"/>
      </w:pPr>
      <w:r>
        <w:t xml:space="preserve">W celu wykrycia pionowych krawędzi </w:t>
      </w:r>
      <w:r w:rsidR="005D1890">
        <w:t>wykorzystywany jest filtr Sobel. Uwydatnia on krawędzie na obszarze całego obrazu, a szczególnie w okolicy tablicy rejestracyjnej, gdzie znajduje się ich więcej niż w pozostałych regionach. Filtr ten dokonuje dyskretnego różniczkowania i aproksymacji pochodnych kierunkowych intensywności obrazu.</w:t>
      </w:r>
    </w:p>
    <w:p w14:paraId="31698309" w14:textId="77777777" w:rsidR="005D1890" w:rsidRDefault="005D1890" w:rsidP="005D1890">
      <w:pPr>
        <w:keepNext/>
        <w:jc w:val="center"/>
      </w:pPr>
      <w:r>
        <w:rPr>
          <w:noProof/>
        </w:rPr>
        <w:lastRenderedPageBreak/>
        <w:drawing>
          <wp:inline distT="0" distB="0" distL="0" distR="0" wp14:anchorId="4BEBD70B" wp14:editId="31A596F1">
            <wp:extent cx="5399405" cy="430784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4307840"/>
                    </a:xfrm>
                    <a:prstGeom prst="rect">
                      <a:avLst/>
                    </a:prstGeom>
                  </pic:spPr>
                </pic:pic>
              </a:graphicData>
            </a:graphic>
          </wp:inline>
        </w:drawing>
      </w:r>
    </w:p>
    <w:p w14:paraId="37D4AC83" w14:textId="77777777" w:rsidR="005D1890" w:rsidRDefault="005D1890" w:rsidP="005D1890">
      <w:pPr>
        <w:pStyle w:val="Legenda"/>
        <w:jc w:val="center"/>
      </w:pPr>
      <w:r>
        <w:t xml:space="preserve">Rys.  </w:t>
      </w:r>
      <w:fldSimple w:instr=" STYLEREF 1 \s ">
        <w:r w:rsidR="00EE245F">
          <w:rPr>
            <w:noProof/>
          </w:rPr>
          <w:t>5</w:t>
        </w:r>
      </w:fldSimple>
      <w:r w:rsidR="00316A65">
        <w:t>.</w:t>
      </w:r>
      <w:fldSimple w:instr=" SEQ Rys._ \* ARABIC \s 1 ">
        <w:r w:rsidR="00EE245F">
          <w:rPr>
            <w:noProof/>
          </w:rPr>
          <w:t>4</w:t>
        </w:r>
      </w:fldSimple>
      <w:r>
        <w:t>. Zastosowanie filtra Sobel.</w:t>
      </w:r>
      <w:r w:rsidR="00D22B40">
        <w:t xml:space="preserve"> </w:t>
      </w:r>
      <w:r w:rsidR="00D22B40" w:rsidRPr="00183460">
        <w:t>Ź</w:t>
      </w:r>
      <w:r w:rsidR="00D22B40">
        <w:t>ródło: opracowanie własne</w:t>
      </w:r>
    </w:p>
    <w:p w14:paraId="74EAF8ED" w14:textId="77777777" w:rsidR="005D1890" w:rsidRDefault="005D1890" w:rsidP="005D1890">
      <w:r>
        <w:t>Funkcja nakładająca filtr Sobel w bibliotece OpenCV wymaga podania kilku para</w:t>
      </w:r>
      <w:r w:rsidR="00CC5ADB">
        <w:t>metrów: głębi obrazu wynikowego, parametrów dx i dy, związanych z kierunkiem wykrywania krawędzi, oraz wymiaru filtra</w:t>
      </w:r>
      <w:r w:rsidR="009B762E">
        <w:t xml:space="preserve"> [</w:t>
      </w:r>
      <w:r w:rsidR="00B11A57">
        <w:t>12</w:t>
      </w:r>
      <w:r w:rsidR="009B762E">
        <w:t>]</w:t>
      </w:r>
      <w:r w:rsidR="00CC5ADB">
        <w:t xml:space="preserve">. Jako że kolejna operacja wymaga obrazu 8-bitowego, głębię obrazu wynikowego ustawiono na 8-bitową, parametr dx ustawiono na 1, zaś dy na 0, dzięki temu wykrywane są krawędzie pionowe, względem osi X, </w:t>
      </w:r>
      <w:r w:rsidR="006D4C25">
        <w:t xml:space="preserve">filtr ma wymiar 3x3 pikseli. </w:t>
      </w:r>
    </w:p>
    <w:p w14:paraId="755C860B" w14:textId="4AB17AE8" w:rsidR="00FF5F4A" w:rsidRDefault="006D4C25" w:rsidP="002210CF">
      <w:pPr>
        <w:ind w:firstLine="709"/>
      </w:pPr>
      <w:r>
        <w:t xml:space="preserve">Jedną z najprostszych metod wydzielania obszarów jest progowanie. Polega ono na porównywaniu kolejnych pikseli z zadaną wartością, a następnie </w:t>
      </w:r>
      <w:r w:rsidR="00A922A0">
        <w:t xml:space="preserve">przypisaniu im odpowiednich </w:t>
      </w:r>
      <w:r>
        <w:t xml:space="preserve">wartości. </w:t>
      </w:r>
    </w:p>
    <w:p w14:paraId="798F4E33" w14:textId="77777777" w:rsidR="00FF5F4A" w:rsidRDefault="00FF5F4A" w:rsidP="00FF5F4A">
      <w:pPr>
        <w:keepNext/>
        <w:jc w:val="center"/>
      </w:pPr>
      <w:r>
        <w:rPr>
          <w:noProof/>
        </w:rPr>
        <w:lastRenderedPageBreak/>
        <w:drawing>
          <wp:inline distT="0" distB="0" distL="0" distR="0" wp14:anchorId="389C679B" wp14:editId="633F66CB">
            <wp:extent cx="5399405" cy="430784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4307840"/>
                    </a:xfrm>
                    <a:prstGeom prst="rect">
                      <a:avLst/>
                    </a:prstGeom>
                  </pic:spPr>
                </pic:pic>
              </a:graphicData>
            </a:graphic>
          </wp:inline>
        </w:drawing>
      </w:r>
    </w:p>
    <w:p w14:paraId="09B804A0" w14:textId="77777777" w:rsidR="00FF5F4A" w:rsidRDefault="00FF5F4A" w:rsidP="00FF5F4A">
      <w:pPr>
        <w:pStyle w:val="Legenda"/>
        <w:jc w:val="center"/>
      </w:pPr>
      <w:r>
        <w:t xml:space="preserve">Rys.  </w:t>
      </w:r>
      <w:fldSimple w:instr=" STYLEREF 1 \s ">
        <w:r w:rsidR="00EE245F">
          <w:rPr>
            <w:noProof/>
          </w:rPr>
          <w:t>5</w:t>
        </w:r>
      </w:fldSimple>
      <w:r w:rsidR="00316A65">
        <w:t>.</w:t>
      </w:r>
      <w:fldSimple w:instr=" SEQ Rys._ \* ARABIC \s 1 ">
        <w:r w:rsidR="00EE245F">
          <w:rPr>
            <w:noProof/>
          </w:rPr>
          <w:t>5</w:t>
        </w:r>
      </w:fldSimple>
      <w:r>
        <w:t>. Zastosowanie progowania binarnego połączonego z progowaniem metodą Otsu</w:t>
      </w:r>
      <w:r w:rsidR="00D22B40">
        <w:t xml:space="preserve">. </w:t>
      </w:r>
      <w:r w:rsidR="00D22B40" w:rsidRPr="00183460">
        <w:t>Ź</w:t>
      </w:r>
      <w:r w:rsidR="00D22B40">
        <w:t>ródło: opracowanie własne</w:t>
      </w:r>
    </w:p>
    <w:p w14:paraId="7396189B" w14:textId="3827F1E0" w:rsidR="006D4C25" w:rsidRDefault="006D4C25" w:rsidP="005D1890">
      <w:r>
        <w:t xml:space="preserve">W wykonywanym procesie lokalizacji tablicy rejestracyjnej używane </w:t>
      </w:r>
      <w:r w:rsidR="00FF5F4A">
        <w:t>są dwa rodzaje progowania:</w:t>
      </w:r>
      <w:r>
        <w:t xml:space="preserve"> progowanie</w:t>
      </w:r>
      <w:r w:rsidR="00FF5F4A">
        <w:t xml:space="preserve"> binarne</w:t>
      </w:r>
      <w:r>
        <w:t xml:space="preserve">, porównujące dany piksel z </w:t>
      </w:r>
      <w:r w:rsidR="00FF5F4A">
        <w:t>progiem o wartości 0 oraz przypisujące wartość 255 jeżeli piksel nie jest równy progowi, a także progowanie metodą Otsu, która optymalnie dobiera wartość progowania [</w:t>
      </w:r>
      <w:r w:rsidR="00A236CD">
        <w:t>19</w:t>
      </w:r>
      <w:r w:rsidR="00FF5F4A">
        <w:t>][</w:t>
      </w:r>
      <w:r w:rsidR="00A236CD">
        <w:t>20</w:t>
      </w:r>
      <w:r w:rsidR="006646EB">
        <w:t>].</w:t>
      </w:r>
      <w:r w:rsidR="00FF5F4A">
        <w:t xml:space="preserve"> Drugi z podanych rodzajów progowania wymaga obrazu 8-bitowego, o którym wspomniano w poprzednim akapicie.</w:t>
      </w:r>
      <w:r w:rsidR="009B762E">
        <w:t xml:space="preserve"> </w:t>
      </w:r>
    </w:p>
    <w:p w14:paraId="603AF222" w14:textId="15C502DB" w:rsidR="006D4C25" w:rsidRDefault="009B762E" w:rsidP="002210CF">
      <w:pPr>
        <w:ind w:firstLine="709"/>
      </w:pPr>
      <w:r>
        <w:t xml:space="preserve">Jako ostatnią operację przygotowywania obrazu do lokalizacji tablicy </w:t>
      </w:r>
      <w:r w:rsidR="00D616A8">
        <w:t xml:space="preserve">wykonuje się operację morfologiczną usuwającą przestrzeń między pionowymi liniami krawędzi, </w:t>
      </w:r>
      <w:r w:rsidR="009C42FB">
        <w:t xml:space="preserve">w </w:t>
      </w:r>
      <w:r w:rsidR="00D616A8">
        <w:t xml:space="preserve">wyniku czego otrzymuje się połączone regiony, które mogą być potencjalnymi obszarami obrazu zawierającymi tablicę rejestracyjną. Do wykonania operacji morfologicznej niezbędne jest wykorzystanie elementu strukturyzującego, posłużono się prostokątem o wymiarach 23x2 piksele. </w:t>
      </w:r>
    </w:p>
    <w:p w14:paraId="5067FE0F" w14:textId="77777777" w:rsidR="00D616A8" w:rsidRDefault="00D616A8" w:rsidP="00D616A8">
      <w:pPr>
        <w:keepNext/>
        <w:jc w:val="center"/>
      </w:pPr>
      <w:r>
        <w:rPr>
          <w:noProof/>
        </w:rPr>
        <w:lastRenderedPageBreak/>
        <w:drawing>
          <wp:inline distT="0" distB="0" distL="0" distR="0" wp14:anchorId="12577083" wp14:editId="3F84013F">
            <wp:extent cx="5399405" cy="430784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4307840"/>
                    </a:xfrm>
                    <a:prstGeom prst="rect">
                      <a:avLst/>
                    </a:prstGeom>
                  </pic:spPr>
                </pic:pic>
              </a:graphicData>
            </a:graphic>
          </wp:inline>
        </w:drawing>
      </w:r>
    </w:p>
    <w:p w14:paraId="408A5B05" w14:textId="77777777" w:rsidR="00D616A8" w:rsidRDefault="00D616A8" w:rsidP="00D616A8">
      <w:pPr>
        <w:pStyle w:val="Legenda"/>
        <w:jc w:val="center"/>
      </w:pPr>
      <w:r>
        <w:t xml:space="preserve">Rys.  </w:t>
      </w:r>
      <w:fldSimple w:instr=" STYLEREF 1 \s ">
        <w:r w:rsidR="00EE245F">
          <w:rPr>
            <w:noProof/>
          </w:rPr>
          <w:t>5</w:t>
        </w:r>
      </w:fldSimple>
      <w:r w:rsidR="00316A65">
        <w:t>.</w:t>
      </w:r>
      <w:fldSimple w:instr=" SEQ Rys._ \* ARABIC \s 1 ">
        <w:r w:rsidR="00EE245F">
          <w:rPr>
            <w:noProof/>
          </w:rPr>
          <w:t>6</w:t>
        </w:r>
      </w:fldSimple>
      <w:r>
        <w:t>. Operacja morfologiczna łącząca obszary mające dużą liczbę krawędzi</w:t>
      </w:r>
      <w:r w:rsidR="00D22B40">
        <w:t xml:space="preserve">. </w:t>
      </w:r>
      <w:r w:rsidR="00D22B40" w:rsidRPr="00183460">
        <w:t>Ź</w:t>
      </w:r>
      <w:r w:rsidR="00D22B40">
        <w:t>ródło: opracowanie własne</w:t>
      </w:r>
    </w:p>
    <w:p w14:paraId="16D292EE" w14:textId="420B469A" w:rsidR="00FB7A5C" w:rsidRDefault="00FB7A5C" w:rsidP="002210CF">
      <w:pPr>
        <w:ind w:firstLine="709"/>
      </w:pPr>
      <w:r>
        <w:t>Po wykonaniu powyższych przekształceń i konwersji można przystąpić do wykrycia krawędzi obszarów potencjalnie zawierających tablicę.</w:t>
      </w:r>
      <w:r w:rsidR="00AA2607">
        <w:t xml:space="preserve"> W tym celu wykorzystuje się funkcję findContours() obrysowującą w/w obszary, jako parametr funkcji przyjęto wykrywanie jedynie zewnętrznych krawędzi, tak aby otrzymany kontur zawierał wszystkie piksele danego obszaru. Dla każdego wykrytego konturu wyodrębnia się minimalny prostokąt</w:t>
      </w:r>
      <w:r w:rsidR="00936FB5">
        <w:t xml:space="preserve"> znajdujący się w jego wnętrzu. </w:t>
      </w:r>
      <w:r>
        <w:t xml:space="preserve"> </w:t>
      </w:r>
      <w:r w:rsidR="00936FB5">
        <w:t>W celu wizualizacji wykrytych konturów obrysowano je kolorem czerwonym, przedstawia je rysunek 5.7.</w:t>
      </w:r>
    </w:p>
    <w:p w14:paraId="275B6C36" w14:textId="77777777" w:rsidR="00936FB5" w:rsidRDefault="00936FB5" w:rsidP="00936FB5">
      <w:pPr>
        <w:keepNext/>
      </w:pPr>
      <w:r>
        <w:rPr>
          <w:noProof/>
        </w:rPr>
        <w:lastRenderedPageBreak/>
        <w:drawing>
          <wp:inline distT="0" distB="0" distL="0" distR="0" wp14:anchorId="46309571" wp14:editId="50E1FBCC">
            <wp:extent cx="5399405" cy="430784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307840"/>
                    </a:xfrm>
                    <a:prstGeom prst="rect">
                      <a:avLst/>
                    </a:prstGeom>
                  </pic:spPr>
                </pic:pic>
              </a:graphicData>
            </a:graphic>
          </wp:inline>
        </w:drawing>
      </w:r>
    </w:p>
    <w:p w14:paraId="79530C7C" w14:textId="77777777" w:rsidR="00936FB5" w:rsidRDefault="00936FB5" w:rsidP="00936FB5">
      <w:pPr>
        <w:pStyle w:val="Legenda"/>
        <w:jc w:val="center"/>
      </w:pPr>
      <w:r>
        <w:t xml:space="preserve">Rys.  </w:t>
      </w:r>
      <w:fldSimple w:instr=" STYLEREF 1 \s ">
        <w:r w:rsidR="00EE245F">
          <w:rPr>
            <w:noProof/>
          </w:rPr>
          <w:t>5</w:t>
        </w:r>
      </w:fldSimple>
      <w:r w:rsidR="00316A65">
        <w:t>.</w:t>
      </w:r>
      <w:fldSimple w:instr=" SEQ Rys._ \* ARABIC \s 1 ">
        <w:r w:rsidR="00EE245F">
          <w:rPr>
            <w:noProof/>
          </w:rPr>
          <w:t>7</w:t>
        </w:r>
      </w:fldSimple>
      <w:r>
        <w:t>. Wizualizacja prostokątnych obszarów mogących zawierać tablicę rejestracyjną</w:t>
      </w:r>
      <w:r w:rsidR="00D22B40">
        <w:t xml:space="preserve">. </w:t>
      </w:r>
      <w:r w:rsidR="00D22B40" w:rsidRPr="00183460">
        <w:t>Ź</w:t>
      </w:r>
      <w:r w:rsidR="00D22B40">
        <w:t>ródło: opracowanie własne</w:t>
      </w:r>
    </w:p>
    <w:p w14:paraId="0212EC15" w14:textId="77777777" w:rsidR="008C6697" w:rsidRDefault="00936FB5" w:rsidP="00092AB6">
      <w:pPr>
        <w:ind w:firstLine="709"/>
      </w:pPr>
      <w:r>
        <w:t xml:space="preserve">Jak można zauważyć na rysunku 5.7 wykrywanych jest zbyt wiele fałszywych </w:t>
      </w:r>
      <w:r w:rsidR="00B1318A">
        <w:t>regionów</w:t>
      </w:r>
      <w:r w:rsidR="00D8440D">
        <w:t xml:space="preserve">. Aby </w:t>
      </w:r>
      <w:r w:rsidR="00B1318A">
        <w:t>się ich pozbyć wykorzystywana jest funkcja sprawdzająca wymiary i powierzchnię kolejnych obszarów. Podczas tworzenia funkcji wykonano szereg obliczeń bazując na rozdzielczości wykonywanych zdjęć oraz wymiarach tablic rejestracyjnych. Zgodnie z polskim prawem obowiązujące tablice mają stosunek szerokości do wysokości równy 4,56</w:t>
      </w:r>
      <w:r w:rsidR="008C6697">
        <w:t>, można więc wykorzystać ten fakt i sprawdzić jaki stosunek mają prostokąty wykryte na obrazie. Funkcja ta sprawdza czy stosunek długości boków prostokątów jest większy bądź różny od 4, uwzględnia się więc również margines błędu. Dodatkowo obliczane jest pole prostokątów, po serii prób oszacowano, że pole tablicy rejestracyjnej na zdjęciu powinno mieścić się w przedziale od 8000 do 12000. Takie działanie ogranicza ilość błędnych wskazań, jego wynik przedstawiono na rysunku 5.8, gdzie kolorem zielonym oznaczono prostokąt, który poprawnie spełnił warunki sprawdzone w funkcji.</w:t>
      </w:r>
    </w:p>
    <w:p w14:paraId="2AF79EFF" w14:textId="77777777" w:rsidR="008C6697" w:rsidRDefault="008C6697" w:rsidP="008C6697">
      <w:pPr>
        <w:keepNext/>
        <w:jc w:val="center"/>
      </w:pPr>
      <w:r>
        <w:rPr>
          <w:noProof/>
        </w:rPr>
        <w:lastRenderedPageBreak/>
        <w:drawing>
          <wp:inline distT="0" distB="0" distL="0" distR="0" wp14:anchorId="0885A298" wp14:editId="09BB60C3">
            <wp:extent cx="5399405" cy="430784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307840"/>
                    </a:xfrm>
                    <a:prstGeom prst="rect">
                      <a:avLst/>
                    </a:prstGeom>
                  </pic:spPr>
                </pic:pic>
              </a:graphicData>
            </a:graphic>
          </wp:inline>
        </w:drawing>
      </w:r>
    </w:p>
    <w:p w14:paraId="789B6D69" w14:textId="530C5571" w:rsidR="00936FB5" w:rsidRDefault="008C6697" w:rsidP="008C6697">
      <w:pPr>
        <w:pStyle w:val="Legenda"/>
        <w:jc w:val="center"/>
      </w:pPr>
      <w:r>
        <w:t xml:space="preserve">Rys.  </w:t>
      </w:r>
      <w:fldSimple w:instr=" STYLEREF 1 \s ">
        <w:r w:rsidR="00EE245F">
          <w:rPr>
            <w:noProof/>
          </w:rPr>
          <w:t>5</w:t>
        </w:r>
      </w:fldSimple>
      <w:r w:rsidR="00316A65">
        <w:t>.</w:t>
      </w:r>
      <w:fldSimple w:instr=" SEQ Rys._ \* ARABIC \s 1 ">
        <w:r w:rsidR="00EE245F">
          <w:rPr>
            <w:noProof/>
          </w:rPr>
          <w:t>8</w:t>
        </w:r>
      </w:fldSimple>
      <w:r>
        <w:t>. Wynik działania funkcji sprawdzającej wymiary i pole prostokątów</w:t>
      </w:r>
      <w:r w:rsidR="00A922A0">
        <w:t xml:space="preserve"> (prostokąty o właściwych proporcjach oznaczone kolorem zielonym)</w:t>
      </w:r>
      <w:r w:rsidR="00D22B40">
        <w:t xml:space="preserve">. </w:t>
      </w:r>
      <w:r w:rsidR="00D22B40" w:rsidRPr="00183460">
        <w:t>Ź</w:t>
      </w:r>
      <w:r w:rsidR="00D22B40">
        <w:t>ródło: opracowanie własne</w:t>
      </w:r>
    </w:p>
    <w:p w14:paraId="7DC13EA4" w14:textId="64B4F90A" w:rsidR="00DE6C1D" w:rsidRDefault="00DE6C1D" w:rsidP="00DE6C1D">
      <w:pPr>
        <w:ind w:firstLine="709"/>
      </w:pPr>
      <w:r>
        <w:t>Proces lokalizacji tablic rejestracyjnych można usprawnić jeszcze bardziej. Jak da się zauważyć, tablic</w:t>
      </w:r>
      <w:r w:rsidR="000B5C32">
        <w:t>e</w:t>
      </w:r>
      <w:r>
        <w:t xml:space="preserve"> rejestracyjn</w:t>
      </w:r>
      <w:r w:rsidR="000B5C32">
        <w:t>e stosowane od maja 2006 r. posiadają</w:t>
      </w:r>
      <w:r>
        <w:t xml:space="preserve"> białe tło. Stosując algorytm Flood Fill wyodrębnia się precyzyjnie obszar o podobnym kolorze. Pierwszym krokiem przy realizacji tego algorytmu jest wygenerowanie kilku losowych punktów zlokalizowanych wokół środka danego prostokąta. Losowość punktów ma na celu trafienie w obszar będący białym tłem. </w:t>
      </w:r>
    </w:p>
    <w:p w14:paraId="798D1030" w14:textId="77777777" w:rsidR="00DE6C1D" w:rsidRDefault="00DE6C1D" w:rsidP="00DE6C1D">
      <w:pPr>
        <w:keepNext/>
        <w:jc w:val="center"/>
      </w:pPr>
      <w:r>
        <w:rPr>
          <w:noProof/>
        </w:rPr>
        <w:lastRenderedPageBreak/>
        <w:drawing>
          <wp:inline distT="0" distB="0" distL="0" distR="0" wp14:anchorId="747BCD83" wp14:editId="4C880F07">
            <wp:extent cx="5399405" cy="430784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307840"/>
                    </a:xfrm>
                    <a:prstGeom prst="rect">
                      <a:avLst/>
                    </a:prstGeom>
                  </pic:spPr>
                </pic:pic>
              </a:graphicData>
            </a:graphic>
          </wp:inline>
        </w:drawing>
      </w:r>
    </w:p>
    <w:p w14:paraId="33B2EFF5" w14:textId="77777777" w:rsidR="00DE6C1D" w:rsidRDefault="00DE6C1D" w:rsidP="00DE6C1D">
      <w:pPr>
        <w:pStyle w:val="Legenda"/>
        <w:jc w:val="center"/>
      </w:pPr>
      <w:r>
        <w:t xml:space="preserve">Rys.  </w:t>
      </w:r>
      <w:fldSimple w:instr=" STYLEREF 1 \s ">
        <w:r w:rsidR="00EE245F">
          <w:rPr>
            <w:noProof/>
          </w:rPr>
          <w:t>5</w:t>
        </w:r>
      </w:fldSimple>
      <w:r w:rsidR="00316A65">
        <w:t>.</w:t>
      </w:r>
      <w:fldSimple w:instr=" SEQ Rys._ \* ARABIC \s 1 ">
        <w:r w:rsidR="00EE245F">
          <w:rPr>
            <w:noProof/>
          </w:rPr>
          <w:t>9</w:t>
        </w:r>
      </w:fldSimple>
      <w:r>
        <w:t>. Kolorem niebieskim oznaczono losowo wybrane punkty</w:t>
      </w:r>
      <w:r w:rsidR="00D22B40">
        <w:t xml:space="preserve">. </w:t>
      </w:r>
      <w:r w:rsidR="00D22B40" w:rsidRPr="00183460">
        <w:t>Ź</w:t>
      </w:r>
      <w:r w:rsidR="00D22B40">
        <w:t>ródło: opracowanie własne</w:t>
      </w:r>
    </w:p>
    <w:p w14:paraId="72AC60D8" w14:textId="77777777" w:rsidR="00FB6609" w:rsidRDefault="00DE6C1D" w:rsidP="00DE6C1D">
      <w:r>
        <w:t xml:space="preserve">Następnie dla każdego z punktów tworzona jest maska za pomocą algorytmu Flood Fill. Algorytm jest częścią biblioteki OpenCV i wymaga zdefiniowania kilku parametrów, w przypadku realizowanej operacji przyjmuje się, że maksymalna górna i dolna różnica koloru/jasności wynosi 50, a nowa wartość wstawiana w miejsce pikseli wykraczających poza wartość wynosi 255, czyli odpowiada kolorowi białemu. Rozwiązanie te utworzy maskę zawierającą białe tło i czarne litery wypełnione wewnątrz znajdujące się na tablicy rejestracyjnej. Dodatkowo wykorzystuje się dwa parametry: </w:t>
      </w:r>
      <w:r w:rsidRPr="00DE6C1D">
        <w:t>CV_FLOODFILL_FIXED_RANGE</w:t>
      </w:r>
      <w:r>
        <w:t xml:space="preserve">, pobierający różnicę między wylosowanym punktem, a obecnie porównywanym pikselem oraz </w:t>
      </w:r>
      <w:r w:rsidRPr="00DE6C1D">
        <w:t>CV_FLOODFILL_MASK_ONLY</w:t>
      </w:r>
      <w:r>
        <w:t>, który jedynie wypełnia obraz, a nie zastępuje go.</w:t>
      </w:r>
    </w:p>
    <w:p w14:paraId="5A0C2C50" w14:textId="77777777" w:rsidR="00DE6C1D" w:rsidRDefault="00DE6C1D" w:rsidP="00DE6C1D">
      <w:pPr>
        <w:keepNext/>
        <w:jc w:val="center"/>
      </w:pPr>
      <w:r>
        <w:rPr>
          <w:noProof/>
        </w:rPr>
        <w:lastRenderedPageBreak/>
        <w:drawing>
          <wp:inline distT="0" distB="0" distL="0" distR="0" wp14:anchorId="1AB563E0" wp14:editId="3BC5442B">
            <wp:extent cx="5399405" cy="431101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311015"/>
                    </a:xfrm>
                    <a:prstGeom prst="rect">
                      <a:avLst/>
                    </a:prstGeom>
                  </pic:spPr>
                </pic:pic>
              </a:graphicData>
            </a:graphic>
          </wp:inline>
        </w:drawing>
      </w:r>
    </w:p>
    <w:p w14:paraId="200CDDFE" w14:textId="77777777" w:rsidR="00DE6C1D" w:rsidRDefault="00DE6C1D" w:rsidP="00DE6C1D">
      <w:pPr>
        <w:pStyle w:val="Legenda"/>
        <w:jc w:val="center"/>
      </w:pPr>
      <w:r>
        <w:t xml:space="preserve">Rys.  </w:t>
      </w:r>
      <w:fldSimple w:instr=" STYLEREF 1 \s ">
        <w:r w:rsidR="00EE245F">
          <w:rPr>
            <w:noProof/>
          </w:rPr>
          <w:t>5</w:t>
        </w:r>
      </w:fldSimple>
      <w:r w:rsidR="00316A65">
        <w:t>.</w:t>
      </w:r>
      <w:fldSimple w:instr=" SEQ Rys._ \* ARABIC \s 1 ">
        <w:r w:rsidR="00EE245F">
          <w:rPr>
            <w:noProof/>
          </w:rPr>
          <w:t>10</w:t>
        </w:r>
      </w:fldSimple>
      <w:r>
        <w:t>. Maska wygenerowana za pomocą algorytmu Flood Fill</w:t>
      </w:r>
      <w:r w:rsidR="00D22B40">
        <w:t xml:space="preserve">. </w:t>
      </w:r>
      <w:r w:rsidR="00D22B40" w:rsidRPr="00183460">
        <w:t>Ź</w:t>
      </w:r>
      <w:r w:rsidR="00D22B40">
        <w:t>ródło: opracowanie własne</w:t>
      </w:r>
    </w:p>
    <w:p w14:paraId="28AD2674" w14:textId="77777777" w:rsidR="00465DCF" w:rsidRDefault="003F01D9" w:rsidP="003F01D9">
      <w:r>
        <w:t xml:space="preserve">Z racji, iż nowo </w:t>
      </w:r>
      <w:r w:rsidR="00FC084F">
        <w:t>utworzonych masek jest tyle samo co wygenerowanych losowych punktów potrzeba ponownie</w:t>
      </w:r>
      <w:r>
        <w:t xml:space="preserve"> </w:t>
      </w:r>
      <w:r w:rsidR="00FC084F">
        <w:t>skorzystać z wcześniej utworzonej funkcji sprawdzającej wymiary i powierzchnię kolejnych obszarów. Dodatkowo po sprawdzeniu przeprowadzana jest operacja porównywania kolejnych masek w celu wyeliminowania powtarzających się.</w:t>
      </w:r>
    </w:p>
    <w:p w14:paraId="15A8E711" w14:textId="2F76DA2E" w:rsidR="003F01D9" w:rsidRDefault="00465DCF" w:rsidP="002210CF">
      <w:pPr>
        <w:ind w:firstLine="709"/>
      </w:pPr>
      <w:r>
        <w:t xml:space="preserve">Kończąc etap lokalizacji przystępuje się do wycięcia fragmentu zlokalizowanej tablicy rejestracyjnej. Jako że tablica rejestracyjna może nie być </w:t>
      </w:r>
      <w:r w:rsidR="00361E70">
        <w:t xml:space="preserve">ułożona </w:t>
      </w:r>
      <w:r>
        <w:t xml:space="preserve">równolegle </w:t>
      </w:r>
      <w:r w:rsidR="00092AB6">
        <w:t>do kamery</w:t>
      </w:r>
      <w:r>
        <w:t xml:space="preserve">, dokonuje się najpierw sprawdzenia kąta pod jakim się </w:t>
      </w:r>
      <w:r w:rsidR="00361E70">
        <w:t xml:space="preserve">ona </w:t>
      </w:r>
      <w:r>
        <w:t xml:space="preserve">znajduje, a następnie przy pomocy operacji przekształcenia afinicznego </w:t>
      </w:r>
      <w:r w:rsidR="00AB6CCA">
        <w:t>poprawia się jej nachylenie. Tak przekształcona tablica jest gotowa do wycięcia, a następnie p</w:t>
      </w:r>
      <w:r w:rsidR="009A2785">
        <w:t>owiększenia do rozmiaru 260 x 60</w:t>
      </w:r>
      <w:r w:rsidR="00AB6CCA">
        <w:t xml:space="preserve"> piksele w celu lepszej współpracy z silnikiem optycznego rozpoznawania znaków.</w:t>
      </w:r>
    </w:p>
    <w:p w14:paraId="0BB53020" w14:textId="77777777" w:rsidR="00AB6CCA" w:rsidRDefault="00AB6CCA" w:rsidP="00AB6CCA">
      <w:pPr>
        <w:keepNext/>
        <w:jc w:val="center"/>
      </w:pPr>
      <w:r>
        <w:rPr>
          <w:noProof/>
        </w:rPr>
        <w:drawing>
          <wp:inline distT="0" distB="0" distL="0" distR="0" wp14:anchorId="19D4FD84" wp14:editId="1B0E66E7">
            <wp:extent cx="2505075" cy="91440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5075" cy="914400"/>
                    </a:xfrm>
                    <a:prstGeom prst="rect">
                      <a:avLst/>
                    </a:prstGeom>
                  </pic:spPr>
                </pic:pic>
              </a:graphicData>
            </a:graphic>
          </wp:inline>
        </w:drawing>
      </w:r>
    </w:p>
    <w:p w14:paraId="4103F0E6" w14:textId="77777777" w:rsidR="00AB6CCA" w:rsidRDefault="00AB6CCA" w:rsidP="00AB6CCA">
      <w:pPr>
        <w:pStyle w:val="Legenda"/>
        <w:jc w:val="center"/>
      </w:pPr>
      <w:r>
        <w:t xml:space="preserve">Rys.  </w:t>
      </w:r>
      <w:fldSimple w:instr=" STYLEREF 1 \s ">
        <w:r w:rsidR="00EE245F">
          <w:rPr>
            <w:noProof/>
          </w:rPr>
          <w:t>5</w:t>
        </w:r>
      </w:fldSimple>
      <w:r w:rsidR="00316A65">
        <w:t>.</w:t>
      </w:r>
      <w:fldSimple w:instr=" SEQ Rys._ \* ARABIC \s 1 ">
        <w:r w:rsidR="00EE245F">
          <w:rPr>
            <w:noProof/>
          </w:rPr>
          <w:t>11</w:t>
        </w:r>
      </w:fldSimple>
      <w:r>
        <w:t>. Zlokalizowana i wycięta tablica rejestracyjna</w:t>
      </w:r>
      <w:r w:rsidR="00D22B40">
        <w:t xml:space="preserve">. </w:t>
      </w:r>
      <w:r w:rsidR="00D22B40" w:rsidRPr="00183460">
        <w:t>Ź</w:t>
      </w:r>
      <w:r w:rsidR="00D22B40">
        <w:t>ródło: opracowanie własne</w:t>
      </w:r>
    </w:p>
    <w:p w14:paraId="4F3D8703" w14:textId="77777777" w:rsidR="00AB6CCA" w:rsidRDefault="00AB6CCA" w:rsidP="00AB6CCA">
      <w:r>
        <w:lastRenderedPageBreak/>
        <w:t>Przedstawiona na rysunku 5.11 tablica rejestracyjna zlokalizowana jest poprawnie i zawiera wszystkie niezbędne cechy w celu rozpoznania numeru tablicy rejestracyjnej.</w:t>
      </w:r>
    </w:p>
    <w:p w14:paraId="067167AB" w14:textId="77777777" w:rsidR="00AB6CCA" w:rsidRDefault="00AB6CCA" w:rsidP="00AB6CCA">
      <w:pPr>
        <w:pStyle w:val="Nagwek3"/>
      </w:pPr>
      <w:bookmarkStart w:id="67" w:name="_Toc440397624"/>
      <w:r>
        <w:t>Segmentacja znaków</w:t>
      </w:r>
      <w:bookmarkEnd w:id="67"/>
    </w:p>
    <w:p w14:paraId="47A2BBF9" w14:textId="77777777" w:rsidR="00AB6CCA" w:rsidRDefault="00550DA4" w:rsidP="002210CF">
      <w:pPr>
        <w:pStyle w:val="Tekstpodstawowy"/>
        <w:ind w:firstLine="709"/>
      </w:pPr>
      <w:r>
        <w:t>Każdy znak znajdujący się na tablicy rejestracyjnej musi zostać dostarczony do silnika optycznego rozpoznawania znaków jako osobny element. W celu rozdzielenia znaków wykonuje się podobne operacje jak w przypadku etapu lokalizacji tablicy rejestracyjne</w:t>
      </w:r>
      <w:r w:rsidR="00C22193">
        <w:t>j,</w:t>
      </w:r>
      <w:r>
        <w:t xml:space="preserve"> zaczynając od odpowiednich przekształceń obrazu. Początkowo obraz konwertuje się do obrazu o skali szarości, następnie zaś obraz poddawany jest progowaniu. W tym przypadku jest to progowanie binarne odwrócone, w wyniku czego otrzymuje się obraz z czarnym tłem i białymi literami, jest on wtedy łatwiejszy do </w:t>
      </w:r>
      <w:r w:rsidR="004A2C56">
        <w:t>analizy przez funkcję wykrywającą krawędzie, gdyż jej algorytm szuka białych pikseli</w:t>
      </w:r>
      <w:r>
        <w:t>.</w:t>
      </w:r>
      <w:r w:rsidR="004A2C56">
        <w:t xml:space="preserve"> W następnej kolejności wykorzystywana jest wspomniana funkcja wykrywająca krawędzie, dzięki czemu wyodrębniane są prostokąty zawierające litery. Oczywiście każda ze zlokalizowanych liter lub cyfr poddana jest walidacji, która sprawdza rozmiary i stwierdza czy dany obiekt jest poszukiwanym elementem. </w:t>
      </w:r>
    </w:p>
    <w:p w14:paraId="491229C8" w14:textId="77777777" w:rsidR="004A2C56" w:rsidRDefault="004A2C56" w:rsidP="004A2C56">
      <w:pPr>
        <w:pStyle w:val="Tekstpodstawowyzwciciem"/>
        <w:keepNext/>
        <w:jc w:val="center"/>
      </w:pPr>
      <w:r>
        <w:rPr>
          <w:noProof/>
        </w:rPr>
        <w:drawing>
          <wp:inline distT="0" distB="0" distL="0" distR="0" wp14:anchorId="128E7D5E" wp14:editId="7F6C43A1">
            <wp:extent cx="2505075" cy="914400"/>
            <wp:effectExtent l="0" t="0" r="952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5075" cy="914400"/>
                    </a:xfrm>
                    <a:prstGeom prst="rect">
                      <a:avLst/>
                    </a:prstGeom>
                  </pic:spPr>
                </pic:pic>
              </a:graphicData>
            </a:graphic>
          </wp:inline>
        </w:drawing>
      </w:r>
    </w:p>
    <w:p w14:paraId="58D9ADD4" w14:textId="77777777" w:rsidR="004A2C56" w:rsidRDefault="004A2C56" w:rsidP="004A2C56">
      <w:pPr>
        <w:pStyle w:val="Legenda"/>
        <w:jc w:val="center"/>
      </w:pPr>
      <w:r>
        <w:t xml:space="preserve">Rys.  </w:t>
      </w:r>
      <w:fldSimple w:instr=" STYLEREF 1 \s ">
        <w:r w:rsidR="00EE245F">
          <w:rPr>
            <w:noProof/>
          </w:rPr>
          <w:t>5</w:t>
        </w:r>
      </w:fldSimple>
      <w:r w:rsidR="00316A65">
        <w:t>.</w:t>
      </w:r>
      <w:fldSimple w:instr=" SEQ Rys._ \* ARABIC \s 1 ">
        <w:r w:rsidR="00EE245F">
          <w:rPr>
            <w:noProof/>
          </w:rPr>
          <w:t>12</w:t>
        </w:r>
      </w:fldSimple>
      <w:r>
        <w:t>. Litery i cyfry zlokalizowane na tablicy rejestracyjnej</w:t>
      </w:r>
      <w:r w:rsidR="00D22B40">
        <w:t xml:space="preserve">. </w:t>
      </w:r>
      <w:r w:rsidR="00D22B40" w:rsidRPr="00183460">
        <w:t>Ź</w:t>
      </w:r>
      <w:r w:rsidR="00D22B40">
        <w:t>ródło: opracowanie własne</w:t>
      </w:r>
    </w:p>
    <w:p w14:paraId="31EE857E" w14:textId="77777777" w:rsidR="004A2C56" w:rsidRDefault="004A2C56" w:rsidP="004A2C56">
      <w:r>
        <w:t xml:space="preserve">Podczas </w:t>
      </w:r>
      <w:r w:rsidR="005B551C">
        <w:t xml:space="preserve">procesu lokalizowania krawędzi poszczególne litery i cyfry wykrywane są w kolejności wynikającej z działania algorytmu, dlatego też niezbędne jest posortowanie kolejnych elementów. Okazuje się, że wystarczy tu posortowanie prostokątów oznaczonych zielonym kolorem na rysunku 5.12 względem punktów będących ich środkami. Zlokalizowane litery można wyciąć, jak widać na rysunku 5.12 prostokąty nie pokrywają się idealnie z konturami liter, dlatego przyjmuje się margines błędu i wycina obszary powiększone o 6 pikseli zarówno w poziomie jak i w pionie. </w:t>
      </w:r>
    </w:p>
    <w:p w14:paraId="268406B2" w14:textId="77777777" w:rsidR="00FE3E1B" w:rsidRDefault="00FE3E1B" w:rsidP="00FE3E1B">
      <w:pPr>
        <w:pStyle w:val="Legenda"/>
        <w:keepNext/>
        <w:jc w:val="center"/>
      </w:pPr>
      <w:r>
        <w:t xml:space="preserve">Tabela </w:t>
      </w:r>
      <w:fldSimple w:instr=" STYLEREF 1 \s ">
        <w:r w:rsidR="00EE245F">
          <w:rPr>
            <w:noProof/>
          </w:rPr>
          <w:t>5</w:t>
        </w:r>
      </w:fldSimple>
      <w:r w:rsidR="00B64339">
        <w:t>.</w:t>
      </w:r>
      <w:fldSimple w:instr=" SEQ Tabela \* ARABIC \s 1 ">
        <w:r w:rsidR="00EE245F">
          <w:rPr>
            <w:noProof/>
          </w:rPr>
          <w:t>3</w:t>
        </w:r>
      </w:fldSimple>
      <w:r>
        <w:t xml:space="preserve"> Litery zlokalizowane na tablicy rejestracyjnej</w:t>
      </w:r>
    </w:p>
    <w:tbl>
      <w:tblPr>
        <w:tblStyle w:val="Tabela-Siatka"/>
        <w:tblW w:w="0" w:type="auto"/>
        <w:tblLook w:val="04A0" w:firstRow="1" w:lastRow="0" w:firstColumn="1" w:lastColumn="0" w:noHBand="0" w:noVBand="1"/>
      </w:tblPr>
      <w:tblGrid>
        <w:gridCol w:w="1214"/>
        <w:gridCol w:w="1214"/>
        <w:gridCol w:w="1213"/>
        <w:gridCol w:w="1213"/>
        <w:gridCol w:w="1213"/>
        <w:gridCol w:w="1213"/>
        <w:gridCol w:w="1213"/>
      </w:tblGrid>
      <w:tr w:rsidR="005B551C" w14:paraId="033AAFC9" w14:textId="77777777" w:rsidTr="005B551C">
        <w:tc>
          <w:tcPr>
            <w:tcW w:w="8493" w:type="dxa"/>
            <w:gridSpan w:val="7"/>
            <w:shd w:val="clear" w:color="auto" w:fill="F2F2F2" w:themeFill="background1" w:themeFillShade="F2"/>
          </w:tcPr>
          <w:p w14:paraId="32019EED" w14:textId="77777777" w:rsidR="005B551C" w:rsidRDefault="005B551C" w:rsidP="005B551C">
            <w:pPr>
              <w:jc w:val="center"/>
            </w:pPr>
            <w:r>
              <w:t>Kolejne zlokalizowane litery</w:t>
            </w:r>
          </w:p>
        </w:tc>
      </w:tr>
      <w:tr w:rsidR="005B551C" w14:paraId="3B2D85EE" w14:textId="77777777" w:rsidTr="00FE3E1B">
        <w:tc>
          <w:tcPr>
            <w:tcW w:w="1214" w:type="dxa"/>
          </w:tcPr>
          <w:p w14:paraId="7D7662A5" w14:textId="77777777" w:rsidR="005B551C" w:rsidRDefault="007A4843" w:rsidP="004A2C56">
            <w:r>
              <w:rPr>
                <w:noProof/>
              </w:rPr>
              <w:lastRenderedPageBreak/>
              <w:drawing>
                <wp:inline distT="0" distB="0" distL="0" distR="0" wp14:anchorId="776B7870" wp14:editId="70F851C0">
                  <wp:extent cx="1162050" cy="8286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2050" cy="828675"/>
                          </a:xfrm>
                          <a:prstGeom prst="rect">
                            <a:avLst/>
                          </a:prstGeom>
                        </pic:spPr>
                      </pic:pic>
                    </a:graphicData>
                  </a:graphic>
                </wp:inline>
              </w:drawing>
            </w:r>
          </w:p>
        </w:tc>
        <w:tc>
          <w:tcPr>
            <w:tcW w:w="1214" w:type="dxa"/>
          </w:tcPr>
          <w:p w14:paraId="41B34FBA" w14:textId="77777777" w:rsidR="005B551C" w:rsidRDefault="007A4843" w:rsidP="004A2C56">
            <w:r>
              <w:rPr>
                <w:noProof/>
              </w:rPr>
              <w:drawing>
                <wp:inline distT="0" distB="0" distL="0" distR="0" wp14:anchorId="016536B4" wp14:editId="22F045EC">
                  <wp:extent cx="1162050" cy="82867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2050" cy="828675"/>
                          </a:xfrm>
                          <a:prstGeom prst="rect">
                            <a:avLst/>
                          </a:prstGeom>
                        </pic:spPr>
                      </pic:pic>
                    </a:graphicData>
                  </a:graphic>
                </wp:inline>
              </w:drawing>
            </w:r>
          </w:p>
        </w:tc>
        <w:tc>
          <w:tcPr>
            <w:tcW w:w="1213" w:type="dxa"/>
          </w:tcPr>
          <w:p w14:paraId="17065FD3" w14:textId="77777777" w:rsidR="005B551C" w:rsidRDefault="007A4843" w:rsidP="004A2C56">
            <w:r>
              <w:rPr>
                <w:noProof/>
              </w:rPr>
              <w:drawing>
                <wp:inline distT="0" distB="0" distL="0" distR="0" wp14:anchorId="76B740DB" wp14:editId="6F3FF9E5">
                  <wp:extent cx="1162050" cy="828675"/>
                  <wp:effectExtent l="0" t="0" r="0"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2050" cy="828675"/>
                          </a:xfrm>
                          <a:prstGeom prst="rect">
                            <a:avLst/>
                          </a:prstGeom>
                        </pic:spPr>
                      </pic:pic>
                    </a:graphicData>
                  </a:graphic>
                </wp:inline>
              </w:drawing>
            </w:r>
          </w:p>
        </w:tc>
        <w:tc>
          <w:tcPr>
            <w:tcW w:w="1213" w:type="dxa"/>
          </w:tcPr>
          <w:p w14:paraId="6A96DF8A" w14:textId="77777777" w:rsidR="005B551C" w:rsidRDefault="007A4843" w:rsidP="004A2C56">
            <w:r>
              <w:rPr>
                <w:noProof/>
              </w:rPr>
              <w:drawing>
                <wp:inline distT="0" distB="0" distL="0" distR="0" wp14:anchorId="0462B0D1" wp14:editId="592607AF">
                  <wp:extent cx="1162050" cy="828675"/>
                  <wp:effectExtent l="0" t="0" r="0"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62050" cy="828675"/>
                          </a:xfrm>
                          <a:prstGeom prst="rect">
                            <a:avLst/>
                          </a:prstGeom>
                        </pic:spPr>
                      </pic:pic>
                    </a:graphicData>
                  </a:graphic>
                </wp:inline>
              </w:drawing>
            </w:r>
          </w:p>
        </w:tc>
        <w:tc>
          <w:tcPr>
            <w:tcW w:w="1213" w:type="dxa"/>
          </w:tcPr>
          <w:p w14:paraId="390AB2AF" w14:textId="77777777" w:rsidR="005B551C" w:rsidRDefault="007A4843" w:rsidP="004A2C56">
            <w:r>
              <w:rPr>
                <w:noProof/>
              </w:rPr>
              <w:drawing>
                <wp:inline distT="0" distB="0" distL="0" distR="0" wp14:anchorId="2301A289" wp14:editId="10C53312">
                  <wp:extent cx="1162050" cy="82867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2050" cy="828675"/>
                          </a:xfrm>
                          <a:prstGeom prst="rect">
                            <a:avLst/>
                          </a:prstGeom>
                        </pic:spPr>
                      </pic:pic>
                    </a:graphicData>
                  </a:graphic>
                </wp:inline>
              </w:drawing>
            </w:r>
          </w:p>
        </w:tc>
        <w:tc>
          <w:tcPr>
            <w:tcW w:w="1213" w:type="dxa"/>
          </w:tcPr>
          <w:p w14:paraId="6A75BF95" w14:textId="77777777" w:rsidR="005B551C" w:rsidRDefault="007A4843" w:rsidP="004A2C56">
            <w:r>
              <w:rPr>
                <w:noProof/>
              </w:rPr>
              <w:drawing>
                <wp:inline distT="0" distB="0" distL="0" distR="0" wp14:anchorId="7844F015" wp14:editId="07BB5ED4">
                  <wp:extent cx="1162050" cy="82867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2050" cy="828675"/>
                          </a:xfrm>
                          <a:prstGeom prst="rect">
                            <a:avLst/>
                          </a:prstGeom>
                        </pic:spPr>
                      </pic:pic>
                    </a:graphicData>
                  </a:graphic>
                </wp:inline>
              </w:drawing>
            </w:r>
          </w:p>
        </w:tc>
        <w:tc>
          <w:tcPr>
            <w:tcW w:w="1213" w:type="dxa"/>
          </w:tcPr>
          <w:p w14:paraId="4243B96E" w14:textId="77777777" w:rsidR="005B551C" w:rsidRDefault="007A4843" w:rsidP="004A2C56">
            <w:r>
              <w:rPr>
                <w:noProof/>
              </w:rPr>
              <w:drawing>
                <wp:inline distT="0" distB="0" distL="0" distR="0" wp14:anchorId="3A318E9B" wp14:editId="1A38B4DD">
                  <wp:extent cx="1162050" cy="828675"/>
                  <wp:effectExtent l="0" t="0" r="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2050" cy="828675"/>
                          </a:xfrm>
                          <a:prstGeom prst="rect">
                            <a:avLst/>
                          </a:prstGeom>
                        </pic:spPr>
                      </pic:pic>
                    </a:graphicData>
                  </a:graphic>
                </wp:inline>
              </w:drawing>
            </w:r>
          </w:p>
        </w:tc>
      </w:tr>
    </w:tbl>
    <w:p w14:paraId="5C77D48D" w14:textId="77777777" w:rsidR="005B551C" w:rsidRDefault="005B551C" w:rsidP="004A2C56"/>
    <w:p w14:paraId="7C21FDEF" w14:textId="77777777" w:rsidR="007A4843" w:rsidRPr="004A2C56" w:rsidRDefault="007A4843" w:rsidP="004A2C56">
      <w:r>
        <w:t xml:space="preserve">Jak można zauważyć w tabeli 5.1 każdą z fragmentów obrazu zawierający zlokalizowaną literę lub cyfrę poddaje się procesowi progowania w taki sposób, aby kolor tła był biały, a znak znajdujący się na tablicy czarny. </w:t>
      </w:r>
    </w:p>
    <w:p w14:paraId="3F17BC6D" w14:textId="77777777" w:rsidR="0075557C" w:rsidRDefault="00F87F8A" w:rsidP="00F87F8A">
      <w:pPr>
        <w:pStyle w:val="Nagwek3"/>
      </w:pPr>
      <w:bookmarkStart w:id="68" w:name="_Toc440397625"/>
      <w:r>
        <w:t>Optyczne rozpoznawanie znaków</w:t>
      </w:r>
      <w:bookmarkEnd w:id="68"/>
    </w:p>
    <w:p w14:paraId="0CA46C28" w14:textId="77777777" w:rsidR="007A4843" w:rsidRDefault="007A4843" w:rsidP="002210CF">
      <w:pPr>
        <w:pStyle w:val="Tekstpodstawowy"/>
        <w:ind w:firstLine="709"/>
      </w:pPr>
      <w:r>
        <w:t xml:space="preserve">Po zakończonym procesie segmentacji znaków należy przekształcić wyodrębnione fragmenty tablicy rejestracyjnej do postaci tekstowej. Do tego celu wykorzystuje się silnik optycznego rozpoznawania znaków – Tesseract OCR. Podczas konfiguracji silnika ze środowiskiem programistycznym podaje się gotowy zestaw </w:t>
      </w:r>
      <w:r w:rsidR="00330848">
        <w:t>słownikowy zawierający przetrenowane wartości. Przy poszukiwaniach odpowiedniego silnika OCR okazało się, że istnieje gotowy zestaw przetrenowany europejskimi tablicami rejestracyjnymi</w:t>
      </w:r>
      <w:r w:rsidR="00175274">
        <w:t xml:space="preserve"> [</w:t>
      </w:r>
      <w:r w:rsidR="00B11A57">
        <w:t>6</w:t>
      </w:r>
      <w:r w:rsidR="00175274">
        <w:t>]</w:t>
      </w:r>
      <w:r w:rsidR="00330848">
        <w:t>, w związku z tym, że w znacznym stopniu ułatwia to realizację tworzonego systemu</w:t>
      </w:r>
      <w:r w:rsidR="00CA4603">
        <w:t>,</w:t>
      </w:r>
      <w:r w:rsidR="00330848">
        <w:t xml:space="preserve"> zdecydowan</w:t>
      </w:r>
      <w:r w:rsidR="00381ABE">
        <w:t>o</w:t>
      </w:r>
      <w:r w:rsidR="00330848">
        <w:t xml:space="preserve"> się na jego wykorzystanie.</w:t>
      </w:r>
    </w:p>
    <w:p w14:paraId="1AD5E3BF" w14:textId="77777777" w:rsidR="008E3958" w:rsidRDefault="008E3958" w:rsidP="005C0237">
      <w:pPr>
        <w:pStyle w:val="Tekstpodstawowyzwciciem"/>
        <w:ind w:firstLine="709"/>
      </w:pPr>
      <w:r>
        <w:t xml:space="preserve">Jak opisano wcześniej obrazy z białym tłem i czarnymi znakami przekazane zostają kolejno do silnika OCR, taka kolorystyka </w:t>
      </w:r>
      <w:r w:rsidR="005F625F">
        <w:t>przyspiesza proces rozpoznawania. Samo rozpoznawanie przeprowadzane jest automatycznie i nie wymaga większej wiedzy użytkownika.</w:t>
      </w:r>
    </w:p>
    <w:p w14:paraId="1A8EC61E" w14:textId="77777777" w:rsidR="00567121" w:rsidRDefault="00567121" w:rsidP="00567121">
      <w:pPr>
        <w:pStyle w:val="Tekstpodstawowyzwciciem"/>
        <w:keepNext/>
        <w:jc w:val="center"/>
      </w:pPr>
      <w:r>
        <w:rPr>
          <w:noProof/>
        </w:rPr>
        <w:drawing>
          <wp:inline distT="0" distB="0" distL="0" distR="0" wp14:anchorId="0C7F52FD" wp14:editId="0B9F5914">
            <wp:extent cx="3619500" cy="7239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500" cy="723900"/>
                    </a:xfrm>
                    <a:prstGeom prst="rect">
                      <a:avLst/>
                    </a:prstGeom>
                  </pic:spPr>
                </pic:pic>
              </a:graphicData>
            </a:graphic>
          </wp:inline>
        </w:drawing>
      </w:r>
    </w:p>
    <w:p w14:paraId="72533B6C" w14:textId="77777777" w:rsidR="00567121" w:rsidRDefault="00567121" w:rsidP="00567121">
      <w:pPr>
        <w:pStyle w:val="Legenda"/>
        <w:jc w:val="center"/>
      </w:pPr>
      <w:r>
        <w:t xml:space="preserve">Rys.  </w:t>
      </w:r>
      <w:fldSimple w:instr=" STYLEREF 1 \s ">
        <w:r w:rsidR="00EE245F">
          <w:rPr>
            <w:noProof/>
          </w:rPr>
          <w:t>5</w:t>
        </w:r>
      </w:fldSimple>
      <w:r w:rsidR="00316A65">
        <w:t>.</w:t>
      </w:r>
      <w:fldSimple w:instr=" SEQ Rys._ \* ARABIC \s 1 ">
        <w:r w:rsidR="00EE245F">
          <w:rPr>
            <w:noProof/>
          </w:rPr>
          <w:t>13</w:t>
        </w:r>
      </w:fldSimple>
      <w:r>
        <w:t>. Wynik działania optycznego rozpoznawania</w:t>
      </w:r>
      <w:r>
        <w:rPr>
          <w:noProof/>
        </w:rPr>
        <w:t xml:space="preserve"> znaków w fazie testowej</w:t>
      </w:r>
      <w:r w:rsidR="00D22B40">
        <w:rPr>
          <w:noProof/>
        </w:rPr>
        <w:t xml:space="preserve">. </w:t>
      </w:r>
      <w:r w:rsidR="00D22B40" w:rsidRPr="00183460">
        <w:t>Ź</w:t>
      </w:r>
      <w:r w:rsidR="00D22B40">
        <w:t>ródło: opracowanie własne</w:t>
      </w:r>
    </w:p>
    <w:p w14:paraId="7E1B85DB" w14:textId="5F2DE19B" w:rsidR="00330848" w:rsidRDefault="00567121" w:rsidP="000B5C32">
      <w:pPr>
        <w:pStyle w:val="Tekstpodstawowyzwciciem"/>
        <w:ind w:firstLine="709"/>
      </w:pPr>
      <w:r>
        <w:t>Rysunek 5.13 przedstawia wynik optycznego rozpoznawania znaków wykonanego w fazie testów, stąd okno konsoli. Rozpoznane litery odpowiadają znakom znajdującym się na testowanej tablicy rejestracyjnej, ich kolejność jest poprawna</w:t>
      </w:r>
      <w:r w:rsidR="000B5C32">
        <w:t>.</w:t>
      </w:r>
    </w:p>
    <w:p w14:paraId="6B515B0A" w14:textId="77777777" w:rsidR="00F87F8A" w:rsidRDefault="00F87F8A" w:rsidP="00F87F8A">
      <w:pPr>
        <w:pStyle w:val="Nagwek3"/>
      </w:pPr>
      <w:bookmarkStart w:id="69" w:name="_Toc440397626"/>
      <w:r>
        <w:t>Operacje na bazie danych</w:t>
      </w:r>
      <w:bookmarkEnd w:id="69"/>
    </w:p>
    <w:p w14:paraId="2B1E8CAA" w14:textId="49056865" w:rsidR="00CA4603" w:rsidRDefault="00CA4603" w:rsidP="002210CF">
      <w:pPr>
        <w:pStyle w:val="Tekstpodstawowy"/>
        <w:ind w:firstLine="709"/>
      </w:pPr>
      <w:r>
        <w:t xml:space="preserve">Baza danych wykorzystana w systemie oparta jest </w:t>
      </w:r>
      <w:r w:rsidR="00361E70">
        <w:t xml:space="preserve">o </w:t>
      </w:r>
      <w:r>
        <w:t>system zarządzania bazą danych Microsoft SQL Server 2008. Dane, a właściwie numer tablicy rejestracyjnej</w:t>
      </w:r>
      <w:r w:rsidR="00361E70">
        <w:t>,</w:t>
      </w:r>
      <w:r>
        <w:t xml:space="preserve"> po </w:t>
      </w:r>
      <w:r>
        <w:lastRenderedPageBreak/>
        <w:t xml:space="preserve">rozpoznaniu </w:t>
      </w:r>
      <w:r w:rsidR="00D76A57">
        <w:t xml:space="preserve">porównywany jest ze zbiorem zapisanych w bazie tablic. W przypadku odnalezienia pasującego rekordu, wysyłana jest informacja zwrotna do minikomputera Raspberry Pi, która nakazuje podniesienie szlabanu na bramce wjazdowej. W przypadku gdy dany numer rejestracyjny nie znajduje się w bazie, na ekranie laptopa </w:t>
      </w:r>
      <w:r w:rsidR="000B5C32">
        <w:t xml:space="preserve">wyświetla się </w:t>
      </w:r>
      <w:r w:rsidR="00D76A57">
        <w:t>komunikat z informacją o próbie wjazdu niezidentyfikowanego pojazdu na teren parkingu. Taki pojazd można dodać do bazy danych za pomocą odpowiedniej opcji w aplikacji klienckiej.</w:t>
      </w:r>
      <w:r w:rsidR="00603F2E">
        <w:t xml:space="preserve"> Wszystkie próby dostępu na parking zapisywane są w systemie.</w:t>
      </w:r>
    </w:p>
    <w:p w14:paraId="4E071D50" w14:textId="77777777" w:rsidR="00D76A57" w:rsidRDefault="00AF024F" w:rsidP="00D76A57">
      <w:pPr>
        <w:pStyle w:val="Tekstpodstawowyzwciciem"/>
        <w:keepNext/>
        <w:jc w:val="center"/>
      </w:pPr>
      <w:r>
        <w:rPr>
          <w:noProof/>
        </w:rPr>
        <w:drawing>
          <wp:inline distT="0" distB="0" distL="0" distR="0" wp14:anchorId="7B290B56" wp14:editId="70A4CF7C">
            <wp:extent cx="4295775" cy="2362200"/>
            <wp:effectExtent l="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775" cy="2362200"/>
                    </a:xfrm>
                    <a:prstGeom prst="rect">
                      <a:avLst/>
                    </a:prstGeom>
                    <a:noFill/>
                    <a:ln>
                      <a:noFill/>
                    </a:ln>
                  </pic:spPr>
                </pic:pic>
              </a:graphicData>
            </a:graphic>
          </wp:inline>
        </w:drawing>
      </w:r>
    </w:p>
    <w:p w14:paraId="01FC71D0" w14:textId="77777777" w:rsidR="00D76A57" w:rsidRDefault="00D76A57" w:rsidP="00D76A57">
      <w:pPr>
        <w:pStyle w:val="Legenda"/>
        <w:jc w:val="center"/>
      </w:pPr>
      <w:r>
        <w:t xml:space="preserve">Rys.  </w:t>
      </w:r>
      <w:fldSimple w:instr=" STYLEREF 1 \s ">
        <w:r w:rsidR="00EE245F">
          <w:rPr>
            <w:noProof/>
          </w:rPr>
          <w:t>5</w:t>
        </w:r>
      </w:fldSimple>
      <w:r w:rsidR="00316A65">
        <w:t>.</w:t>
      </w:r>
      <w:fldSimple w:instr=" SEQ Rys._ \* ARABIC \s 1 ">
        <w:r w:rsidR="00EE245F">
          <w:rPr>
            <w:noProof/>
          </w:rPr>
          <w:t>14</w:t>
        </w:r>
      </w:fldSimple>
      <w:r>
        <w:t>. Model fizyczny bazy danych</w:t>
      </w:r>
      <w:r w:rsidR="00D22B40">
        <w:t xml:space="preserve">. </w:t>
      </w:r>
      <w:r w:rsidR="00D22B40" w:rsidRPr="00183460">
        <w:t>Ź</w:t>
      </w:r>
      <w:r w:rsidR="00D22B40">
        <w:t>ródło: opracowanie własne</w:t>
      </w:r>
    </w:p>
    <w:p w14:paraId="4CA6F3AE" w14:textId="6A4D030A" w:rsidR="00D76A57" w:rsidRPr="00D76A57" w:rsidRDefault="00D76A57" w:rsidP="002210CF">
      <w:pPr>
        <w:ind w:firstLine="709"/>
      </w:pPr>
      <w:r>
        <w:t xml:space="preserve">Utworzona baza danych składa się z </w:t>
      </w:r>
      <w:r w:rsidR="00603F2E">
        <w:t>czterech</w:t>
      </w:r>
      <w:r>
        <w:t xml:space="preserve"> tabel i zawiera </w:t>
      </w:r>
      <w:r w:rsidR="00603F2E">
        <w:t xml:space="preserve">niezbędne informacje do identyfikacji właściciela pojazdu oraz do kontaktu z nim. Każde zdjęcie, które przechodzi proces rozpoznawania jest zapisywane. Baza danych ograniczona jest do absolutnego minimum wystarczającego do sprawnej pracy systemu. Przy tworzeniu systemu zwrócono uwagę na możliwość ewentualnego przeniesienia systemu w inną lokalizację, dlatego baza zapisywana jest lokalnie na dysku użytkownika aplikacji, co pozwala na szybką możliwość wykonania jej kopii. </w:t>
      </w:r>
      <w:r w:rsidR="00874FED">
        <w:t>Wszystkie rekordy posiadają możliwość edycji, usunięcia, bądź też dodania nowych informacji.</w:t>
      </w:r>
    </w:p>
    <w:p w14:paraId="3BDF401E" w14:textId="77777777" w:rsidR="00F87F8A" w:rsidRDefault="00F87F8A" w:rsidP="00F87F8A">
      <w:pPr>
        <w:pStyle w:val="Nagwek3"/>
      </w:pPr>
      <w:bookmarkStart w:id="70" w:name="_Toc440397627"/>
      <w:r>
        <w:t>Sterowanie szlabanem</w:t>
      </w:r>
      <w:bookmarkEnd w:id="70"/>
    </w:p>
    <w:p w14:paraId="7EAB8A93" w14:textId="77777777" w:rsidR="005F625F" w:rsidRPr="00874FED" w:rsidRDefault="00874FED" w:rsidP="002210CF">
      <w:pPr>
        <w:pStyle w:val="Tekstpodstawowy"/>
        <w:ind w:firstLine="709"/>
      </w:pPr>
      <w:r>
        <w:t xml:space="preserve">Na potrzeby realizowanego systemu utworzono prototypowy szlaban, który jedynie imituje działanie prawdziwych szlabanów znajdujących się przy bramkach wjazdowych. </w:t>
      </w:r>
      <w:r w:rsidR="001E5AD2">
        <w:t>W tym celu wykorzystano silnik krokowy</w:t>
      </w:r>
      <w:r w:rsidR="00555C18">
        <w:t xml:space="preserve"> 2BYJ-48, który zarządzany jest z poziomu Raspberry Pi. System po przeanalizowaniu obrazu i porównaniu wyniku z numerami tablic znajdującymi się bazie danych decyduje o otwarciu szlabanu. Informacja przesyłana jest do minikomputera Raspberry, gdzie za pomocą skryptu napisanego w języku </w:t>
      </w:r>
      <w:r w:rsidR="00555C18">
        <w:lastRenderedPageBreak/>
        <w:t>Python odbywa się proces sterowania szlabanem. Zostaje on podniesiony, po czym odczekuje 5s i wraca do pozycji początkowej.</w:t>
      </w:r>
      <w:r w:rsidR="00567121">
        <w:t xml:space="preserve"> </w:t>
      </w:r>
    </w:p>
    <w:p w14:paraId="15F014C7" w14:textId="77777777" w:rsidR="00E4741F" w:rsidRPr="00503603" w:rsidRDefault="00C737F8" w:rsidP="00503603">
      <w:pPr>
        <w:pStyle w:val="Nagwek2"/>
      </w:pPr>
      <w:bookmarkStart w:id="71" w:name="_Toc440397628"/>
      <w:r w:rsidRPr="00503603">
        <w:t>Opis interfejsu użytkownika</w:t>
      </w:r>
      <w:bookmarkEnd w:id="71"/>
    </w:p>
    <w:p w14:paraId="3659D502" w14:textId="77777777" w:rsidR="0053589E" w:rsidRDefault="002F24E7" w:rsidP="002210CF">
      <w:pPr>
        <w:ind w:firstLine="709"/>
      </w:pPr>
      <w:r>
        <w:t xml:space="preserve">W tym podrozdziale znajdują się opisane zrzuty ekranów graficznego interfejsu użytkownika aplikacji obsługującej monitoring parkingu. Przedstawione </w:t>
      </w:r>
      <w:r w:rsidR="0053589E">
        <w:t xml:space="preserve">i wyjaśnione </w:t>
      </w:r>
      <w:r>
        <w:t xml:space="preserve">jest również rozwiązanie znajdujące się </w:t>
      </w:r>
      <w:r w:rsidR="0053589E">
        <w:t xml:space="preserve">po stronie minikomputera Raspberry Pi. </w:t>
      </w:r>
    </w:p>
    <w:p w14:paraId="2F4D88D7" w14:textId="17B33EAC" w:rsidR="0053589E" w:rsidRDefault="0053589E" w:rsidP="002F24E7">
      <w:r>
        <w:tab/>
        <w:t>Podstawową kwestią, o której należy wspomnieć</w:t>
      </w:r>
      <w:r w:rsidR="00294EAD">
        <w:t>,</w:t>
      </w:r>
      <w:r>
        <w:t xml:space="preserve"> jest odpowiednie skonfigurowanie systemu podczas jego montażu i instalacji. Część systemu odpowiedzialna za wykrywanie pojazdów oraz wykonywanie zdjęć uruchamiana jest automatycznie razem ze startem systemu Raspbian na platformie Raspberry. Niezbędna jest odpowiednia konfiguracja ustawień sieciowych, a także edycja skryptu uruchamianego właśnie ze startem systemu. W owym skrypcie koniecznie należy podać poprawny adres IP komputera z aplikacją kliencką oraz </w:t>
      </w:r>
      <w:r w:rsidR="00462B5C">
        <w:t>numer portu. Obie części systemu muszą znajdować się w tej samej podsieci.</w:t>
      </w:r>
    </w:p>
    <w:p w14:paraId="4C877526" w14:textId="77777777" w:rsidR="0053589E" w:rsidRPr="002F24E7" w:rsidRDefault="0053589E" w:rsidP="002F24E7">
      <w:r>
        <w:tab/>
        <w:t>Ekran startowy wyświetlający się po uruchomieniu aplikacji znajduje się na rysunku 5.15. Przedstawia on najistotniejsze informacje dotyczące pojazdów próbujących wjechać na monitorowany parking. Po przeanalizowaniu obrazu system zapisuje dane d</w:t>
      </w:r>
      <w:r w:rsidR="00462B5C">
        <w:t>o</w:t>
      </w:r>
      <w:r>
        <w:t xml:space="preserve"> bazy danych, które następnie pojawiają się na ekranie w formie tabeli. </w:t>
      </w:r>
      <w:r w:rsidR="00462B5C">
        <w:t>Prezentowane są dane odnośnie pojazdu, właściciela pojazdu, numeru rejestracyjnego, a także zdjęcie wykonane przy bramce wjazdowej oraz informacja o tym, czy dana rejestracja została pomyślnie zautoryzowana. Dodatkowo użytkownik ma możliwość wyszukania zadanej wartości takiej jak: numer rejestracyjny, właściciel pojazdu oraz pojazd. Możliwa jest również filtracja wyświetlanych informacji na podstawie daty.</w:t>
      </w:r>
    </w:p>
    <w:p w14:paraId="03A612DE" w14:textId="77777777" w:rsidR="00DD2325" w:rsidRDefault="00093F68" w:rsidP="00DD2325">
      <w:pPr>
        <w:keepNext/>
        <w:jc w:val="center"/>
      </w:pPr>
      <w:r>
        <w:rPr>
          <w:noProof/>
          <w:color w:val="FF0000"/>
        </w:rPr>
        <w:lastRenderedPageBreak/>
        <w:drawing>
          <wp:inline distT="0" distB="0" distL="0" distR="0" wp14:anchorId="7DB8C1F4" wp14:editId="33F59BDC">
            <wp:extent cx="5400675" cy="2876550"/>
            <wp:effectExtent l="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152E7CE2" w14:textId="77777777" w:rsidR="006238D0" w:rsidRDefault="00DD2325" w:rsidP="00DD2325">
      <w:pPr>
        <w:pStyle w:val="Legenda"/>
        <w:jc w:val="center"/>
      </w:pPr>
      <w:r>
        <w:t xml:space="preserve">Rys.  </w:t>
      </w:r>
      <w:fldSimple w:instr=" STYLEREF 1 \s ">
        <w:r w:rsidR="00EE245F">
          <w:rPr>
            <w:noProof/>
          </w:rPr>
          <w:t>5</w:t>
        </w:r>
      </w:fldSimple>
      <w:r w:rsidR="00316A65">
        <w:t>.</w:t>
      </w:r>
      <w:fldSimple w:instr=" SEQ Rys._ \* ARABIC \s 1 ">
        <w:r w:rsidR="00EE245F">
          <w:rPr>
            <w:noProof/>
          </w:rPr>
          <w:t>15</w:t>
        </w:r>
      </w:fldSimple>
      <w:r>
        <w:t>. Interfejs graficzny aplikacji - zakładka "Wykryte tablice"</w:t>
      </w:r>
      <w:r w:rsidR="00D22B40">
        <w:t xml:space="preserve">. </w:t>
      </w:r>
      <w:r w:rsidR="00D22B40" w:rsidRPr="00183460">
        <w:t>Ź</w:t>
      </w:r>
      <w:r w:rsidR="00D22B40">
        <w:t>ródło: opracowanie własne</w:t>
      </w:r>
    </w:p>
    <w:p w14:paraId="3379A05A" w14:textId="77777777" w:rsidR="00462B5C" w:rsidRPr="00462B5C" w:rsidRDefault="00462B5C" w:rsidP="00462B5C">
      <w:pPr>
        <w:ind w:firstLine="709"/>
      </w:pPr>
      <w:r>
        <w:t xml:space="preserve">Kolejny ekran przedstawiony na rysunku 5.16 służy zarządzaniem listą, na której znajdują się zaufane numery tablic rejestracyjnych. </w:t>
      </w:r>
      <w:r w:rsidR="00C5089F">
        <w:t xml:space="preserve">Użytkownik ma do dyspozycji takie operacje jak dodawanie, edycja bądź usuwanie </w:t>
      </w:r>
      <w:r w:rsidR="00782084">
        <w:t>wymienionych wcześniej numerów tablic. W tej części aplikacji dostępne są również opcje odpowiedzialne za dodawanie nowych właścicieli oraz pojazdów.</w:t>
      </w:r>
    </w:p>
    <w:p w14:paraId="5C0963A7" w14:textId="77777777" w:rsidR="00DD2325" w:rsidRDefault="00C5089F" w:rsidP="00DD2325">
      <w:pPr>
        <w:keepNext/>
        <w:jc w:val="center"/>
      </w:pPr>
      <w:r>
        <w:rPr>
          <w:noProof/>
        </w:rPr>
        <w:drawing>
          <wp:inline distT="0" distB="0" distL="0" distR="0" wp14:anchorId="70692840" wp14:editId="0D3A1D95">
            <wp:extent cx="5399405" cy="287782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877820"/>
                    </a:xfrm>
                    <a:prstGeom prst="rect">
                      <a:avLst/>
                    </a:prstGeom>
                  </pic:spPr>
                </pic:pic>
              </a:graphicData>
            </a:graphic>
          </wp:inline>
        </w:drawing>
      </w:r>
    </w:p>
    <w:p w14:paraId="6F40D807" w14:textId="77777777" w:rsidR="00093F68" w:rsidRDefault="00DD2325" w:rsidP="00DD2325">
      <w:pPr>
        <w:pStyle w:val="Legenda"/>
        <w:jc w:val="center"/>
      </w:pPr>
      <w:r>
        <w:t xml:space="preserve">Rys.  </w:t>
      </w:r>
      <w:fldSimple w:instr=" STYLEREF 1 \s ">
        <w:r w:rsidR="00EE245F">
          <w:rPr>
            <w:noProof/>
          </w:rPr>
          <w:t>5</w:t>
        </w:r>
      </w:fldSimple>
      <w:r w:rsidR="00316A65">
        <w:t>.</w:t>
      </w:r>
      <w:fldSimple w:instr=" SEQ Rys._ \* ARABIC \s 1 ">
        <w:r w:rsidR="00EE245F">
          <w:rPr>
            <w:noProof/>
          </w:rPr>
          <w:t>16</w:t>
        </w:r>
      </w:fldSimple>
      <w:r>
        <w:t>. Interfejs graficzny aplikacji - zakładka "Zarządzaj zaufanymi tablicami"</w:t>
      </w:r>
      <w:r w:rsidR="00D22B40">
        <w:t xml:space="preserve">. </w:t>
      </w:r>
      <w:r w:rsidR="00D22B40" w:rsidRPr="00183460">
        <w:t>Ź</w:t>
      </w:r>
      <w:r w:rsidR="00D22B40">
        <w:t>ródło: opracowanie własne</w:t>
      </w:r>
    </w:p>
    <w:p w14:paraId="25AC86FF" w14:textId="277A8E4C" w:rsidR="00782084" w:rsidRPr="00782084" w:rsidRDefault="00782084" w:rsidP="002210CF">
      <w:pPr>
        <w:ind w:firstLine="709"/>
      </w:pPr>
      <w:r>
        <w:t>Zakładka „Baza Danych” jak sama nazwa wskazuje pozwala na wgląd do wszystkich informacji znajdujących się w bazie danych, a także na ich modyfikację.</w:t>
      </w:r>
    </w:p>
    <w:p w14:paraId="66C3A140" w14:textId="77777777" w:rsidR="00DD2325" w:rsidRDefault="00093F68" w:rsidP="00DD2325">
      <w:pPr>
        <w:keepNext/>
      </w:pPr>
      <w:r>
        <w:rPr>
          <w:noProof/>
        </w:rPr>
        <w:lastRenderedPageBreak/>
        <w:drawing>
          <wp:inline distT="0" distB="0" distL="0" distR="0" wp14:anchorId="098D9A33" wp14:editId="18614B6E">
            <wp:extent cx="5399405" cy="287782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2877820"/>
                    </a:xfrm>
                    <a:prstGeom prst="rect">
                      <a:avLst/>
                    </a:prstGeom>
                  </pic:spPr>
                </pic:pic>
              </a:graphicData>
            </a:graphic>
          </wp:inline>
        </w:drawing>
      </w:r>
    </w:p>
    <w:p w14:paraId="7A0E126D" w14:textId="77777777" w:rsidR="00093F68" w:rsidRDefault="00DD2325" w:rsidP="00DD2325">
      <w:pPr>
        <w:pStyle w:val="Legenda"/>
        <w:jc w:val="center"/>
      </w:pPr>
      <w:r>
        <w:t xml:space="preserve">Rys.  </w:t>
      </w:r>
      <w:fldSimple w:instr=" STYLEREF 1 \s ">
        <w:r w:rsidR="00EE245F">
          <w:rPr>
            <w:noProof/>
          </w:rPr>
          <w:t>5</w:t>
        </w:r>
      </w:fldSimple>
      <w:r w:rsidR="00316A65">
        <w:t>.</w:t>
      </w:r>
      <w:fldSimple w:instr=" SEQ Rys._ \* ARABIC \s 1 ">
        <w:r w:rsidR="00EE245F">
          <w:rPr>
            <w:noProof/>
          </w:rPr>
          <w:t>17</w:t>
        </w:r>
      </w:fldSimple>
      <w:r>
        <w:t>. Interfejs graficzny aplikacji - zakładka "Baza Danych"</w:t>
      </w:r>
      <w:r w:rsidR="00D22B40">
        <w:t xml:space="preserve">. </w:t>
      </w:r>
      <w:r w:rsidR="00D22B40" w:rsidRPr="00183460">
        <w:t>Ź</w:t>
      </w:r>
      <w:r w:rsidR="00D22B40">
        <w:t>ródło: opracowanie własne</w:t>
      </w:r>
    </w:p>
    <w:p w14:paraId="08E5DB4F" w14:textId="13D6E552" w:rsidR="00782084" w:rsidRPr="00782084" w:rsidRDefault="00782084" w:rsidP="002210CF">
      <w:pPr>
        <w:ind w:firstLine="709"/>
      </w:pPr>
      <w:r>
        <w:t xml:space="preserve">Ostatnia z kart o nazwie „Opcje” umożliwia użytkownikowi eksport bądź import bazy danych, a także konfigurację numeru portu, przez który nawiązywane jest połączenie z minikomputerem Raspberry Pi. </w:t>
      </w:r>
      <w:r w:rsidR="00BB3474">
        <w:t>Użytkownik ma również możliwość ręcznego podniesienia lub opuszczenia szlabanu i wykonania zrzutu obrazu z kamery.</w:t>
      </w:r>
    </w:p>
    <w:p w14:paraId="751B14FA" w14:textId="77777777" w:rsidR="00DD2325" w:rsidRDefault="00BB3474" w:rsidP="00DD2325">
      <w:pPr>
        <w:keepNext/>
      </w:pPr>
      <w:r>
        <w:rPr>
          <w:noProof/>
        </w:rPr>
        <w:drawing>
          <wp:inline distT="0" distB="0" distL="0" distR="0" wp14:anchorId="67977793" wp14:editId="38D34095">
            <wp:extent cx="5399405" cy="287782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877820"/>
                    </a:xfrm>
                    <a:prstGeom prst="rect">
                      <a:avLst/>
                    </a:prstGeom>
                  </pic:spPr>
                </pic:pic>
              </a:graphicData>
            </a:graphic>
          </wp:inline>
        </w:drawing>
      </w:r>
    </w:p>
    <w:p w14:paraId="2B00AC43" w14:textId="77777777" w:rsidR="004E64B3" w:rsidRDefault="00DD2325" w:rsidP="00DD2325">
      <w:pPr>
        <w:pStyle w:val="Legenda"/>
        <w:jc w:val="center"/>
      </w:pPr>
      <w:r>
        <w:t xml:space="preserve">Rys.  </w:t>
      </w:r>
      <w:fldSimple w:instr=" STYLEREF 1 \s ">
        <w:r w:rsidR="00EE245F">
          <w:rPr>
            <w:noProof/>
          </w:rPr>
          <w:t>5</w:t>
        </w:r>
      </w:fldSimple>
      <w:r w:rsidR="00316A65">
        <w:t>.</w:t>
      </w:r>
      <w:fldSimple w:instr=" SEQ Rys._ \* ARABIC \s 1 ">
        <w:r w:rsidR="00EE245F">
          <w:rPr>
            <w:noProof/>
          </w:rPr>
          <w:t>18</w:t>
        </w:r>
      </w:fldSimple>
      <w:r>
        <w:t>. Interfejs graficzny aplikacji - zakładka "Opcje"</w:t>
      </w:r>
      <w:r w:rsidR="00D22B40">
        <w:t xml:space="preserve">. </w:t>
      </w:r>
      <w:r w:rsidR="00D22B40" w:rsidRPr="00183460">
        <w:t>Ź</w:t>
      </w:r>
      <w:r w:rsidR="00D22B40">
        <w:t>ródło: opracowanie własne</w:t>
      </w:r>
    </w:p>
    <w:p w14:paraId="53DD607A" w14:textId="192682C9" w:rsidR="00782084" w:rsidRPr="002210CF" w:rsidRDefault="00782084" w:rsidP="002210CF">
      <w:pPr>
        <w:ind w:firstLine="709"/>
      </w:pPr>
      <w:r>
        <w:t>Interfejs graficzny został zaprojektowany w sposób czytelny dla użytkownika, a dzięki swojej pro</w:t>
      </w:r>
      <w:r w:rsidR="00BB3474">
        <w:t>stocie jest łatwy w obsłudze.</w:t>
      </w:r>
    </w:p>
    <w:p w14:paraId="6ECB15DD" w14:textId="77777777" w:rsidR="00E4741F" w:rsidRPr="00503603" w:rsidRDefault="00782084" w:rsidP="00503603">
      <w:pPr>
        <w:pStyle w:val="Nagwek2"/>
      </w:pPr>
      <w:bookmarkStart w:id="72" w:name="_Toc440397629"/>
      <w:r w:rsidRPr="00503603">
        <w:lastRenderedPageBreak/>
        <w:t>Podsumowanie działania systemu</w:t>
      </w:r>
      <w:bookmarkEnd w:id="72"/>
    </w:p>
    <w:p w14:paraId="0012AE8F" w14:textId="1C153089" w:rsidR="005C0237" w:rsidRDefault="003A2EDC" w:rsidP="002210CF">
      <w:pPr>
        <w:ind w:firstLine="709"/>
      </w:pPr>
      <w:r>
        <w:t xml:space="preserve">System zrealizowany na potrzeby niniejszej pracy spełnia swoje zadanie. </w:t>
      </w:r>
      <w:r w:rsidR="00843321">
        <w:t xml:space="preserve">Zastosowanie aktywnej wizji </w:t>
      </w:r>
      <w:r w:rsidR="00DA6BFD">
        <w:t>umożliwia</w:t>
      </w:r>
      <w:r w:rsidR="00843321">
        <w:t xml:space="preserve"> analizę obrazu zawierającego tablicę rejestracyjną pojazdu wjeżdżającego na parking. Założone na etapie planowania systemu wymagania funkcjonalne i niefunkcjonalne zostały spełnione w całości.</w:t>
      </w:r>
      <w:r w:rsidR="00616014">
        <w:t xml:space="preserve"> Utworzony system działa stabilnie</w:t>
      </w:r>
      <w:r w:rsidR="00753BAF">
        <w:t xml:space="preserve">, zdarzają się jednak błędy w procesie rozpoznania numeru tablicy rejestracyjnej, ich przyczyny opisano poniżej. </w:t>
      </w:r>
    </w:p>
    <w:p w14:paraId="67BF4D62" w14:textId="1C89DB70" w:rsidR="00F33FEA" w:rsidRDefault="00843321" w:rsidP="00F33FEA">
      <w:r>
        <w:tab/>
      </w:r>
      <w:r w:rsidR="003A2EDC">
        <w:t>Utworzony system</w:t>
      </w:r>
      <w:r w:rsidR="009E1DAC">
        <w:t xml:space="preserve"> został przetestowany w celu </w:t>
      </w:r>
      <w:r>
        <w:t>sprawdzenia</w:t>
      </w:r>
      <w:r w:rsidR="003A2EDC">
        <w:t xml:space="preserve"> jego niedoskonałości. Jedną z podstawowych wad systemów ANPR jest fakt, iż analizowane tablice rejestracyjne muszą cechować się dużą czystością. Jakiekolwiek większe zabrudzenia wpro</w:t>
      </w:r>
      <w:r>
        <w:t xml:space="preserve">wadzają przekłamania w obrazie. Dokładnie ten sam problem pojawił się w trakcie prac nad projektem. Wpływ na poprawne działanie systemu ma również oświetlenie, jego niedostateczna ilość lub brak powoduje, że wykonane zdjęcie jest zbyt ciemne. </w:t>
      </w:r>
      <w:r w:rsidR="00691C1F">
        <w:t>Z </w:t>
      </w:r>
      <w:r>
        <w:t xml:space="preserve">kolei zbyt duża ilość światła trafiającego na powierzchnię tablicy rejestracyjnej doprowadza do odbić na jej powierzchni. </w:t>
      </w:r>
      <w:r w:rsidR="00753BAF">
        <w:t xml:space="preserve">Głównym problemem zrealizowanego systemu jest błędne rozpoznawanie podobnych do siebie znaków takich jak np. ‘0’ i ‘O’, ‘8’ </w:t>
      </w:r>
      <w:r w:rsidR="00691C1F">
        <w:t>i </w:t>
      </w:r>
      <w:r w:rsidR="00753BAF">
        <w:t xml:space="preserve">‘B’, ‘1’ i ‘I’. Wiadomo dzięki temu dlaczego w polskim prawie dotyczącym tablic rejestracyjnych ograniczono zbiór liter występujących w części będącej wyróżnikiem pojazdu. </w:t>
      </w:r>
      <w:r w:rsidR="00294EAD">
        <w:t xml:space="preserve">Okazało </w:t>
      </w:r>
      <w:r w:rsidR="00753BAF">
        <w:t>się</w:t>
      </w:r>
      <w:r w:rsidR="00294EAD">
        <w:t xml:space="preserve"> również</w:t>
      </w:r>
      <w:r w:rsidR="00753BAF">
        <w:t>, iż wykorzystany silnik OCR, a dokładniej zestaw, którym przetrenowano jego bazę wiedzy zawiera</w:t>
      </w:r>
      <w:r w:rsidR="00294EAD">
        <w:t>ł</w:t>
      </w:r>
      <w:r w:rsidR="00753BAF">
        <w:t xml:space="preserve"> zbyt małą ilość danych o polskich tablicach rejestracyjnych.</w:t>
      </w:r>
    </w:p>
    <w:p w14:paraId="3108939A" w14:textId="065B8B5A" w:rsidR="00F46034" w:rsidRDefault="00E51DFB" w:rsidP="00CB42B8">
      <w:r>
        <w:tab/>
        <w:t>Jednym z kluczowych aspektów działania systemu</w:t>
      </w:r>
      <w:r w:rsidR="00691C1F">
        <w:t xml:space="preserve"> ANPR</w:t>
      </w:r>
      <w:r>
        <w:t xml:space="preserve"> jest jego szybkość. </w:t>
      </w:r>
      <w:r w:rsidR="00691C1F">
        <w:t>Z </w:t>
      </w:r>
      <w:r>
        <w:t>uwagi, iż zdecydowano się rozdzielić system na dwie części, gdzie analiza obrazu odbywa się na sprzęcie o większej mocy obliczeniowej, udało się uzyskać akceptowalny czas obsługi jednego pojazdu. Czas przesłania zdjęcia z jednej części do drugiej wynosi około 3 s, zaś sama analiza zajmuje 1 s. Doliczając do tego pozostałe czynniki takie jak, czas wykonywania zdjęcia, przesłania sygnału do szlabanu oraz porównanie numeru wykrytej tablicy z listą tablic zapisanych w bazie, czas końcowy obsługi wynosi średnio 6 s. Zwracając uwagę na fakt, że system tworzyła jedna osoba, można przyjąć ten wynik jako zadowalający.</w:t>
      </w:r>
    </w:p>
    <w:p w14:paraId="4A093804" w14:textId="77777777" w:rsidR="00691C1F" w:rsidRDefault="00691C1F" w:rsidP="00CB42B8">
      <w:pPr>
        <w:sectPr w:rsidR="00691C1F" w:rsidSect="00F46034">
          <w:headerReference w:type="default" r:id="rId53"/>
          <w:headerReference w:type="first" r:id="rId54"/>
          <w:pgSz w:w="11906" w:h="16838" w:code="9"/>
          <w:pgMar w:top="1418" w:right="1418" w:bottom="1418" w:left="1418" w:header="709" w:footer="709" w:gutter="567"/>
          <w:cols w:space="708"/>
          <w:docGrid w:linePitch="360"/>
        </w:sectPr>
      </w:pPr>
    </w:p>
    <w:p w14:paraId="31134ABF" w14:textId="77777777" w:rsidR="00E4741F" w:rsidRDefault="00CE1717" w:rsidP="00A54F5B">
      <w:pPr>
        <w:pStyle w:val="Nagwek1"/>
      </w:pPr>
      <w:bookmarkStart w:id="73" w:name="_Toc440397630"/>
      <w:r>
        <w:lastRenderedPageBreak/>
        <w:t>Wnioski i uwagi</w:t>
      </w:r>
      <w:bookmarkEnd w:id="73"/>
    </w:p>
    <w:p w14:paraId="4C274605" w14:textId="6C4D82B3" w:rsidR="00386F8A" w:rsidRDefault="0056114F" w:rsidP="002210CF">
      <w:pPr>
        <w:pStyle w:val="Tekstpodstawowy"/>
        <w:ind w:firstLine="709"/>
      </w:pPr>
      <w:r>
        <w:t xml:space="preserve">Celem niniejszej pracy było zrealizowanie systemu obsługującego monitoring parkingu z rozpoznawaniem numerów rejestracyjnych wraz z implementacją aktywnej wizji. </w:t>
      </w:r>
      <w:r w:rsidR="00691C1F">
        <w:t>Z </w:t>
      </w:r>
      <w:r>
        <w:t>uwagi, iż na rynku istnieje wiele gotowych rozwiązań</w:t>
      </w:r>
      <w:r w:rsidR="00691C1F">
        <w:t>,</w:t>
      </w:r>
      <w:r>
        <w:t xml:space="preserve"> zdecydowano się utworzyć system</w:t>
      </w:r>
      <w:r w:rsidR="00CC5B56">
        <w:t xml:space="preserve">, </w:t>
      </w:r>
      <w:r w:rsidR="00691C1F">
        <w:t xml:space="preserve">który </w:t>
      </w:r>
      <w:r w:rsidR="00CC5B56">
        <w:t xml:space="preserve">wyróżnia prostota oraz niski koszt wykonania, a jednocześnie nieustępujący komercjalnym systemom w swojej funkcjonalności. </w:t>
      </w:r>
    </w:p>
    <w:p w14:paraId="19B61658" w14:textId="77777777" w:rsidR="0056114F" w:rsidRDefault="00CC5B56" w:rsidP="005C0237">
      <w:pPr>
        <w:pStyle w:val="Tekstpodstawowy"/>
        <w:ind w:firstLine="709"/>
      </w:pPr>
      <w:r>
        <w:t>Jedną z cech odr</w:t>
      </w:r>
      <w:r w:rsidR="00386F8A">
        <w:t>óżniających u</w:t>
      </w:r>
      <w:r>
        <w:t>tworzony system od innych jest bezprzewodowa współpraca sterownika szlabanu, kamery, czujnika odległości z częścią zarządzającą parkingiem i analizującą obraz.</w:t>
      </w:r>
      <w:r w:rsidR="00386F8A">
        <w:t xml:space="preserve"> W stosunku do rozwiązań z zakresu monitoringu parkingów, wykonany system nie wymaga jakiejkolwiek interakcji osób wjeżdżających </w:t>
      </w:r>
      <w:r w:rsidR="00160E83">
        <w:t>pojazdem na parking, cały proces realizowany jest automatycznie po wcześniejszym wprowadzeniu danych do bazy.</w:t>
      </w:r>
    </w:p>
    <w:p w14:paraId="7983F05A" w14:textId="0B67FD35" w:rsidR="00160E83" w:rsidRDefault="00160E83" w:rsidP="00160E83">
      <w:pPr>
        <w:pStyle w:val="Tekstpodstawowyzwciciem"/>
      </w:pPr>
      <w:r>
        <w:tab/>
        <w:t>Z pewnością wykonany system posiada niedoskonałości, jednak jest to temat do dalszej pracy. Wykorzystane algorytmy można udoskonalić</w:t>
      </w:r>
      <w:r w:rsidR="00783BB1">
        <w:t xml:space="preserve"> lub napisać własne, </w:t>
      </w:r>
      <w:r>
        <w:t xml:space="preserve">innowacyjne. Dobrym rozwiązaniem byłoby wykorzystanie sieci neuronowej do </w:t>
      </w:r>
      <w:r w:rsidR="006C7540">
        <w:t>rozpoznawania</w:t>
      </w:r>
      <w:r>
        <w:t xml:space="preserve"> tablic rejestracyjnych, w wyniku czego wzrosłaby precyzja i szybkość działania systemu. </w:t>
      </w:r>
      <w:r w:rsidR="00783BB1">
        <w:t>Nowatorskim rozwiązaniem okazałoby się zamknięcie całego systemu w niewielkiej obudowie znajdującej się na szlabanie, a następnie zarządzanie nim poprzez stronę WWW.</w:t>
      </w:r>
    </w:p>
    <w:p w14:paraId="55A8AA59" w14:textId="77777777" w:rsidR="00783BB1" w:rsidRDefault="00783BB1" w:rsidP="00160E83">
      <w:pPr>
        <w:pStyle w:val="Tekstpodstawowyzwciciem"/>
      </w:pPr>
      <w:r>
        <w:tab/>
        <w:t xml:space="preserve">Patrząc na rozwiązania komercyjne niemożliwe okazuje się uzyskanie 100% dokładności rozpoznawanych znaków. Istnieje wiele czynników wpływających na wyniki działania systemów automatycznego rozpoznawania numerów rejestracyjnych, których nie da się przewidzieć, ani też </w:t>
      </w:r>
      <w:r w:rsidR="00DE6EFD">
        <w:t>zlikwidować</w:t>
      </w:r>
      <w:r>
        <w:t>. Niekorzystne warunki atmosferyczne, zabrudzenia tablicy, nieodpowiednie oświetlenie to tylko niektóre z nich</w:t>
      </w:r>
      <w:r w:rsidR="00DE6EFD">
        <w:t>.</w:t>
      </w:r>
    </w:p>
    <w:p w14:paraId="429C09B3" w14:textId="218AB478" w:rsidR="00A21EFC" w:rsidRDefault="00AA3E89" w:rsidP="00160E83">
      <w:pPr>
        <w:pStyle w:val="Tekstpodstawowyzwciciem"/>
      </w:pPr>
      <w:r>
        <w:tab/>
        <w:t>Temat rozpoznawania numerów tablic rejestracyjnych jest stosunkowo młodą dziedziną technologii. Obecny postęp technologiczny pozwala na stosowanie coraz bardziej innowacyjnych rozwiązań, pozwala na łączenie kilku dziedzin razem. Przyszłością systemów ANPR jest ich połączenie ze sztuczną inteligencją</w:t>
      </w:r>
      <w:r w:rsidR="00CF5AFD">
        <w:t xml:space="preserve">. W czasach </w:t>
      </w:r>
      <w:r w:rsidR="00B73F79">
        <w:t>wszechobecnego monitoringu</w:t>
      </w:r>
      <w:r w:rsidR="003620EB">
        <w:t xml:space="preserve"> </w:t>
      </w:r>
      <w:r w:rsidR="00CF5AFD">
        <w:t>takie połączenie daje ogromne możliwości</w:t>
      </w:r>
      <w:r w:rsidR="00A21EFC">
        <w:t xml:space="preserve">, dzięki którym znacznie może poprawić się bezpieczeństwo obywateli. </w:t>
      </w:r>
    </w:p>
    <w:p w14:paraId="772CEB0B" w14:textId="0B85AF22" w:rsidR="0056114F" w:rsidRPr="00A21EFC" w:rsidRDefault="00A21EFC" w:rsidP="00A21EFC">
      <w:pPr>
        <w:pStyle w:val="Tekstpodstawowyzwciciem"/>
        <w:ind w:firstLine="709"/>
      </w:pPr>
      <w:r>
        <w:lastRenderedPageBreak/>
        <w:t>Omawiany system został pomyślnie wykonany, a następnie zaimplementowany. Wszystkie cele pracy, która stanowi dokumentację wykonanego projektu zostały osiągnięte.</w:t>
      </w:r>
    </w:p>
    <w:p w14:paraId="11420F18" w14:textId="77777777" w:rsidR="00CB42B8" w:rsidRPr="00BB3474" w:rsidRDefault="00CB42B8" w:rsidP="0075557C">
      <w:pPr>
        <w:pStyle w:val="Tekstpodstawowy"/>
        <w:rPr>
          <w:color w:val="FF0000"/>
        </w:rPr>
        <w:sectPr w:rsidR="00CB42B8" w:rsidRPr="00BB3474" w:rsidSect="00F46034">
          <w:headerReference w:type="default" r:id="rId55"/>
          <w:pgSz w:w="11906" w:h="16838" w:code="9"/>
          <w:pgMar w:top="1418" w:right="1418" w:bottom="1418" w:left="1418" w:header="709" w:footer="709" w:gutter="567"/>
          <w:cols w:space="708"/>
          <w:docGrid w:linePitch="360"/>
        </w:sectPr>
      </w:pPr>
    </w:p>
    <w:p w14:paraId="2E49B634" w14:textId="77777777" w:rsidR="00F314A7" w:rsidRDefault="00E4741F" w:rsidP="00A1175E">
      <w:pPr>
        <w:pStyle w:val="Nagwek1"/>
        <w:numPr>
          <w:ilvl w:val="0"/>
          <w:numId w:val="0"/>
        </w:numPr>
      </w:pPr>
      <w:bookmarkStart w:id="74" w:name="_Toc39028595"/>
      <w:bookmarkStart w:id="75" w:name="_Toc65426910"/>
      <w:bookmarkStart w:id="76" w:name="_Toc65427143"/>
      <w:bookmarkStart w:id="77" w:name="_Ref65562953"/>
      <w:bookmarkStart w:id="78" w:name="_Ref100555045"/>
      <w:bookmarkStart w:id="79" w:name="_Toc148163539"/>
      <w:bookmarkStart w:id="80" w:name="_Toc258354226"/>
      <w:bookmarkStart w:id="81" w:name="_Toc258355013"/>
      <w:bookmarkStart w:id="82" w:name="_Toc258355475"/>
      <w:bookmarkStart w:id="83" w:name="_Toc440397631"/>
      <w:bookmarkEnd w:id="15"/>
      <w:r>
        <w:lastRenderedPageBreak/>
        <w:t>Literatura</w:t>
      </w:r>
      <w:bookmarkStart w:id="84" w:name="Lit_Scherer_02_KKA"/>
      <w:bookmarkEnd w:id="74"/>
      <w:bookmarkEnd w:id="75"/>
      <w:bookmarkEnd w:id="76"/>
      <w:bookmarkEnd w:id="77"/>
      <w:bookmarkEnd w:id="78"/>
      <w:bookmarkEnd w:id="79"/>
      <w:bookmarkEnd w:id="80"/>
      <w:bookmarkEnd w:id="81"/>
      <w:bookmarkEnd w:id="82"/>
      <w:bookmarkEnd w:id="83"/>
    </w:p>
    <w:p w14:paraId="5CDFC25B" w14:textId="1D418F2D" w:rsidR="003866C9" w:rsidRDefault="003D2CFE" w:rsidP="003866C9">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 xml:space="preserve"> </w:t>
      </w:r>
      <w:r w:rsidR="003866C9">
        <w:rPr>
          <w:rFonts w:ascii="Times-Roman" w:hAnsi="Times-Roman" w:cs="Times-Roman"/>
          <w:sz w:val="23"/>
          <w:szCs w:val="23"/>
        </w:rPr>
        <w:t xml:space="preserve">[1] Adaptive Recognition, </w:t>
      </w:r>
      <w:r w:rsidR="003866C9" w:rsidRPr="00F606BE">
        <w:rPr>
          <w:rFonts w:ascii="Times-Roman" w:hAnsi="Times-Roman" w:cs="Times-Roman"/>
          <w:i/>
          <w:sz w:val="23"/>
          <w:szCs w:val="23"/>
        </w:rPr>
        <w:t>CARMEN® Systems</w:t>
      </w:r>
      <w:r w:rsidR="003866C9">
        <w:rPr>
          <w:rFonts w:ascii="Times-Roman" w:hAnsi="Times-Roman" w:cs="Times-Roman"/>
          <w:i/>
          <w:sz w:val="23"/>
          <w:szCs w:val="23"/>
        </w:rPr>
        <w:t xml:space="preserve"> </w:t>
      </w:r>
      <w:r w:rsidR="003866C9">
        <w:t>[on-line]</w:t>
      </w:r>
      <w:r w:rsidR="003866C9" w:rsidRPr="00F606BE">
        <w:rPr>
          <w:rFonts w:ascii="Times-Roman" w:hAnsi="Times-Roman" w:cs="Times-Roman"/>
          <w:i/>
          <w:sz w:val="23"/>
          <w:szCs w:val="23"/>
        </w:rPr>
        <w:t xml:space="preserve"> </w:t>
      </w:r>
      <w:r w:rsidR="003866C9">
        <w:rPr>
          <w:rFonts w:ascii="Times-Roman" w:hAnsi="Times-Roman" w:cs="Times-Roman"/>
          <w:sz w:val="23"/>
          <w:szCs w:val="23"/>
        </w:rPr>
        <w:t xml:space="preserve">[dostęp </w:t>
      </w:r>
      <w:r w:rsidR="00644243">
        <w:rPr>
          <w:rFonts w:ascii="Times-Roman" w:hAnsi="Times-Roman" w:cs="Times-Roman"/>
          <w:sz w:val="23"/>
          <w:szCs w:val="23"/>
        </w:rPr>
        <w:t>20.12.2015</w:t>
      </w:r>
      <w:r w:rsidR="003866C9">
        <w:rPr>
          <w:rFonts w:ascii="Times-Roman" w:hAnsi="Times-Roman" w:cs="Times-Roman"/>
          <w:sz w:val="23"/>
          <w:szCs w:val="23"/>
        </w:rPr>
        <w:t xml:space="preserve">]. Dostępny </w:t>
      </w:r>
      <w:r w:rsidR="00590B60">
        <w:rPr>
          <w:rFonts w:ascii="Times-Roman" w:hAnsi="Times-Roman" w:cs="Times-Roman"/>
          <w:sz w:val="23"/>
          <w:szCs w:val="23"/>
        </w:rPr>
        <w:br/>
      </w:r>
      <w:r w:rsidR="003866C9">
        <w:rPr>
          <w:rFonts w:ascii="Times-Roman" w:hAnsi="Times-Roman" w:cs="Times-Roman"/>
          <w:sz w:val="23"/>
          <w:szCs w:val="23"/>
        </w:rPr>
        <w:t xml:space="preserve">w World Wide Web: </w:t>
      </w:r>
      <w:r w:rsidR="000E0BA5" w:rsidRPr="00B11A57">
        <w:rPr>
          <w:rFonts w:ascii="Times-Roman" w:hAnsi="Times-Roman" w:cs="Times-Roman"/>
          <w:sz w:val="23"/>
          <w:szCs w:val="23"/>
        </w:rPr>
        <w:t>http://www.platerecognition.info/1201.htm</w:t>
      </w:r>
      <w:r w:rsidR="003866C9">
        <w:rPr>
          <w:rFonts w:ascii="Times-Roman" w:hAnsi="Times-Roman" w:cs="Times-Roman"/>
          <w:sz w:val="23"/>
          <w:szCs w:val="23"/>
        </w:rPr>
        <w:t>.</w:t>
      </w:r>
    </w:p>
    <w:p w14:paraId="0F2FF241" w14:textId="77777777" w:rsidR="000E0BA5" w:rsidRDefault="000E0BA5" w:rsidP="00B11A57">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 xml:space="preserve">[2] G. Bradski, A. Kaehler, </w:t>
      </w:r>
      <w:r>
        <w:rPr>
          <w:rFonts w:ascii="Times-Roman" w:hAnsi="Times-Roman" w:cs="Times-Roman"/>
          <w:i/>
          <w:sz w:val="23"/>
          <w:szCs w:val="23"/>
        </w:rPr>
        <w:t>Learning OpenCV: Computer Vision with the OpenCV Library</w:t>
      </w:r>
      <w:r>
        <w:rPr>
          <w:rFonts w:ascii="Times-Roman" w:hAnsi="Times-Roman" w:cs="Times-Roman"/>
          <w:sz w:val="23"/>
          <w:szCs w:val="23"/>
        </w:rPr>
        <w:t>, Wyd. 1, Sebastopol 2008.</w:t>
      </w:r>
    </w:p>
    <w:p w14:paraId="3D6D6F3F" w14:textId="77777777" w:rsidR="000E0BA5" w:rsidRPr="00B11A57" w:rsidRDefault="00B11A57" w:rsidP="00B11A57">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[3</w:t>
      </w:r>
      <w:r w:rsidR="000E0BA5">
        <w:rPr>
          <w:rFonts w:ascii="Times-Roman" w:hAnsi="Times-Roman" w:cs="Times-Roman"/>
          <w:sz w:val="23"/>
          <w:szCs w:val="23"/>
        </w:rPr>
        <w:t xml:space="preserve">] D. Kamiński, </w:t>
      </w:r>
      <w:r w:rsidR="000E0BA5">
        <w:rPr>
          <w:rFonts w:ascii="Times-Roman" w:hAnsi="Times-Roman" w:cs="Times-Roman"/>
          <w:i/>
          <w:sz w:val="23"/>
          <w:szCs w:val="23"/>
        </w:rPr>
        <w:t>Jak chronić parkingi?.</w:t>
      </w:r>
      <w:r w:rsidR="000E0BA5">
        <w:rPr>
          <w:rFonts w:ascii="Times-Roman" w:hAnsi="Times-Roman" w:cs="Times-Roman"/>
          <w:sz w:val="23"/>
          <w:szCs w:val="23"/>
        </w:rPr>
        <w:t xml:space="preserve"> Czasopismo „Zabezpieczenia” [on-line] 2013, nr 4 [dostęp </w:t>
      </w:r>
      <w:r w:rsidR="00644243">
        <w:rPr>
          <w:rFonts w:ascii="Times-Roman" w:hAnsi="Times-Roman" w:cs="Times-Roman"/>
          <w:sz w:val="23"/>
          <w:szCs w:val="23"/>
        </w:rPr>
        <w:t>05.11.2015</w:t>
      </w:r>
      <w:r w:rsidR="000E0BA5">
        <w:rPr>
          <w:rFonts w:ascii="Times-Roman" w:hAnsi="Times-Roman" w:cs="Times-Roman"/>
          <w:sz w:val="23"/>
          <w:szCs w:val="23"/>
        </w:rPr>
        <w:t xml:space="preserve">]. Dostępny w World Wide Web: </w:t>
      </w:r>
      <w:r w:rsidR="000E0BA5" w:rsidRPr="0038556B">
        <w:rPr>
          <w:rFonts w:ascii="Times-Roman" w:hAnsi="Times-Roman" w:cs="Times-Roman"/>
          <w:sz w:val="23"/>
          <w:szCs w:val="23"/>
        </w:rPr>
        <w:t>http://zabezpieczenia.com.pl/kontrola-dost%C4%99pu/jak-chroni%C4%87-parkingi</w:t>
      </w:r>
      <w:r w:rsidR="000E0BA5">
        <w:rPr>
          <w:rFonts w:ascii="Times-Roman" w:hAnsi="Times-Roman" w:cs="Times-Roman"/>
          <w:sz w:val="23"/>
          <w:szCs w:val="23"/>
        </w:rPr>
        <w:t>.</w:t>
      </w:r>
    </w:p>
    <w:p w14:paraId="2A51903E" w14:textId="77777777" w:rsidR="003866C9" w:rsidRDefault="003866C9" w:rsidP="003866C9">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 xml:space="preserve">[4] Metasoft, </w:t>
      </w:r>
      <w:r w:rsidRPr="00F606BE">
        <w:rPr>
          <w:rFonts w:ascii="Times-Roman" w:hAnsi="Times-Roman" w:cs="Times-Roman"/>
          <w:i/>
          <w:sz w:val="23"/>
          <w:szCs w:val="23"/>
        </w:rPr>
        <w:t>ARTR</w:t>
      </w:r>
      <w:r>
        <w:rPr>
          <w:rFonts w:ascii="Times-Roman" w:hAnsi="Times-Roman" w:cs="Times-Roman"/>
          <w:i/>
          <w:sz w:val="23"/>
          <w:szCs w:val="23"/>
        </w:rPr>
        <w:t xml:space="preserve"> </w:t>
      </w:r>
      <w:r>
        <w:t xml:space="preserve">[on-line] </w:t>
      </w:r>
      <w:r>
        <w:rPr>
          <w:rFonts w:ascii="Times-Roman" w:hAnsi="Times-Roman" w:cs="Times-Roman"/>
          <w:sz w:val="23"/>
          <w:szCs w:val="23"/>
        </w:rPr>
        <w:t xml:space="preserve">[dostęp </w:t>
      </w:r>
      <w:r w:rsidR="00644243">
        <w:rPr>
          <w:rFonts w:ascii="Times-Roman" w:hAnsi="Times-Roman" w:cs="Times-Roman"/>
          <w:sz w:val="23"/>
          <w:szCs w:val="23"/>
        </w:rPr>
        <w:t>20.12.2015</w:t>
      </w:r>
      <w:r>
        <w:rPr>
          <w:rFonts w:ascii="Times-Roman" w:hAnsi="Times-Roman" w:cs="Times-Roman"/>
          <w:sz w:val="23"/>
          <w:szCs w:val="23"/>
        </w:rPr>
        <w:t xml:space="preserve">]. Dostępny w World Wide Web: </w:t>
      </w:r>
      <w:r w:rsidR="0056446E" w:rsidRPr="0056446E">
        <w:rPr>
          <w:rFonts w:ascii="Times-Roman" w:hAnsi="Times-Roman" w:cs="Times-Roman"/>
          <w:sz w:val="23"/>
          <w:szCs w:val="23"/>
        </w:rPr>
        <w:t>http://www.metasoft.pl/pl/artr.html</w:t>
      </w:r>
      <w:r>
        <w:rPr>
          <w:rFonts w:ascii="Times-Roman" w:hAnsi="Times-Roman" w:cs="Times-Roman"/>
          <w:sz w:val="23"/>
          <w:szCs w:val="23"/>
        </w:rPr>
        <w:t>.</w:t>
      </w:r>
    </w:p>
    <w:p w14:paraId="16175186" w14:textId="0ACE9653" w:rsidR="003866C9" w:rsidRPr="009354FE" w:rsidRDefault="003866C9" w:rsidP="003866C9">
      <w:pPr>
        <w:pStyle w:val="Literatura"/>
        <w:numPr>
          <w:ilvl w:val="0"/>
          <w:numId w:val="0"/>
        </w:numPr>
        <w:ind w:left="510" w:hanging="510"/>
      </w:pPr>
      <w:r>
        <w:t xml:space="preserve">[5] M. Miklasz, A. Nowosielski, G. Kawka, </w:t>
      </w:r>
      <w:r>
        <w:rPr>
          <w:i/>
        </w:rPr>
        <w:t xml:space="preserve">Automatyczne rozpoznawanie tablic rejestracyjnych w nadzorze ruchu drogowego. </w:t>
      </w:r>
      <w:r>
        <w:t xml:space="preserve">Magazyn Autostrady [on-line] 2010, </w:t>
      </w:r>
      <w:r w:rsidR="00590B60">
        <w:br/>
      </w:r>
      <w:r>
        <w:t xml:space="preserve">nr 10, s. 64 </w:t>
      </w:r>
      <w:r>
        <w:rPr>
          <w:rFonts w:ascii="Times-Roman" w:hAnsi="Times-Roman" w:cs="Times-Roman"/>
          <w:sz w:val="23"/>
          <w:szCs w:val="23"/>
        </w:rPr>
        <w:t xml:space="preserve">[dostęp </w:t>
      </w:r>
      <w:r w:rsidR="00644243">
        <w:rPr>
          <w:rFonts w:ascii="Times-Roman" w:hAnsi="Times-Roman" w:cs="Times-Roman"/>
          <w:sz w:val="23"/>
          <w:szCs w:val="23"/>
        </w:rPr>
        <w:t>06.11.2105</w:t>
      </w:r>
      <w:r>
        <w:rPr>
          <w:rFonts w:ascii="Times-Roman" w:hAnsi="Times-Roman" w:cs="Times-Roman"/>
          <w:sz w:val="23"/>
          <w:szCs w:val="23"/>
        </w:rPr>
        <w:t xml:space="preserve">]. Dostępny w World Wide Web: </w:t>
      </w:r>
      <w:r>
        <w:t xml:space="preserve"> </w:t>
      </w:r>
      <w:r w:rsidRPr="007842C5">
        <w:t>http://www.zut.edu.pl/fileadmin/pliki/rzecznik/15112010/Rozpoznawanie%20tablic%20rejestracyjnych.pdf</w:t>
      </w:r>
      <w:r>
        <w:t>.</w:t>
      </w:r>
    </w:p>
    <w:p w14:paraId="179F4199" w14:textId="77777777" w:rsidR="003866C9" w:rsidRDefault="003866C9" w:rsidP="003866C9">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w:t>
      </w:r>
      <w:r w:rsidR="00B11A57">
        <w:rPr>
          <w:rFonts w:ascii="Times-Roman" w:hAnsi="Times-Roman" w:cs="Times-Roman"/>
          <w:sz w:val="23"/>
          <w:szCs w:val="23"/>
        </w:rPr>
        <w:t>6</w:t>
      </w:r>
      <w:r>
        <w:rPr>
          <w:rFonts w:ascii="Times-Roman" w:hAnsi="Times-Roman" w:cs="Times-Roman"/>
          <w:sz w:val="23"/>
          <w:szCs w:val="23"/>
        </w:rPr>
        <w:t xml:space="preserve">] OpenALPR [on-line] [dostęp </w:t>
      </w:r>
      <w:r w:rsidR="00644243">
        <w:rPr>
          <w:rFonts w:ascii="Times-Roman" w:hAnsi="Times-Roman" w:cs="Times-Roman"/>
          <w:sz w:val="23"/>
          <w:szCs w:val="23"/>
        </w:rPr>
        <w:t>14.12.2015</w:t>
      </w:r>
      <w:r>
        <w:rPr>
          <w:rFonts w:ascii="Times-Roman" w:hAnsi="Times-Roman" w:cs="Times-Roman"/>
          <w:sz w:val="23"/>
          <w:szCs w:val="23"/>
        </w:rPr>
        <w:t>]. Dostępny w World Wide Web:</w:t>
      </w:r>
      <w:r>
        <w:t xml:space="preserve"> </w:t>
      </w:r>
      <w:r w:rsidRPr="005D2E54">
        <w:rPr>
          <w:rFonts w:ascii="Times-Roman" w:hAnsi="Times-Roman" w:cs="Times-Roman"/>
          <w:sz w:val="23"/>
          <w:szCs w:val="23"/>
        </w:rPr>
        <w:t>http://doc.openalpr.com/</w:t>
      </w:r>
      <w:r>
        <w:rPr>
          <w:rFonts w:ascii="Times-Roman" w:hAnsi="Times-Roman" w:cs="Times-Roman"/>
          <w:sz w:val="23"/>
          <w:szCs w:val="23"/>
        </w:rPr>
        <w:t>.</w:t>
      </w:r>
    </w:p>
    <w:p w14:paraId="53A43BBC" w14:textId="77777777" w:rsidR="003866C9" w:rsidRDefault="003866C9" w:rsidP="003866C9">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w:t>
      </w:r>
      <w:r w:rsidR="00B11A57">
        <w:rPr>
          <w:rFonts w:ascii="Times-Roman" w:hAnsi="Times-Roman" w:cs="Times-Roman"/>
          <w:sz w:val="23"/>
          <w:szCs w:val="23"/>
        </w:rPr>
        <w:t>7</w:t>
      </w:r>
      <w:r>
        <w:rPr>
          <w:rFonts w:ascii="Times-Roman" w:hAnsi="Times-Roman" w:cs="Times-Roman"/>
          <w:sz w:val="23"/>
          <w:szCs w:val="23"/>
        </w:rPr>
        <w:t xml:space="preserve">] PolCam, </w:t>
      </w:r>
      <w:r w:rsidRPr="00F606BE">
        <w:rPr>
          <w:rFonts w:ascii="Times-Roman" w:hAnsi="Times-Roman" w:cs="Times-Roman"/>
          <w:i/>
          <w:sz w:val="23"/>
          <w:szCs w:val="23"/>
        </w:rPr>
        <w:t>PolCam Mobile ANPR</w:t>
      </w:r>
      <w:r>
        <w:rPr>
          <w:rFonts w:ascii="Times-Roman" w:hAnsi="Times-Roman" w:cs="Times-Roman"/>
          <w:sz w:val="23"/>
          <w:szCs w:val="23"/>
        </w:rPr>
        <w:t xml:space="preserve"> </w:t>
      </w:r>
      <w:r>
        <w:t xml:space="preserve">[on-line] </w:t>
      </w:r>
      <w:r>
        <w:rPr>
          <w:rFonts w:ascii="Times-Roman" w:hAnsi="Times-Roman" w:cs="Times-Roman"/>
          <w:sz w:val="23"/>
          <w:szCs w:val="23"/>
        </w:rPr>
        <w:t xml:space="preserve">[dostęp </w:t>
      </w:r>
      <w:r w:rsidR="00644243">
        <w:rPr>
          <w:rFonts w:ascii="Times-Roman" w:hAnsi="Times-Roman" w:cs="Times-Roman"/>
          <w:sz w:val="23"/>
          <w:szCs w:val="23"/>
        </w:rPr>
        <w:t>20.12.2015</w:t>
      </w:r>
      <w:r>
        <w:rPr>
          <w:rFonts w:ascii="Times-Roman" w:hAnsi="Times-Roman" w:cs="Times-Roman"/>
          <w:sz w:val="23"/>
          <w:szCs w:val="23"/>
        </w:rPr>
        <w:t xml:space="preserve">]. Dostępny w World Wide Web: </w:t>
      </w:r>
      <w:r w:rsidRPr="00F314A7">
        <w:rPr>
          <w:rFonts w:ascii="Times-Roman" w:hAnsi="Times-Roman" w:cs="Times-Roman"/>
          <w:sz w:val="23"/>
          <w:szCs w:val="23"/>
        </w:rPr>
        <w:t>http://polcam.eu/pl/products/wideorejestratory/polcam-mobile-anpr</w:t>
      </w:r>
      <w:r>
        <w:rPr>
          <w:rFonts w:ascii="Times-Roman" w:hAnsi="Times-Roman" w:cs="Times-Roman"/>
          <w:sz w:val="23"/>
          <w:szCs w:val="23"/>
        </w:rPr>
        <w:t>.</w:t>
      </w:r>
    </w:p>
    <w:p w14:paraId="5E947B21" w14:textId="52E7F6C6" w:rsidR="003866C9" w:rsidRDefault="003866C9" w:rsidP="003866C9">
      <w:pPr>
        <w:pStyle w:val="Literatura"/>
        <w:numPr>
          <w:ilvl w:val="0"/>
          <w:numId w:val="0"/>
        </w:numPr>
        <w:ind w:left="426" w:hanging="426"/>
        <w:rPr>
          <w:rFonts w:ascii="Times-Roman" w:hAnsi="Times-Roman" w:cs="Times-Roman"/>
          <w:sz w:val="23"/>
          <w:szCs w:val="23"/>
        </w:rPr>
      </w:pPr>
      <w:r>
        <w:t>[</w:t>
      </w:r>
      <w:r w:rsidR="00B11A57">
        <w:t>8</w:t>
      </w:r>
      <w:r>
        <w:t xml:space="preserve">] Polski Związek Przemysłu Motoryzacyjnego, </w:t>
      </w:r>
      <w:r>
        <w:rPr>
          <w:i/>
        </w:rPr>
        <w:t xml:space="preserve">Raport 2015 </w:t>
      </w:r>
      <w:r>
        <w:t>[on-line]. 20</w:t>
      </w:r>
      <w:r w:rsidR="001572C7">
        <w:t>1</w:t>
      </w:r>
      <w:r>
        <w:t xml:space="preserve">5, s. 63 </w:t>
      </w:r>
      <w:r>
        <w:rPr>
          <w:rFonts w:ascii="Times-Roman" w:hAnsi="Times-Roman" w:cs="Times-Roman"/>
          <w:sz w:val="23"/>
          <w:szCs w:val="23"/>
        </w:rPr>
        <w:t xml:space="preserve">[dostęp </w:t>
      </w:r>
      <w:r w:rsidR="00644243">
        <w:rPr>
          <w:rFonts w:ascii="Times-Roman" w:hAnsi="Times-Roman" w:cs="Times-Roman"/>
          <w:sz w:val="23"/>
          <w:szCs w:val="23"/>
        </w:rPr>
        <w:t>16.09.2015</w:t>
      </w:r>
      <w:r>
        <w:rPr>
          <w:rFonts w:ascii="Times-Roman" w:hAnsi="Times-Roman" w:cs="Times-Roman"/>
          <w:sz w:val="23"/>
          <w:szCs w:val="23"/>
        </w:rPr>
        <w:t>].</w:t>
      </w:r>
      <w:r w:rsidRPr="0083375A">
        <w:t xml:space="preserve"> </w:t>
      </w:r>
      <w:r>
        <w:rPr>
          <w:rFonts w:ascii="Times-Roman" w:hAnsi="Times-Roman" w:cs="Times-Roman"/>
          <w:sz w:val="23"/>
          <w:szCs w:val="23"/>
        </w:rPr>
        <w:t xml:space="preserve">Dostępny w World Wide Web: </w:t>
      </w:r>
      <w:r w:rsidRPr="003866C9">
        <w:rPr>
          <w:rFonts w:ascii="Times-Roman" w:hAnsi="Times-Roman" w:cs="Times-Roman"/>
          <w:sz w:val="23"/>
          <w:szCs w:val="23"/>
        </w:rPr>
        <w:t>http://www.pzpm.org.pl/Rynek-motoryzacyjny/Roczniki-i-raporty/Raport-branzy-motoryzacyjnej-2015</w:t>
      </w:r>
      <w:r>
        <w:rPr>
          <w:rFonts w:ascii="Times-Roman" w:hAnsi="Times-Roman" w:cs="Times-Roman"/>
          <w:sz w:val="23"/>
          <w:szCs w:val="23"/>
        </w:rPr>
        <w:t>.</w:t>
      </w:r>
    </w:p>
    <w:p w14:paraId="0144870B" w14:textId="77777777" w:rsidR="003866C9" w:rsidRPr="000E0BA5" w:rsidRDefault="003866C9" w:rsidP="000E0BA5">
      <w:pPr>
        <w:pStyle w:val="Literatura"/>
        <w:numPr>
          <w:ilvl w:val="0"/>
          <w:numId w:val="0"/>
        </w:numPr>
        <w:ind w:left="426" w:hanging="426"/>
      </w:pPr>
      <w:r>
        <w:t>[</w:t>
      </w:r>
      <w:r w:rsidR="00B11A57">
        <w:t>9</w:t>
      </w:r>
      <w:r>
        <w:t xml:space="preserve">] RoboticVision, </w:t>
      </w:r>
      <w:r>
        <w:rPr>
          <w:i/>
        </w:rPr>
        <w:t xml:space="preserve">Co to jest ANPR?. </w:t>
      </w:r>
      <w:r>
        <w:t xml:space="preserve">[on-line] </w:t>
      </w:r>
      <w:r>
        <w:rPr>
          <w:rFonts w:ascii="Times-Roman" w:hAnsi="Times-Roman" w:cs="Times-Roman"/>
          <w:sz w:val="23"/>
          <w:szCs w:val="23"/>
        </w:rPr>
        <w:t xml:space="preserve">[dostęp </w:t>
      </w:r>
      <w:r w:rsidR="00644243">
        <w:rPr>
          <w:rFonts w:ascii="Times-Roman" w:hAnsi="Times-Roman" w:cs="Times-Roman"/>
          <w:sz w:val="23"/>
          <w:szCs w:val="23"/>
        </w:rPr>
        <w:t>05.11.2015</w:t>
      </w:r>
      <w:r>
        <w:rPr>
          <w:rFonts w:ascii="Times-Roman" w:hAnsi="Times-Roman" w:cs="Times-Roman"/>
          <w:sz w:val="23"/>
          <w:szCs w:val="23"/>
        </w:rPr>
        <w:t>].</w:t>
      </w:r>
      <w:r w:rsidRPr="0083375A">
        <w:t xml:space="preserve"> </w:t>
      </w:r>
      <w:r>
        <w:rPr>
          <w:rFonts w:ascii="Times-Roman" w:hAnsi="Times-Roman" w:cs="Times-Roman"/>
          <w:sz w:val="23"/>
          <w:szCs w:val="23"/>
        </w:rPr>
        <w:t>Dostępny w World Wide Web:</w:t>
      </w:r>
      <w:r>
        <w:rPr>
          <w:i/>
        </w:rPr>
        <w:t xml:space="preserve"> </w:t>
      </w:r>
      <w:r w:rsidRPr="000A05B5">
        <w:t>https://roboticvision.wordpress.com/2011/02/19/co-to-jest-anpr/</w:t>
      </w:r>
      <w:r>
        <w:t>.</w:t>
      </w:r>
    </w:p>
    <w:p w14:paraId="3CFD739C" w14:textId="77777777" w:rsidR="003866C9" w:rsidRDefault="003866C9" w:rsidP="003866C9">
      <w:pPr>
        <w:ind w:left="426" w:hanging="426"/>
        <w:rPr>
          <w:rFonts w:ascii="Times-Roman" w:hAnsi="Times-Roman" w:cs="Times-Roman"/>
        </w:rPr>
      </w:pPr>
      <w:r>
        <w:t>[</w:t>
      </w:r>
      <w:r w:rsidR="00B11A57">
        <w:t>10</w:t>
      </w:r>
      <w:r>
        <w:t xml:space="preserve">] </w:t>
      </w:r>
      <w:r w:rsidRPr="00F314A7">
        <w:rPr>
          <w:i/>
        </w:rPr>
        <w:t>Rozporz</w:t>
      </w:r>
      <w:r w:rsidRPr="00F314A7">
        <w:rPr>
          <w:rFonts w:ascii="TTE196AA48t00" w:hAnsi="TTE196AA48t00" w:cs="TTE196AA48t00"/>
          <w:i/>
        </w:rPr>
        <w:t>ą</w:t>
      </w:r>
      <w:r w:rsidRPr="00F314A7">
        <w:rPr>
          <w:i/>
        </w:rPr>
        <w:t>dzenie Ministra Infrastruktury z w sprawie rejestracji i oznaczania</w:t>
      </w:r>
      <w:r>
        <w:rPr>
          <w:i/>
        </w:rPr>
        <w:t xml:space="preserve"> </w:t>
      </w:r>
      <w:r w:rsidRPr="00C90D3B">
        <w:rPr>
          <w:i/>
        </w:rPr>
        <w:t>pojazdów</w:t>
      </w:r>
      <w:r>
        <w:rPr>
          <w:rFonts w:ascii="Times-Roman" w:hAnsi="Times-Roman" w:cs="Times-Roman"/>
        </w:rPr>
        <w:t>, Dz. U. Nr 133, poz. 1123, z dnia 22 lipca 2002 r.</w:t>
      </w:r>
    </w:p>
    <w:p w14:paraId="6248ED81" w14:textId="77777777" w:rsidR="00B95A18" w:rsidRDefault="00C90D3B" w:rsidP="00F314A7">
      <w:pPr>
        <w:pStyle w:val="Literatura"/>
        <w:numPr>
          <w:ilvl w:val="0"/>
          <w:numId w:val="0"/>
        </w:numPr>
        <w:ind w:left="426" w:hanging="426"/>
      </w:pPr>
      <w:r>
        <w:t>[</w:t>
      </w:r>
      <w:r w:rsidR="00B11A57">
        <w:t>11</w:t>
      </w:r>
      <w:r>
        <w:t>]</w:t>
      </w:r>
      <w:r w:rsidR="00AE3211" w:rsidRPr="00C90D3B">
        <w:t> </w:t>
      </w:r>
      <w:r w:rsidR="00AE3211" w:rsidRPr="00C90D3B">
        <w:rPr>
          <w:i/>
        </w:rPr>
        <w:t>Rozporządzenie Ministra Transportu i Budownictwa z dnia 20 kwietnia 2006 r. zmieniające rozporządzenie w sprawie re</w:t>
      </w:r>
      <w:r w:rsidRPr="00C90D3B">
        <w:rPr>
          <w:i/>
        </w:rPr>
        <w:t>jestracji i oznaczania pojazdów</w:t>
      </w:r>
      <w:r w:rsidRPr="00C90D3B">
        <w:t>,</w:t>
      </w:r>
      <w:r>
        <w:t xml:space="preserve"> </w:t>
      </w:r>
      <w:hyperlink r:id="rId56" w:history="1">
        <w:r>
          <w:t xml:space="preserve">Dz. U. </w:t>
        </w:r>
        <w:r w:rsidRPr="00C90D3B">
          <w:t>Nr 70, poz. 489</w:t>
        </w:r>
      </w:hyperlink>
      <w:r w:rsidR="00AE3211" w:rsidRPr="00C90D3B">
        <w:t xml:space="preserve"> §1 pkt 13 oraz zał. nr 5</w:t>
      </w:r>
      <w:r>
        <w:t>, z dnia 20 kwietnia 2006 r.</w:t>
      </w:r>
    </w:p>
    <w:p w14:paraId="22CC5E42" w14:textId="77777777" w:rsidR="000E0BA5" w:rsidRPr="003D2CFE" w:rsidRDefault="000E0BA5" w:rsidP="003D2CFE">
      <w:pPr>
        <w:pStyle w:val="Literatura"/>
        <w:numPr>
          <w:ilvl w:val="0"/>
          <w:numId w:val="0"/>
        </w:numPr>
        <w:ind w:left="426" w:hanging="426"/>
      </w:pPr>
      <w:r>
        <w:t>[</w:t>
      </w:r>
      <w:r w:rsidR="00B11A57">
        <w:t>12</w:t>
      </w:r>
      <w:r>
        <w:t>]</w:t>
      </w:r>
      <w:r w:rsidRPr="009B762E">
        <w:t xml:space="preserve"> </w:t>
      </w:r>
      <w:r>
        <w:t>G. Sarbicki</w:t>
      </w:r>
      <w:r w:rsidRPr="00F606BE">
        <w:rPr>
          <w:i/>
        </w:rPr>
        <w:t>, OpenCV w Pythonie</w:t>
      </w:r>
      <w:r>
        <w:t xml:space="preserve"> [on-line] Rozdział 3.8. </w:t>
      </w:r>
      <w:r>
        <w:rPr>
          <w:i/>
        </w:rPr>
        <w:t>Znajdowanie krawędzi</w:t>
      </w:r>
      <w:r>
        <w:t xml:space="preserve"> </w:t>
      </w:r>
      <w:r>
        <w:rPr>
          <w:rFonts w:ascii="Times-Roman" w:hAnsi="Times-Roman" w:cs="Times-Roman"/>
          <w:sz w:val="23"/>
          <w:szCs w:val="23"/>
        </w:rPr>
        <w:t xml:space="preserve">[dostęp </w:t>
      </w:r>
      <w:r w:rsidR="00644243">
        <w:rPr>
          <w:rFonts w:ascii="Times-Roman" w:hAnsi="Times-Roman" w:cs="Times-Roman"/>
          <w:sz w:val="23"/>
          <w:szCs w:val="23"/>
        </w:rPr>
        <w:t>19.12.2015</w:t>
      </w:r>
      <w:r>
        <w:rPr>
          <w:rFonts w:ascii="Times-Roman" w:hAnsi="Times-Roman" w:cs="Times-Roman"/>
          <w:sz w:val="23"/>
          <w:szCs w:val="23"/>
        </w:rPr>
        <w:t>]. Dostępny w World Wide Web:</w:t>
      </w:r>
      <w:r>
        <w:t xml:space="preserve"> </w:t>
      </w:r>
      <w:r w:rsidRPr="003D2CFE">
        <w:t>http://www.fizyka.umk.pl/~gniewko/python/OpenCV_przetwarzanie/</w:t>
      </w:r>
      <w:r>
        <w:t>.</w:t>
      </w:r>
    </w:p>
    <w:p w14:paraId="1548CF23" w14:textId="77777777" w:rsidR="00AE2991" w:rsidRDefault="003866C9" w:rsidP="00F314A7">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lastRenderedPageBreak/>
        <w:t xml:space="preserve"> </w:t>
      </w:r>
      <w:r w:rsidR="00AE2991">
        <w:rPr>
          <w:rFonts w:ascii="Times-Roman" w:hAnsi="Times-Roman" w:cs="Times-Roman"/>
          <w:sz w:val="23"/>
          <w:szCs w:val="23"/>
        </w:rPr>
        <w:t>[</w:t>
      </w:r>
      <w:r w:rsidR="00B11A57">
        <w:rPr>
          <w:rFonts w:ascii="Times-Roman" w:hAnsi="Times-Roman" w:cs="Times-Roman"/>
          <w:sz w:val="23"/>
          <w:szCs w:val="23"/>
        </w:rPr>
        <w:t>13</w:t>
      </w:r>
      <w:r w:rsidR="00AE2991">
        <w:rPr>
          <w:rFonts w:ascii="Times-Roman" w:hAnsi="Times-Roman" w:cs="Times-Roman"/>
          <w:sz w:val="23"/>
          <w:szCs w:val="23"/>
        </w:rPr>
        <w:t xml:space="preserve">] </w:t>
      </w:r>
      <w:r w:rsidR="00F06978">
        <w:rPr>
          <w:rFonts w:ascii="Times-Roman" w:hAnsi="Times-Roman" w:cs="Times-Roman"/>
          <w:sz w:val="23"/>
          <w:szCs w:val="23"/>
        </w:rPr>
        <w:t xml:space="preserve">Siemens, </w:t>
      </w:r>
      <w:r w:rsidR="00F06978" w:rsidRPr="00F606BE">
        <w:rPr>
          <w:rFonts w:ascii="Times-Roman" w:hAnsi="Times-Roman" w:cs="Times-Roman"/>
          <w:i/>
          <w:sz w:val="23"/>
          <w:szCs w:val="23"/>
        </w:rPr>
        <w:t>Sicore</w:t>
      </w:r>
      <w:r w:rsidR="00F606BE">
        <w:rPr>
          <w:rFonts w:ascii="Times-Roman" w:hAnsi="Times-Roman" w:cs="Times-Roman"/>
          <w:i/>
          <w:sz w:val="23"/>
          <w:szCs w:val="23"/>
        </w:rPr>
        <w:t xml:space="preserve"> </w:t>
      </w:r>
      <w:r w:rsidR="003C3483">
        <w:t>[on-line]</w:t>
      </w:r>
      <w:r w:rsidR="003C3483">
        <w:rPr>
          <w:rFonts w:ascii="Times-Roman" w:hAnsi="Times-Roman" w:cs="Times-Roman"/>
          <w:i/>
          <w:sz w:val="23"/>
          <w:szCs w:val="23"/>
        </w:rPr>
        <w:t xml:space="preserve"> </w:t>
      </w:r>
      <w:r w:rsidR="00F606BE">
        <w:rPr>
          <w:rFonts w:ascii="Times-Roman" w:hAnsi="Times-Roman" w:cs="Times-Roman"/>
          <w:sz w:val="23"/>
          <w:szCs w:val="23"/>
        </w:rPr>
        <w:t xml:space="preserve">[dostęp </w:t>
      </w:r>
      <w:r w:rsidR="00644243">
        <w:rPr>
          <w:rFonts w:ascii="Times-Roman" w:hAnsi="Times-Roman" w:cs="Times-Roman"/>
          <w:sz w:val="23"/>
          <w:szCs w:val="23"/>
        </w:rPr>
        <w:t>20.12.2015</w:t>
      </w:r>
      <w:r w:rsidR="00F606BE">
        <w:rPr>
          <w:rFonts w:ascii="Times-Roman" w:hAnsi="Times-Roman" w:cs="Times-Roman"/>
          <w:sz w:val="23"/>
          <w:szCs w:val="23"/>
        </w:rPr>
        <w:t>]</w:t>
      </w:r>
      <w:r w:rsidR="00F06978">
        <w:rPr>
          <w:rFonts w:ascii="Times-Roman" w:hAnsi="Times-Roman" w:cs="Times-Roman"/>
          <w:sz w:val="23"/>
          <w:szCs w:val="23"/>
        </w:rPr>
        <w:t xml:space="preserve">. Dostępny w World Wide Web: </w:t>
      </w:r>
      <w:r w:rsidR="000E0BA5" w:rsidRPr="003D2CFE">
        <w:rPr>
          <w:rFonts w:ascii="Times-Roman" w:hAnsi="Times-Roman" w:cs="Times-Roman"/>
          <w:sz w:val="23"/>
          <w:szCs w:val="23"/>
        </w:rPr>
        <w:t>http://www.siemens.co.uk/traffic/pool/documents/brochure/62163_sie_sicore_brochure_4pp.pdf</w:t>
      </w:r>
      <w:r w:rsidR="00F06978">
        <w:rPr>
          <w:rFonts w:ascii="Times-Roman" w:hAnsi="Times-Roman" w:cs="Times-Roman"/>
          <w:sz w:val="23"/>
          <w:szCs w:val="23"/>
        </w:rPr>
        <w:t>.</w:t>
      </w:r>
    </w:p>
    <w:p w14:paraId="253F3E4B" w14:textId="20B2F7CF" w:rsidR="000E0BA5" w:rsidRDefault="000E0BA5" w:rsidP="003D2CFE">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w:t>
      </w:r>
      <w:r w:rsidR="00B11A57">
        <w:rPr>
          <w:rFonts w:ascii="Times-Roman" w:hAnsi="Times-Roman" w:cs="Times-Roman"/>
          <w:sz w:val="23"/>
          <w:szCs w:val="23"/>
        </w:rPr>
        <w:t>14</w:t>
      </w:r>
      <w:r>
        <w:rPr>
          <w:rFonts w:ascii="Times-Roman" w:hAnsi="Times-Roman" w:cs="Times-Roman"/>
          <w:sz w:val="23"/>
          <w:szCs w:val="23"/>
        </w:rPr>
        <w:t xml:space="preserve">] M. Stec, </w:t>
      </w:r>
      <w:r>
        <w:rPr>
          <w:rFonts w:ascii="Times-Roman" w:hAnsi="Times-Roman" w:cs="Times-Roman"/>
          <w:i/>
          <w:sz w:val="23"/>
          <w:szCs w:val="23"/>
        </w:rPr>
        <w:t>Tablice rejestracyjne</w:t>
      </w:r>
      <w:r>
        <w:rPr>
          <w:rFonts w:ascii="Times-Roman" w:hAnsi="Times-Roman" w:cs="Times-Roman"/>
          <w:sz w:val="23"/>
          <w:szCs w:val="23"/>
        </w:rPr>
        <w:t xml:space="preserve">. Gazeta Podatnika [on-line] 1 czerwca 2007 r. [dostęp 25 października 2015]. Dostępny w World Wide Web: </w:t>
      </w:r>
      <w:r w:rsidR="00854193" w:rsidRPr="00854193">
        <w:rPr>
          <w:rFonts w:ascii="Times-Roman" w:hAnsi="Times-Roman" w:cs="Times-Roman"/>
          <w:sz w:val="23"/>
          <w:szCs w:val="23"/>
        </w:rPr>
        <w:t>http://www.gazetapodatnika.pl/artykuly/tablice_rejestracyjne-a_3235.htm</w:t>
      </w:r>
      <w:r>
        <w:rPr>
          <w:rFonts w:ascii="Times-Roman" w:hAnsi="Times-Roman" w:cs="Times-Roman"/>
          <w:sz w:val="23"/>
          <w:szCs w:val="23"/>
        </w:rPr>
        <w:t>.</w:t>
      </w:r>
    </w:p>
    <w:p w14:paraId="23A33D75" w14:textId="2A37A81D" w:rsidR="00854193" w:rsidRDefault="00854193" w:rsidP="00854193">
      <w:pPr>
        <w:pStyle w:val="Literatura"/>
        <w:numPr>
          <w:ilvl w:val="0"/>
          <w:numId w:val="0"/>
        </w:numPr>
        <w:ind w:left="426" w:hanging="426"/>
      </w:pPr>
      <w:r>
        <w:t xml:space="preserve">[15] Wikipedia, </w:t>
      </w:r>
      <w:r w:rsidR="00A85972">
        <w:rPr>
          <w:i/>
        </w:rPr>
        <w:t xml:space="preserve">Automatic </w:t>
      </w:r>
      <w:r>
        <w:rPr>
          <w:i/>
        </w:rPr>
        <w:t xml:space="preserve">number plate recognition </w:t>
      </w:r>
      <w:r>
        <w:t xml:space="preserve">[on-line] </w:t>
      </w:r>
      <w:r>
        <w:rPr>
          <w:rFonts w:ascii="Times-Roman" w:hAnsi="Times-Roman" w:cs="Times-Roman"/>
          <w:sz w:val="23"/>
          <w:szCs w:val="23"/>
        </w:rPr>
        <w:t>[dostęp 11.10.2015].</w:t>
      </w:r>
      <w:r w:rsidRPr="0083375A">
        <w:t xml:space="preserve"> </w:t>
      </w:r>
      <w:r>
        <w:rPr>
          <w:rFonts w:ascii="Times-Roman" w:hAnsi="Times-Roman" w:cs="Times-Roman"/>
          <w:sz w:val="23"/>
          <w:szCs w:val="23"/>
        </w:rPr>
        <w:t>Dostępny w World Wide Web:</w:t>
      </w:r>
      <w:r>
        <w:rPr>
          <w:i/>
        </w:rPr>
        <w:t xml:space="preserve"> </w:t>
      </w:r>
      <w:r w:rsidR="00DA6BFD" w:rsidRPr="00DA6BFD">
        <w:t>https://en.wikipedia.org/wiki/Automatic_number_plate_recognition#Development_history</w:t>
      </w:r>
      <w:r>
        <w:t>.</w:t>
      </w:r>
    </w:p>
    <w:p w14:paraId="56DFC86C" w14:textId="0FFAE58F" w:rsidR="00DA6BFD" w:rsidRPr="00DA6BFD" w:rsidRDefault="00DA6BFD" w:rsidP="00854193">
      <w:pPr>
        <w:pStyle w:val="Literatura"/>
        <w:numPr>
          <w:ilvl w:val="0"/>
          <w:numId w:val="0"/>
        </w:numPr>
        <w:ind w:left="426" w:hanging="426"/>
        <w:rPr>
          <w:rFonts w:ascii="Times-Roman" w:hAnsi="Times-Roman" w:cs="Times-Roman"/>
          <w:i/>
          <w:sz w:val="23"/>
          <w:szCs w:val="23"/>
        </w:rPr>
      </w:pPr>
      <w:r>
        <w:t>[</w:t>
      </w:r>
      <w:r w:rsidR="00A236CD">
        <w:t>16</w:t>
      </w:r>
      <w:r>
        <w:t xml:space="preserve">] Wikipedia, </w:t>
      </w:r>
      <w:r>
        <w:rPr>
          <w:i/>
        </w:rPr>
        <w:t xml:space="preserve">Active Vision </w:t>
      </w:r>
      <w:r>
        <w:t xml:space="preserve">[on-line] </w:t>
      </w:r>
      <w:r>
        <w:rPr>
          <w:rFonts w:ascii="Times-Roman" w:hAnsi="Times-Roman" w:cs="Times-Roman"/>
          <w:sz w:val="23"/>
          <w:szCs w:val="23"/>
        </w:rPr>
        <w:t>[dostęp 11.01.2016].</w:t>
      </w:r>
      <w:r w:rsidRPr="0083375A">
        <w:t xml:space="preserve"> </w:t>
      </w:r>
      <w:r>
        <w:rPr>
          <w:rFonts w:ascii="Times-Roman" w:hAnsi="Times-Roman" w:cs="Times-Roman"/>
          <w:sz w:val="23"/>
          <w:szCs w:val="23"/>
        </w:rPr>
        <w:t xml:space="preserve">Dostępny w World Wide Web: </w:t>
      </w:r>
      <w:r w:rsidRPr="00DA6BFD">
        <w:rPr>
          <w:rFonts w:ascii="Times-Roman" w:hAnsi="Times-Roman" w:cs="Times-Roman"/>
          <w:sz w:val="23"/>
          <w:szCs w:val="23"/>
        </w:rPr>
        <w:t>https://en.wikipedia.org/wiki/Active_vision</w:t>
      </w:r>
      <w:r>
        <w:rPr>
          <w:rFonts w:ascii="Times-Roman" w:hAnsi="Times-Roman" w:cs="Times-Roman"/>
          <w:sz w:val="23"/>
          <w:szCs w:val="23"/>
        </w:rPr>
        <w:t>.</w:t>
      </w:r>
    </w:p>
    <w:p w14:paraId="06458F27" w14:textId="2EEF07D8" w:rsidR="00B27D9B" w:rsidRDefault="00B27D9B" w:rsidP="00F606BE">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w:t>
      </w:r>
      <w:r w:rsidR="00A236CD">
        <w:rPr>
          <w:rFonts w:ascii="Times-Roman" w:hAnsi="Times-Roman" w:cs="Times-Roman"/>
          <w:sz w:val="23"/>
          <w:szCs w:val="23"/>
        </w:rPr>
        <w:t>17</w:t>
      </w:r>
      <w:r>
        <w:rPr>
          <w:rFonts w:ascii="Times-Roman" w:hAnsi="Times-Roman" w:cs="Times-Roman"/>
          <w:sz w:val="23"/>
          <w:szCs w:val="23"/>
        </w:rPr>
        <w:t>]</w:t>
      </w:r>
      <w:r w:rsidR="00F606BE">
        <w:rPr>
          <w:rFonts w:ascii="Times-Roman" w:hAnsi="Times-Roman" w:cs="Times-Roman"/>
          <w:sz w:val="23"/>
          <w:szCs w:val="23"/>
        </w:rPr>
        <w:t xml:space="preserve"> Wikipedia</w:t>
      </w:r>
      <w:r w:rsidR="00296314">
        <w:rPr>
          <w:rFonts w:ascii="Times-Roman" w:hAnsi="Times-Roman" w:cs="Times-Roman"/>
          <w:sz w:val="23"/>
          <w:szCs w:val="23"/>
        </w:rPr>
        <w:t xml:space="preserve">, </w:t>
      </w:r>
      <w:r w:rsidR="00296314" w:rsidRPr="00296314">
        <w:rPr>
          <w:rFonts w:ascii="Times-Roman" w:hAnsi="Times-Roman" w:cs="Times-Roman"/>
          <w:i/>
          <w:sz w:val="23"/>
          <w:szCs w:val="23"/>
        </w:rPr>
        <w:t>Raspberry Pi</w:t>
      </w:r>
      <w:r w:rsidR="00F606BE">
        <w:rPr>
          <w:rFonts w:ascii="Times-Roman" w:hAnsi="Times-Roman" w:cs="Times-Roman"/>
          <w:i/>
          <w:sz w:val="23"/>
          <w:szCs w:val="23"/>
        </w:rPr>
        <w:t xml:space="preserve"> </w:t>
      </w:r>
      <w:r w:rsidR="003C3483">
        <w:t xml:space="preserve">[on-line] </w:t>
      </w:r>
      <w:r w:rsidR="00F606BE">
        <w:rPr>
          <w:rFonts w:ascii="Times-Roman" w:hAnsi="Times-Roman" w:cs="Times-Roman"/>
          <w:sz w:val="23"/>
          <w:szCs w:val="23"/>
        </w:rPr>
        <w:t xml:space="preserve">[dostęp </w:t>
      </w:r>
      <w:r w:rsidR="00644243">
        <w:rPr>
          <w:rFonts w:ascii="Times-Roman" w:hAnsi="Times-Roman" w:cs="Times-Roman"/>
          <w:sz w:val="23"/>
          <w:szCs w:val="23"/>
        </w:rPr>
        <w:t>02.01.2016</w:t>
      </w:r>
      <w:r w:rsidR="00F606BE">
        <w:rPr>
          <w:rFonts w:ascii="Times-Roman" w:hAnsi="Times-Roman" w:cs="Times-Roman"/>
          <w:sz w:val="23"/>
          <w:szCs w:val="23"/>
        </w:rPr>
        <w:t>]</w:t>
      </w:r>
      <w:r w:rsidR="00296314">
        <w:rPr>
          <w:rFonts w:ascii="Times-Roman" w:hAnsi="Times-Roman" w:cs="Times-Roman"/>
          <w:sz w:val="23"/>
          <w:szCs w:val="23"/>
        </w:rPr>
        <w:t>.</w:t>
      </w:r>
      <w:r w:rsidR="0083375A" w:rsidRPr="0083375A">
        <w:t xml:space="preserve"> </w:t>
      </w:r>
      <w:r w:rsidR="00F606BE">
        <w:rPr>
          <w:rFonts w:ascii="Times-Roman" w:hAnsi="Times-Roman" w:cs="Times-Roman"/>
          <w:sz w:val="23"/>
          <w:szCs w:val="23"/>
        </w:rPr>
        <w:t xml:space="preserve">Dostępny w World Wide Web: </w:t>
      </w:r>
      <w:r w:rsidR="0083375A" w:rsidRPr="00F606BE">
        <w:rPr>
          <w:rFonts w:ascii="Times-Roman" w:hAnsi="Times-Roman" w:cs="Times-Roman"/>
          <w:sz w:val="23"/>
          <w:szCs w:val="23"/>
        </w:rPr>
        <w:t>https://pl.wikipedia.org/wiki/Raspberry_Pi</w:t>
      </w:r>
      <w:r w:rsidR="00F606BE">
        <w:rPr>
          <w:rFonts w:ascii="Times-Roman" w:hAnsi="Times-Roman" w:cs="Times-Roman"/>
          <w:sz w:val="23"/>
          <w:szCs w:val="23"/>
        </w:rPr>
        <w:t>.</w:t>
      </w:r>
    </w:p>
    <w:p w14:paraId="65698EAC" w14:textId="7FC9840A" w:rsidR="00854193" w:rsidRDefault="00854193" w:rsidP="003C3483">
      <w:pPr>
        <w:pStyle w:val="Literatura"/>
        <w:numPr>
          <w:ilvl w:val="0"/>
          <w:numId w:val="0"/>
        </w:numPr>
        <w:ind w:left="426" w:hanging="426"/>
      </w:pPr>
      <w:r>
        <w:t>[</w:t>
      </w:r>
      <w:r w:rsidR="00A236CD">
        <w:t>18</w:t>
      </w:r>
      <w:r>
        <w:t xml:space="preserve">] Wikipedia, </w:t>
      </w:r>
      <w:r>
        <w:rPr>
          <w:i/>
        </w:rPr>
        <w:t>Tesseract (software)</w:t>
      </w:r>
      <w:r>
        <w:rPr>
          <w:rFonts w:ascii="Times-Roman" w:hAnsi="Times-Roman" w:cs="Times-Roman"/>
          <w:i/>
          <w:sz w:val="23"/>
          <w:szCs w:val="23"/>
        </w:rPr>
        <w:t xml:space="preserve"> </w:t>
      </w:r>
      <w:r>
        <w:t xml:space="preserve">[on-line] </w:t>
      </w:r>
      <w:r>
        <w:rPr>
          <w:rFonts w:ascii="Times-Roman" w:hAnsi="Times-Roman" w:cs="Times-Roman"/>
          <w:sz w:val="23"/>
          <w:szCs w:val="23"/>
        </w:rPr>
        <w:t>[dostęp 11.01.2016].</w:t>
      </w:r>
      <w:r w:rsidRPr="0083375A">
        <w:t xml:space="preserve"> </w:t>
      </w:r>
      <w:r>
        <w:rPr>
          <w:rFonts w:ascii="Times-Roman" w:hAnsi="Times-Roman" w:cs="Times-Roman"/>
          <w:sz w:val="23"/>
          <w:szCs w:val="23"/>
        </w:rPr>
        <w:t>Dostępny w World Wide Web:</w:t>
      </w:r>
      <w:r>
        <w:t xml:space="preserve"> </w:t>
      </w:r>
      <w:r w:rsidRPr="00854193">
        <w:t>https://en.wikipedia.org/wiki/Tesseract_(software)</w:t>
      </w:r>
      <w:r>
        <w:t>.</w:t>
      </w:r>
    </w:p>
    <w:p w14:paraId="29B7317C" w14:textId="0D62BFF5" w:rsidR="000E0BA5" w:rsidRDefault="000E0BA5" w:rsidP="000E0BA5">
      <w:pPr>
        <w:pStyle w:val="Literatura"/>
        <w:numPr>
          <w:ilvl w:val="0"/>
          <w:numId w:val="0"/>
        </w:numPr>
        <w:ind w:left="426" w:hanging="426"/>
      </w:pPr>
      <w:r>
        <w:t>[</w:t>
      </w:r>
      <w:r w:rsidR="00A236CD">
        <w:t>19</w:t>
      </w:r>
      <w:r>
        <w:t xml:space="preserve">] M. Wilczewski, </w:t>
      </w:r>
      <w:r>
        <w:rPr>
          <w:i/>
        </w:rPr>
        <w:t>Metody binaryzacji obrazów</w:t>
      </w:r>
      <w:r>
        <w:t xml:space="preserve"> [on-line] </w:t>
      </w:r>
      <w:r>
        <w:rPr>
          <w:rFonts w:ascii="Times-Roman" w:hAnsi="Times-Roman" w:cs="Times-Roman"/>
          <w:sz w:val="23"/>
          <w:szCs w:val="23"/>
        </w:rPr>
        <w:t xml:space="preserve">[dostęp </w:t>
      </w:r>
      <w:r w:rsidR="00644243">
        <w:rPr>
          <w:rFonts w:ascii="Times-Roman" w:hAnsi="Times-Roman" w:cs="Times-Roman"/>
          <w:sz w:val="23"/>
          <w:szCs w:val="23"/>
        </w:rPr>
        <w:t>29.12.2015</w:t>
      </w:r>
      <w:r>
        <w:rPr>
          <w:rFonts w:ascii="Times-Roman" w:hAnsi="Times-Roman" w:cs="Times-Roman"/>
          <w:sz w:val="23"/>
          <w:szCs w:val="23"/>
        </w:rPr>
        <w:t xml:space="preserve">]. Dostępny w World Wide Web: </w:t>
      </w:r>
      <w:r w:rsidRPr="00641053">
        <w:t>http://www.mif.pg.gda.pl/homepages/marcin/Wyklad3.pdf</w:t>
      </w:r>
      <w:r>
        <w:t>.</w:t>
      </w:r>
    </w:p>
    <w:p w14:paraId="73F23750" w14:textId="14B357E3" w:rsidR="000E0BA5" w:rsidRDefault="000E0BA5" w:rsidP="000E0BA5">
      <w:pPr>
        <w:pStyle w:val="Literatura"/>
        <w:numPr>
          <w:ilvl w:val="0"/>
          <w:numId w:val="0"/>
        </w:numPr>
        <w:ind w:left="426" w:hanging="426"/>
      </w:pPr>
      <w:r>
        <w:t>[</w:t>
      </w:r>
      <w:r w:rsidR="00A236CD">
        <w:t>20</w:t>
      </w:r>
      <w:r>
        <w:t>]</w:t>
      </w:r>
      <w:r w:rsidRPr="009B762E">
        <w:t xml:space="preserve"> </w:t>
      </w:r>
      <w:r>
        <w:t xml:space="preserve">S. Wojas, </w:t>
      </w:r>
      <w:r>
        <w:rPr>
          <w:i/>
        </w:rPr>
        <w:t xml:space="preserve">Metody przetwarzania obrazów z wykorzystaniem biblioteki </w:t>
      </w:r>
      <w:r w:rsidRPr="003C3483">
        <w:rPr>
          <w:i/>
        </w:rPr>
        <w:t>OpenC</w:t>
      </w:r>
      <w:r>
        <w:rPr>
          <w:i/>
        </w:rPr>
        <w:t xml:space="preserve">V </w:t>
      </w:r>
      <w:r>
        <w:t xml:space="preserve">[on-line]. Kraków 2010. Rozdział 3.1. </w:t>
      </w:r>
      <w:r>
        <w:rPr>
          <w:i/>
        </w:rPr>
        <w:t>Progowanie</w:t>
      </w:r>
      <w:r>
        <w:t xml:space="preserve"> </w:t>
      </w:r>
      <w:r>
        <w:rPr>
          <w:rFonts w:ascii="Times-Roman" w:hAnsi="Times-Roman" w:cs="Times-Roman"/>
          <w:sz w:val="23"/>
          <w:szCs w:val="23"/>
        </w:rPr>
        <w:t xml:space="preserve">[dostęp </w:t>
      </w:r>
      <w:r w:rsidR="00644243">
        <w:rPr>
          <w:rFonts w:ascii="Times-Roman" w:hAnsi="Times-Roman" w:cs="Times-Roman"/>
          <w:sz w:val="23"/>
          <w:szCs w:val="23"/>
        </w:rPr>
        <w:t>28.12.2015</w:t>
      </w:r>
      <w:r>
        <w:rPr>
          <w:rFonts w:ascii="Times-Roman" w:hAnsi="Times-Roman" w:cs="Times-Roman"/>
          <w:sz w:val="23"/>
          <w:szCs w:val="23"/>
        </w:rPr>
        <w:t xml:space="preserve">]. Dostępny </w:t>
      </w:r>
      <w:r w:rsidR="00590B60">
        <w:rPr>
          <w:rFonts w:ascii="Times-Roman" w:hAnsi="Times-Roman" w:cs="Times-Roman"/>
          <w:sz w:val="23"/>
          <w:szCs w:val="23"/>
        </w:rPr>
        <w:br/>
      </w:r>
      <w:r>
        <w:rPr>
          <w:rFonts w:ascii="Times-Roman" w:hAnsi="Times-Roman" w:cs="Times-Roman"/>
          <w:sz w:val="23"/>
          <w:szCs w:val="23"/>
        </w:rPr>
        <w:t>w World Wide Web:</w:t>
      </w:r>
      <w:r>
        <w:t xml:space="preserve"> </w:t>
      </w:r>
      <w:r w:rsidRPr="003C3483">
        <w:t>http</w:t>
      </w:r>
      <w:r w:rsidRPr="009B762E">
        <w:t>://www.focus.agh.edu.pl/theses/MGR04.pdf</w:t>
      </w:r>
      <w:r>
        <w:t>.</w:t>
      </w:r>
    </w:p>
    <w:p w14:paraId="2E40ED07" w14:textId="77777777" w:rsidR="000E0BA5" w:rsidRDefault="000E0BA5" w:rsidP="003C3483">
      <w:pPr>
        <w:pStyle w:val="Literatura"/>
        <w:numPr>
          <w:ilvl w:val="0"/>
          <w:numId w:val="0"/>
        </w:numPr>
        <w:ind w:left="426" w:hanging="426"/>
      </w:pPr>
    </w:p>
    <w:p w14:paraId="0BD1EDDA" w14:textId="77777777" w:rsidR="00AE2991" w:rsidRDefault="00AE2991" w:rsidP="00B95A18">
      <w:pPr>
        <w:pStyle w:val="Literatura"/>
        <w:numPr>
          <w:ilvl w:val="0"/>
          <w:numId w:val="0"/>
        </w:numPr>
        <w:rPr>
          <w:rFonts w:ascii="Times-Roman" w:hAnsi="Times-Roman" w:cs="Times-Roman"/>
          <w:sz w:val="23"/>
          <w:szCs w:val="23"/>
        </w:rPr>
      </w:pPr>
    </w:p>
    <w:p w14:paraId="0F9E828A" w14:textId="726FFA9D" w:rsidR="005B584F" w:rsidRPr="00F73EEB" w:rsidRDefault="00C36E9E" w:rsidP="00B95A18">
      <w:pPr>
        <w:pStyle w:val="Literatura"/>
        <w:numPr>
          <w:ilvl w:val="0"/>
          <w:numId w:val="0"/>
        </w:numPr>
        <w:rPr>
          <w:rFonts w:ascii="Times-Roman" w:hAnsi="Times-Roman" w:cs="Times-Roman"/>
          <w:b/>
        </w:rPr>
      </w:pPr>
      <w:r w:rsidRPr="00F73EEB">
        <w:rPr>
          <w:rFonts w:ascii="Times-Roman" w:hAnsi="Times-Roman" w:cs="Times-Roman"/>
          <w:b/>
        </w:rPr>
        <w:t>Źródła rysunków</w:t>
      </w:r>
    </w:p>
    <w:p w14:paraId="4F02A067" w14:textId="02E6C5F0" w:rsidR="00F77C96" w:rsidRDefault="00F77C96" w:rsidP="00092572">
      <w:pPr>
        <w:pStyle w:val="Literatura"/>
        <w:numPr>
          <w:ilvl w:val="0"/>
          <w:numId w:val="0"/>
        </w:numPr>
        <w:ind w:left="426" w:hanging="426"/>
      </w:pPr>
      <w:r>
        <w:t>[</w:t>
      </w:r>
      <w:r w:rsidR="00DA6BFD">
        <w:t>21</w:t>
      </w:r>
      <w:r>
        <w:t xml:space="preserve">] </w:t>
      </w:r>
      <w:r w:rsidR="001572C7">
        <w:t xml:space="preserve">Dziennik Gazeta Prawna, </w:t>
      </w:r>
      <w:r w:rsidR="001572C7">
        <w:rPr>
          <w:i/>
        </w:rPr>
        <w:t>Oto nowy wynalazek dla drogówki. Nie ma zmiłuj, wpadnie każdy</w:t>
      </w:r>
      <w:r w:rsidR="001572C7">
        <w:t xml:space="preserve"> [on-line]. 1 czerwca 2011 r. </w:t>
      </w:r>
      <w:r w:rsidR="001572C7">
        <w:rPr>
          <w:rFonts w:ascii="Times-Roman" w:hAnsi="Times-Roman" w:cs="Times-Roman"/>
          <w:sz w:val="23"/>
          <w:szCs w:val="23"/>
        </w:rPr>
        <w:t>[dostęp 27.12.2015].</w:t>
      </w:r>
      <w:r w:rsidR="001572C7" w:rsidRPr="0083375A">
        <w:t xml:space="preserve"> </w:t>
      </w:r>
      <w:r w:rsidR="001572C7">
        <w:rPr>
          <w:rFonts w:ascii="Times-Roman" w:hAnsi="Times-Roman" w:cs="Times-Roman"/>
          <w:sz w:val="23"/>
          <w:szCs w:val="23"/>
        </w:rPr>
        <w:t xml:space="preserve">Dostępny w World Wide Web: </w:t>
      </w:r>
      <w:r w:rsidR="006646EB" w:rsidRPr="006646EB">
        <w:t>http://1.s.dziennik.pl/pliki/2130000/2130122-polcam.jpg</w:t>
      </w:r>
      <w:r w:rsidR="001572C7">
        <w:t>.</w:t>
      </w:r>
    </w:p>
    <w:p w14:paraId="5F3ABF94" w14:textId="57C0F7EB" w:rsidR="006646EB" w:rsidRDefault="006646EB" w:rsidP="006646EB">
      <w:pPr>
        <w:pStyle w:val="Literatura"/>
        <w:numPr>
          <w:ilvl w:val="0"/>
          <w:numId w:val="0"/>
        </w:numPr>
        <w:ind w:left="426" w:hanging="426"/>
      </w:pPr>
      <w:r>
        <w:t>[</w:t>
      </w:r>
      <w:r w:rsidR="00DA6BFD">
        <w:t>22</w:t>
      </w:r>
      <w:r>
        <w:t xml:space="preserve">] Edimax, </w:t>
      </w:r>
      <w:r>
        <w:rPr>
          <w:i/>
        </w:rPr>
        <w:t xml:space="preserve">EW-7811Un </w:t>
      </w:r>
      <w:r>
        <w:t xml:space="preserve">[on-line] [dostęp 13.12.2015]. </w:t>
      </w:r>
      <w:r>
        <w:rPr>
          <w:rFonts w:ascii="Times-Roman" w:hAnsi="Times-Roman" w:cs="Times-Roman"/>
          <w:sz w:val="23"/>
          <w:szCs w:val="23"/>
        </w:rPr>
        <w:t xml:space="preserve">Dostępny w World Wide Web: </w:t>
      </w:r>
      <w:r w:rsidRPr="006646EB">
        <w:t>http://www.edimax.pl/images/Image/ProductImage/WNIC/217x205/EW-7811Un_217x205.jpg</w:t>
      </w:r>
      <w:r>
        <w:t>.</w:t>
      </w:r>
    </w:p>
    <w:p w14:paraId="173958E2" w14:textId="14E6FE67" w:rsidR="006646EB" w:rsidRDefault="006646EB" w:rsidP="006646EB">
      <w:pPr>
        <w:pStyle w:val="Literatura"/>
        <w:numPr>
          <w:ilvl w:val="0"/>
          <w:numId w:val="0"/>
        </w:numPr>
        <w:ind w:left="426" w:hanging="426"/>
      </w:pPr>
      <w:r>
        <w:t>[</w:t>
      </w:r>
      <w:r w:rsidR="00DA6BFD">
        <w:t>23</w:t>
      </w:r>
      <w:r>
        <w:t>]</w:t>
      </w:r>
      <w:r w:rsidRPr="00745B3B">
        <w:t xml:space="preserve"> </w:t>
      </w:r>
      <w:r>
        <w:t xml:space="preserve">Future electronics, </w:t>
      </w:r>
      <w:r>
        <w:rPr>
          <w:i/>
        </w:rPr>
        <w:t xml:space="preserve">Raspberry Pi – Model B (Mini Linux/Arm PC) </w:t>
      </w:r>
      <w:r>
        <w:t xml:space="preserve">[on-line] [dostęp 29.12.2015]. </w:t>
      </w:r>
      <w:r>
        <w:rPr>
          <w:rFonts w:ascii="Times-Roman" w:hAnsi="Times-Roman" w:cs="Times-Roman"/>
          <w:sz w:val="23"/>
          <w:szCs w:val="23"/>
        </w:rPr>
        <w:t xml:space="preserve">Dostępny w World Wide Web: </w:t>
      </w:r>
      <w:r w:rsidRPr="006646EB">
        <w:t>http://www.fut-electronics.com/wp-content/uploads/2013/01/raspberry-in-out.jpg</w:t>
      </w:r>
      <w:r>
        <w:t>.</w:t>
      </w:r>
    </w:p>
    <w:p w14:paraId="0E6B3BA8" w14:textId="1402A98F" w:rsidR="006646EB" w:rsidRDefault="006646EB" w:rsidP="006646EB">
      <w:pPr>
        <w:pStyle w:val="Literatura"/>
        <w:numPr>
          <w:ilvl w:val="0"/>
          <w:numId w:val="0"/>
        </w:numPr>
        <w:ind w:left="426" w:hanging="426"/>
      </w:pPr>
      <w:r>
        <w:lastRenderedPageBreak/>
        <w:t>[</w:t>
      </w:r>
      <w:r w:rsidR="00DA6BFD">
        <w:t>24</w:t>
      </w:r>
      <w:r>
        <w:t xml:space="preserve">] ImageAnalytics Pacific, </w:t>
      </w:r>
      <w:r w:rsidRPr="00C36E9E">
        <w:rPr>
          <w:i/>
        </w:rPr>
        <w:t>ANPR/LPR BASED SOLUTIONS FOR ACCESS CONTROL AND PARKING MANAGEMENT</w:t>
      </w:r>
      <w:r>
        <w:t xml:space="preserve"> [on-line] </w:t>
      </w:r>
      <w:r>
        <w:rPr>
          <w:rFonts w:ascii="Times-Roman" w:hAnsi="Times-Roman" w:cs="Times-Roman"/>
          <w:sz w:val="23"/>
          <w:szCs w:val="23"/>
        </w:rPr>
        <w:t>[dostęp 29.12.2015].</w:t>
      </w:r>
      <w:r w:rsidRPr="0083375A">
        <w:t xml:space="preserve"> </w:t>
      </w:r>
      <w:r>
        <w:rPr>
          <w:rFonts w:ascii="Times-Roman" w:hAnsi="Times-Roman" w:cs="Times-Roman"/>
          <w:sz w:val="23"/>
          <w:szCs w:val="23"/>
        </w:rPr>
        <w:t xml:space="preserve">Dostępny </w:t>
      </w:r>
      <w:r w:rsidR="00DA6BFD">
        <w:rPr>
          <w:rFonts w:ascii="Times-Roman" w:hAnsi="Times-Roman" w:cs="Times-Roman"/>
          <w:sz w:val="23"/>
          <w:szCs w:val="23"/>
        </w:rPr>
        <w:br/>
      </w:r>
      <w:r>
        <w:rPr>
          <w:rFonts w:ascii="Times-Roman" w:hAnsi="Times-Roman" w:cs="Times-Roman"/>
          <w:sz w:val="23"/>
          <w:szCs w:val="23"/>
        </w:rPr>
        <w:t>w World Wide Web:</w:t>
      </w:r>
      <w:r>
        <w:t xml:space="preserve"> </w:t>
      </w:r>
      <w:r w:rsidRPr="00C70987">
        <w:t>http://static.wixstatic.com/media/f47fca_fa2d17cdfdf7496baa6e391cee43a45c.png_srz_500_305_85_22_0.50_1.20_0.00_png_srz</w:t>
      </w:r>
      <w:r>
        <w:t>.</w:t>
      </w:r>
    </w:p>
    <w:p w14:paraId="3C963F30" w14:textId="37A7533C" w:rsidR="006646EB" w:rsidRDefault="006646EB" w:rsidP="006646EB">
      <w:pPr>
        <w:pStyle w:val="Literatura"/>
        <w:numPr>
          <w:ilvl w:val="0"/>
          <w:numId w:val="0"/>
        </w:numPr>
        <w:ind w:left="426" w:hanging="426"/>
      </w:pPr>
      <w:r>
        <w:t>[</w:t>
      </w:r>
      <w:r w:rsidR="00DA6BFD">
        <w:t>25</w:t>
      </w:r>
      <w:r>
        <w:t xml:space="preserve">] MicroControllerElectronics, </w:t>
      </w:r>
      <w:r>
        <w:rPr>
          <w:i/>
        </w:rPr>
        <w:t xml:space="preserve">HC-SR04 </w:t>
      </w:r>
      <w:r>
        <w:t xml:space="preserve">[on-line] [dostęp 29.12.2015]. </w:t>
      </w:r>
      <w:r>
        <w:rPr>
          <w:rFonts w:ascii="Times-Roman" w:hAnsi="Times-Roman" w:cs="Times-Roman"/>
          <w:sz w:val="23"/>
          <w:szCs w:val="23"/>
        </w:rPr>
        <w:t xml:space="preserve">Dostępny </w:t>
      </w:r>
      <w:r>
        <w:rPr>
          <w:rFonts w:ascii="Times-Roman" w:hAnsi="Times-Roman" w:cs="Times-Roman"/>
          <w:sz w:val="23"/>
          <w:szCs w:val="23"/>
        </w:rPr>
        <w:br/>
        <w:t xml:space="preserve">w World Wide Web: </w:t>
      </w:r>
      <w:r w:rsidRPr="00641053">
        <w:t>http://microcontrollerelectronics.com/wp-content/uploads/2014/10/HCSR04.jpg</w:t>
      </w:r>
      <w:r>
        <w:t>.</w:t>
      </w:r>
    </w:p>
    <w:p w14:paraId="1FBB429D" w14:textId="4A841DCA" w:rsidR="006646EB" w:rsidRPr="006646EB" w:rsidRDefault="006646EB" w:rsidP="006646EB">
      <w:pPr>
        <w:pStyle w:val="Literatura"/>
        <w:numPr>
          <w:ilvl w:val="0"/>
          <w:numId w:val="0"/>
        </w:numPr>
        <w:ind w:left="426" w:hanging="426"/>
        <w:rPr>
          <w:rFonts w:ascii="Times-Roman" w:hAnsi="Times-Roman" w:cs="Times-Roman"/>
          <w:sz w:val="23"/>
          <w:szCs w:val="23"/>
        </w:rPr>
      </w:pPr>
      <w:r>
        <w:t>[</w:t>
      </w:r>
      <w:r w:rsidR="00DA6BFD">
        <w:t>26</w:t>
      </w:r>
      <w:r>
        <w:t xml:space="preserve">] Notebookcheck, </w:t>
      </w:r>
      <w:r w:rsidRPr="00691F32">
        <w:rPr>
          <w:i/>
        </w:rPr>
        <w:t>Lenovo ThinkPad Edge E320 NWY3RGE</w:t>
      </w:r>
      <w:r>
        <w:t xml:space="preserve"> [on-line] [dostęp 03.01.2016]. </w:t>
      </w:r>
      <w:r>
        <w:rPr>
          <w:rFonts w:ascii="Times-Roman" w:hAnsi="Times-Roman" w:cs="Times-Roman"/>
          <w:sz w:val="23"/>
          <w:szCs w:val="23"/>
        </w:rPr>
        <w:t xml:space="preserve">Dostępny w World Wide Web: </w:t>
      </w:r>
      <w:r w:rsidRPr="00AE5AAF">
        <w:t>http://www.notebookcheck.net/uploads/tx_nbc2/Lenovo_E320.jpg</w:t>
      </w:r>
      <w:r>
        <w:t>.</w:t>
      </w:r>
    </w:p>
    <w:p w14:paraId="32D07911" w14:textId="3E5E9DE6" w:rsidR="00F77C96" w:rsidRDefault="00F77C96" w:rsidP="00092572">
      <w:pPr>
        <w:pStyle w:val="Literatura"/>
        <w:numPr>
          <w:ilvl w:val="0"/>
          <w:numId w:val="0"/>
        </w:numPr>
        <w:ind w:left="426" w:hanging="426"/>
      </w:pPr>
      <w:r>
        <w:t>[</w:t>
      </w:r>
      <w:r w:rsidR="00DA6BFD">
        <w:t>27</w:t>
      </w:r>
      <w:r>
        <w:t xml:space="preserve">] </w:t>
      </w:r>
      <w:r w:rsidR="00092572">
        <w:t xml:space="preserve">Random snippets of knwoledge, </w:t>
      </w:r>
      <w:r w:rsidR="00092572">
        <w:rPr>
          <w:i/>
        </w:rPr>
        <w:t>Controlling motors on the Raspberry Pi using C#</w:t>
      </w:r>
      <w:r w:rsidR="00092572">
        <w:t xml:space="preserve"> [on-line] [dostęp 13.12.2015]. Dostępny w World Wide Web: </w:t>
      </w:r>
      <w:r w:rsidR="006646EB" w:rsidRPr="006646EB">
        <w:t>http://blog.turbine51.net/assets/img/blog/28byj-48.jpg</w:t>
      </w:r>
      <w:r w:rsidR="00092572">
        <w:t>.</w:t>
      </w:r>
    </w:p>
    <w:p w14:paraId="54ECBDB8" w14:textId="7D3BC013" w:rsidR="006646EB" w:rsidRDefault="006646EB" w:rsidP="006646EB">
      <w:pPr>
        <w:ind w:left="426" w:hanging="426"/>
        <w:jc w:val="left"/>
      </w:pPr>
      <w:r>
        <w:t>[</w:t>
      </w:r>
      <w:r w:rsidR="00DA6BFD">
        <w:t>28</w:t>
      </w:r>
      <w:r>
        <w:t xml:space="preserve">] SB Components, </w:t>
      </w:r>
      <w:r w:rsidRPr="00691F32">
        <w:rPr>
          <w:i/>
        </w:rPr>
        <w:t>HD Camera Module for Raspberry Pi Model A and Model B</w:t>
      </w:r>
      <w:r>
        <w:rPr>
          <w:i/>
        </w:rPr>
        <w:t xml:space="preserve"> </w:t>
      </w:r>
      <w:r>
        <w:t xml:space="preserve">[on-line] </w:t>
      </w:r>
      <w:r>
        <w:rPr>
          <w:rFonts w:ascii="Times-Roman" w:hAnsi="Times-Roman" w:cs="Times-Roman"/>
          <w:sz w:val="23"/>
          <w:szCs w:val="23"/>
        </w:rPr>
        <w:t>[dostęp 20.12.2015].</w:t>
      </w:r>
      <w:r w:rsidRPr="0083375A">
        <w:t xml:space="preserve"> </w:t>
      </w:r>
      <w:r>
        <w:rPr>
          <w:rFonts w:ascii="Times-Roman" w:hAnsi="Times-Roman" w:cs="Times-Roman"/>
          <w:sz w:val="23"/>
          <w:szCs w:val="23"/>
        </w:rPr>
        <w:t>Dostępny w World Wide Web:</w:t>
      </w:r>
      <w:r>
        <w:t xml:space="preserve"> </w:t>
      </w:r>
      <w:r w:rsidRPr="00C70987">
        <w:t>http://www.sbcshop.co.uk/ekmps/shops/sbcshop/images/hd-camera-module-for-raspberry-pi-model-a-and-model-b-[4]-137-p.jpg</w:t>
      </w:r>
      <w:r>
        <w:t>.</w:t>
      </w:r>
    </w:p>
    <w:p w14:paraId="101A5853" w14:textId="61F3D638" w:rsidR="006646EB" w:rsidRPr="006646EB" w:rsidRDefault="006646EB" w:rsidP="006646EB">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w:t>
      </w:r>
      <w:r w:rsidR="00DA6BFD">
        <w:rPr>
          <w:rFonts w:ascii="Times-Roman" w:hAnsi="Times-Roman" w:cs="Times-Roman"/>
          <w:sz w:val="23"/>
          <w:szCs w:val="23"/>
        </w:rPr>
        <w:t>29</w:t>
      </w:r>
      <w:r>
        <w:rPr>
          <w:rFonts w:ascii="Times-Roman" w:hAnsi="Times-Roman" w:cs="Times-Roman"/>
          <w:sz w:val="23"/>
          <w:szCs w:val="23"/>
        </w:rPr>
        <w:t>]</w:t>
      </w:r>
      <w:r w:rsidRPr="005B584F">
        <w:t xml:space="preserve"> </w:t>
      </w:r>
      <w:r>
        <w:t xml:space="preserve">Wikipedia, </w:t>
      </w:r>
      <w:r>
        <w:rPr>
          <w:i/>
        </w:rPr>
        <w:t xml:space="preserve">Polskie tablice rejestracyjne </w:t>
      </w:r>
      <w:r>
        <w:t xml:space="preserve">[on-line] </w:t>
      </w:r>
      <w:r>
        <w:rPr>
          <w:rFonts w:ascii="Times-Roman" w:hAnsi="Times-Roman" w:cs="Times-Roman"/>
          <w:sz w:val="23"/>
          <w:szCs w:val="23"/>
        </w:rPr>
        <w:t>[dostęp 11.12.2015].</w:t>
      </w:r>
      <w:r w:rsidRPr="0083375A">
        <w:t xml:space="preserve"> </w:t>
      </w:r>
      <w:r>
        <w:rPr>
          <w:rFonts w:ascii="Times-Roman" w:hAnsi="Times-Roman" w:cs="Times-Roman"/>
          <w:sz w:val="23"/>
          <w:szCs w:val="23"/>
        </w:rPr>
        <w:t xml:space="preserve">Dostępny </w:t>
      </w:r>
      <w:r>
        <w:rPr>
          <w:rFonts w:ascii="Times-Roman" w:hAnsi="Times-Roman" w:cs="Times-Roman"/>
          <w:sz w:val="23"/>
          <w:szCs w:val="23"/>
        </w:rPr>
        <w:br/>
        <w:t>w World Wide Web:</w:t>
      </w:r>
      <w:r>
        <w:rPr>
          <w:i/>
        </w:rPr>
        <w:t xml:space="preserve"> </w:t>
      </w:r>
      <w:r w:rsidRPr="005B584F">
        <w:rPr>
          <w:rFonts w:ascii="Times-Roman" w:hAnsi="Times-Roman" w:cs="Times-Roman"/>
          <w:sz w:val="23"/>
          <w:szCs w:val="23"/>
        </w:rPr>
        <w:t>https://pl.wikipedia.org/wiki/Polskie_tablice_rejestracyjne#/media/File:Pltableseries2006.jpg</w:t>
      </w:r>
      <w:r>
        <w:rPr>
          <w:rFonts w:ascii="Times-Roman" w:hAnsi="Times-Roman" w:cs="Times-Roman"/>
          <w:sz w:val="23"/>
          <w:szCs w:val="23"/>
        </w:rPr>
        <w:t>.</w:t>
      </w:r>
    </w:p>
    <w:p w14:paraId="37C6F4AD" w14:textId="75349569" w:rsidR="00C70987" w:rsidRDefault="006646EB" w:rsidP="001174DF">
      <w:pPr>
        <w:pStyle w:val="Literatura"/>
        <w:numPr>
          <w:ilvl w:val="0"/>
          <w:numId w:val="0"/>
        </w:numPr>
        <w:ind w:left="426" w:hanging="426"/>
        <w:rPr>
          <w:rFonts w:ascii="Times-Roman" w:hAnsi="Times-Roman" w:cs="Times-Roman"/>
          <w:sz w:val="23"/>
          <w:szCs w:val="23"/>
        </w:rPr>
      </w:pPr>
      <w:r>
        <w:rPr>
          <w:rFonts w:ascii="Times-Roman" w:hAnsi="Times-Roman" w:cs="Times-Roman"/>
          <w:sz w:val="23"/>
          <w:szCs w:val="23"/>
        </w:rPr>
        <w:t xml:space="preserve"> </w:t>
      </w:r>
      <w:r w:rsidR="00C70987">
        <w:rPr>
          <w:rFonts w:ascii="Times-Roman" w:hAnsi="Times-Roman" w:cs="Times-Roman"/>
          <w:sz w:val="23"/>
          <w:szCs w:val="23"/>
        </w:rPr>
        <w:t>[</w:t>
      </w:r>
      <w:r w:rsidR="00DA6BFD">
        <w:rPr>
          <w:rFonts w:ascii="Times-Roman" w:hAnsi="Times-Roman" w:cs="Times-Roman"/>
          <w:sz w:val="23"/>
          <w:szCs w:val="23"/>
        </w:rPr>
        <w:t>30</w:t>
      </w:r>
      <w:r w:rsidR="00C70987">
        <w:rPr>
          <w:rFonts w:ascii="Times-Roman" w:hAnsi="Times-Roman" w:cs="Times-Roman"/>
          <w:sz w:val="23"/>
          <w:szCs w:val="23"/>
        </w:rPr>
        <w:t xml:space="preserve">] </w:t>
      </w:r>
      <w:r w:rsidR="009B73AB" w:rsidRPr="00F314A7">
        <w:rPr>
          <w:i/>
        </w:rPr>
        <w:t>Rozporz</w:t>
      </w:r>
      <w:r w:rsidR="009B73AB" w:rsidRPr="00F314A7">
        <w:rPr>
          <w:rFonts w:ascii="TTE196AA48t00" w:hAnsi="TTE196AA48t00" w:cs="TTE196AA48t00"/>
          <w:i/>
        </w:rPr>
        <w:t>ą</w:t>
      </w:r>
      <w:r w:rsidR="009B73AB" w:rsidRPr="00F314A7">
        <w:rPr>
          <w:i/>
        </w:rPr>
        <w:t xml:space="preserve">dzenie Ministra </w:t>
      </w:r>
      <w:r w:rsidR="009B73AB">
        <w:rPr>
          <w:i/>
        </w:rPr>
        <w:t>Transportu i Gospodarki Morskiej</w:t>
      </w:r>
      <w:r w:rsidR="009B73AB" w:rsidRPr="00F314A7">
        <w:rPr>
          <w:i/>
        </w:rPr>
        <w:t xml:space="preserve"> w sprawie rejestracji i oznaczania</w:t>
      </w:r>
      <w:r w:rsidR="009B73AB">
        <w:rPr>
          <w:i/>
        </w:rPr>
        <w:t xml:space="preserve"> </w:t>
      </w:r>
      <w:r w:rsidR="009B73AB" w:rsidRPr="00C90D3B">
        <w:rPr>
          <w:i/>
        </w:rPr>
        <w:t>pojazdów</w:t>
      </w:r>
      <w:r w:rsidR="009B73AB" w:rsidRPr="009B73AB">
        <w:t>,</w:t>
      </w:r>
      <w:r w:rsidR="009B73AB" w:rsidRPr="009B73AB">
        <w:rPr>
          <w:rFonts w:ascii="Times-Roman" w:hAnsi="Times-Roman" w:cs="Times-Roman"/>
          <w:sz w:val="23"/>
          <w:szCs w:val="23"/>
        </w:rPr>
        <w:t xml:space="preserve"> </w:t>
      </w:r>
      <w:r w:rsidR="001174DF" w:rsidRPr="009B73AB">
        <w:rPr>
          <w:rFonts w:ascii="Times-Roman" w:hAnsi="Times-Roman" w:cs="Times-Roman"/>
          <w:sz w:val="23"/>
          <w:szCs w:val="23"/>
        </w:rPr>
        <w:t>Dz.</w:t>
      </w:r>
      <w:r w:rsidR="009B73AB">
        <w:rPr>
          <w:rFonts w:ascii="Times-Roman" w:hAnsi="Times-Roman" w:cs="Times-Roman"/>
          <w:sz w:val="23"/>
          <w:szCs w:val="23"/>
        </w:rPr>
        <w:t xml:space="preserve"> </w:t>
      </w:r>
      <w:r w:rsidR="001174DF" w:rsidRPr="009B73AB">
        <w:rPr>
          <w:rFonts w:ascii="Times-Roman" w:hAnsi="Times-Roman" w:cs="Times-Roman"/>
          <w:sz w:val="23"/>
          <w:szCs w:val="23"/>
        </w:rPr>
        <w:t>U.</w:t>
      </w:r>
      <w:r w:rsidR="009B73AB">
        <w:rPr>
          <w:rFonts w:ascii="Times-Roman" w:hAnsi="Times-Roman" w:cs="Times-Roman"/>
          <w:sz w:val="23"/>
          <w:szCs w:val="23"/>
        </w:rPr>
        <w:t xml:space="preserve"> </w:t>
      </w:r>
      <w:r w:rsidR="001174DF" w:rsidRPr="009B73AB">
        <w:rPr>
          <w:rFonts w:ascii="Times-Roman" w:hAnsi="Times-Roman" w:cs="Times-Roman"/>
          <w:sz w:val="23"/>
          <w:szCs w:val="23"/>
        </w:rPr>
        <w:t>1999.59.632</w:t>
      </w:r>
      <w:r w:rsidR="001174DF">
        <w:rPr>
          <w:i/>
        </w:rPr>
        <w:t xml:space="preserve"> </w:t>
      </w:r>
      <w:r w:rsidR="001174DF">
        <w:t xml:space="preserve">[on-line] [dostęp 02.11.2015]. </w:t>
      </w:r>
      <w:r w:rsidR="001174DF">
        <w:rPr>
          <w:rFonts w:ascii="Times-Roman" w:hAnsi="Times-Roman" w:cs="Times-Roman"/>
          <w:sz w:val="23"/>
          <w:szCs w:val="23"/>
        </w:rPr>
        <w:t xml:space="preserve">Dostępny </w:t>
      </w:r>
      <w:r w:rsidR="00DA6BFD">
        <w:rPr>
          <w:rFonts w:ascii="Times-Roman" w:hAnsi="Times-Roman" w:cs="Times-Roman"/>
          <w:sz w:val="23"/>
          <w:szCs w:val="23"/>
        </w:rPr>
        <w:br/>
      </w:r>
      <w:r w:rsidR="001174DF">
        <w:rPr>
          <w:rFonts w:ascii="Times-Roman" w:hAnsi="Times-Roman" w:cs="Times-Roman"/>
          <w:sz w:val="23"/>
          <w:szCs w:val="23"/>
        </w:rPr>
        <w:t xml:space="preserve">w World Wide Web: </w:t>
      </w:r>
      <w:r w:rsidR="009B73AB" w:rsidRPr="009B73AB">
        <w:rPr>
          <w:rFonts w:ascii="Times-Roman" w:hAnsi="Times-Roman" w:cs="Times-Roman"/>
          <w:sz w:val="23"/>
          <w:szCs w:val="23"/>
        </w:rPr>
        <w:t>http://www.lex.pl/image/image_gallery?img_id=77339269</w:t>
      </w:r>
      <w:r w:rsidR="001174DF">
        <w:rPr>
          <w:rFonts w:ascii="Times-Roman" w:hAnsi="Times-Roman" w:cs="Times-Roman"/>
          <w:sz w:val="23"/>
          <w:szCs w:val="23"/>
        </w:rPr>
        <w:t>.</w:t>
      </w:r>
    </w:p>
    <w:p w14:paraId="34CBF841" w14:textId="77777777" w:rsidR="00AE5AAF" w:rsidRDefault="00AE5AAF" w:rsidP="00B95A18">
      <w:pPr>
        <w:pStyle w:val="Literatura"/>
        <w:numPr>
          <w:ilvl w:val="0"/>
          <w:numId w:val="0"/>
        </w:numPr>
      </w:pPr>
    </w:p>
    <w:p w14:paraId="0FFFA2B8" w14:textId="77777777" w:rsidR="00F77C96" w:rsidRDefault="00F77C96" w:rsidP="00B95A18">
      <w:pPr>
        <w:pStyle w:val="Literatura"/>
        <w:numPr>
          <w:ilvl w:val="0"/>
          <w:numId w:val="0"/>
        </w:numPr>
        <w:sectPr w:rsidR="00F77C96" w:rsidSect="001706EE">
          <w:headerReference w:type="default" r:id="rId57"/>
          <w:pgSz w:w="11906" w:h="16838" w:code="9"/>
          <w:pgMar w:top="1418" w:right="1418" w:bottom="1418" w:left="1418" w:header="709" w:footer="709" w:gutter="567"/>
          <w:cols w:space="708"/>
          <w:docGrid w:linePitch="360"/>
        </w:sectPr>
      </w:pPr>
    </w:p>
    <w:p w14:paraId="5D121CCC" w14:textId="77777777" w:rsidR="00E4741F" w:rsidRDefault="00E4741F">
      <w:pPr>
        <w:pStyle w:val="Nagwek1"/>
        <w:numPr>
          <w:ilvl w:val="0"/>
          <w:numId w:val="0"/>
        </w:numPr>
      </w:pPr>
      <w:bookmarkStart w:id="85" w:name="_Toc65426911"/>
      <w:bookmarkStart w:id="86" w:name="_Toc65427144"/>
      <w:bookmarkStart w:id="87" w:name="_Toc148163540"/>
      <w:bookmarkStart w:id="88" w:name="_Toc258354227"/>
      <w:bookmarkStart w:id="89" w:name="_Toc258355014"/>
      <w:bookmarkStart w:id="90" w:name="_Toc258355476"/>
      <w:bookmarkStart w:id="91" w:name="_Toc440397632"/>
      <w:bookmarkEnd w:id="84"/>
      <w:r>
        <w:rPr>
          <w:snapToGrid w:val="0"/>
        </w:rPr>
        <w:lastRenderedPageBreak/>
        <w:t>Dodatek A</w:t>
      </w:r>
      <w:bookmarkEnd w:id="85"/>
      <w:bookmarkEnd w:id="86"/>
      <w:r>
        <w:rPr>
          <w:snapToGrid w:val="0"/>
        </w:rPr>
        <w:t xml:space="preserve">. </w:t>
      </w:r>
      <w:r w:rsidR="00F075FE">
        <w:rPr>
          <w:snapToGrid w:val="0"/>
        </w:rPr>
        <w:t>Wybrane fragmenty</w:t>
      </w:r>
      <w:r>
        <w:t xml:space="preserve"> programu komputerowego</w:t>
      </w:r>
      <w:bookmarkEnd w:id="87"/>
      <w:bookmarkEnd w:id="88"/>
      <w:bookmarkEnd w:id="89"/>
      <w:bookmarkEnd w:id="90"/>
      <w:bookmarkEnd w:id="91"/>
    </w:p>
    <w:p w14:paraId="1AE7A18B" w14:textId="77777777" w:rsidR="001706EE" w:rsidRPr="009C42FB" w:rsidRDefault="009C42FB" w:rsidP="009C42FB">
      <w:r>
        <w:t>Fragment skryptu obsługującego ultradźwiękowy czujnik odległości oraz kamerę:</w:t>
      </w:r>
    </w:p>
    <w:tbl>
      <w:tblPr>
        <w:tblStyle w:val="Tabela-Siatka"/>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8493"/>
      </w:tblGrid>
      <w:tr w:rsidR="006A6F26" w14:paraId="56E665D0" w14:textId="77777777" w:rsidTr="009C42FB">
        <w:tc>
          <w:tcPr>
            <w:tcW w:w="8493" w:type="dxa"/>
          </w:tcPr>
          <w:p w14:paraId="432D0665" w14:textId="77777777" w:rsidR="006A6F26" w:rsidRPr="00146B7B" w:rsidRDefault="006A6F26" w:rsidP="00146B7B">
            <w:pPr>
              <w:pStyle w:val="Tekstpodstawowyzwciciem"/>
              <w:spacing w:line="240" w:lineRule="auto"/>
              <w:rPr>
                <w:rFonts w:ascii="Courier New" w:hAnsi="Courier New" w:cs="Courier New"/>
                <w:sz w:val="20"/>
              </w:rPr>
            </w:pPr>
            <w:r w:rsidRPr="00146B7B">
              <w:rPr>
                <w:sz w:val="20"/>
              </w:rPr>
              <w:tab/>
            </w:r>
            <w:r w:rsidRPr="00146B7B">
              <w:rPr>
                <w:rFonts w:ascii="Courier New" w:hAnsi="Courier New" w:cs="Courier New"/>
                <w:sz w:val="20"/>
              </w:rPr>
              <w:t>nazwa=</w:t>
            </w:r>
            <w:proofErr w:type="spellStart"/>
            <w:r w:rsidRPr="00146B7B">
              <w:rPr>
                <w:rFonts w:ascii="Courier New" w:hAnsi="Courier New" w:cs="Courier New"/>
                <w:sz w:val="20"/>
              </w:rPr>
              <w:t>time.strftime</w:t>
            </w:r>
            <w:proofErr w:type="spellEnd"/>
            <w:r w:rsidRPr="00146B7B">
              <w:rPr>
                <w:rFonts w:ascii="Courier New" w:hAnsi="Courier New" w:cs="Courier New"/>
                <w:sz w:val="20"/>
              </w:rPr>
              <w:t>("%</w:t>
            </w:r>
            <w:proofErr w:type="spellStart"/>
            <w:r w:rsidRPr="00146B7B">
              <w:rPr>
                <w:rFonts w:ascii="Courier New" w:hAnsi="Courier New" w:cs="Courier New"/>
                <w:sz w:val="20"/>
              </w:rPr>
              <w:t>Y%m%d</w:t>
            </w:r>
            <w:proofErr w:type="spellEnd"/>
            <w:r w:rsidRPr="00146B7B">
              <w:rPr>
                <w:rFonts w:ascii="Courier New" w:hAnsi="Courier New" w:cs="Courier New"/>
                <w:sz w:val="20"/>
              </w:rPr>
              <w:t>-%H%M%S")</w:t>
            </w:r>
          </w:p>
          <w:p w14:paraId="315B33AC"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t xml:space="preserve">def </w:t>
            </w:r>
            <w:r w:rsidR="009C42FB">
              <w:rPr>
                <w:rFonts w:ascii="Courier New" w:hAnsi="Courier New" w:cs="Courier New"/>
                <w:sz w:val="20"/>
              </w:rPr>
              <w:t>odczytuj</w:t>
            </w:r>
            <w:r w:rsidRPr="00146B7B">
              <w:rPr>
                <w:rFonts w:ascii="Courier New" w:hAnsi="Courier New" w:cs="Courier New"/>
                <w:sz w:val="20"/>
              </w:rPr>
              <w:t>(sensor):</w:t>
            </w:r>
          </w:p>
          <w:p w14:paraId="12DA254E"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
          <w:p w14:paraId="55D5D051"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GPIO.setwarnings</w:t>
            </w:r>
            <w:proofErr w:type="spellEnd"/>
            <w:r w:rsidRPr="00146B7B">
              <w:rPr>
                <w:rFonts w:ascii="Courier New" w:hAnsi="Courier New" w:cs="Courier New"/>
                <w:sz w:val="20"/>
              </w:rPr>
              <w:t>(</w:t>
            </w:r>
            <w:proofErr w:type="spellStart"/>
            <w:r w:rsidRPr="00146B7B">
              <w:rPr>
                <w:rFonts w:ascii="Courier New" w:hAnsi="Courier New" w:cs="Courier New"/>
                <w:sz w:val="20"/>
              </w:rPr>
              <w:t>False</w:t>
            </w:r>
            <w:proofErr w:type="spellEnd"/>
            <w:r w:rsidRPr="00146B7B">
              <w:rPr>
                <w:rFonts w:ascii="Courier New" w:hAnsi="Courier New" w:cs="Courier New"/>
                <w:sz w:val="20"/>
              </w:rPr>
              <w:t>)</w:t>
            </w:r>
            <w:r w:rsidRPr="00146B7B">
              <w:rPr>
                <w:rFonts w:ascii="Courier New" w:hAnsi="Courier New" w:cs="Courier New"/>
                <w:sz w:val="20"/>
              </w:rPr>
              <w:tab/>
            </w:r>
          </w:p>
          <w:p w14:paraId="06A588FF"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GPIO.setmode</w:t>
            </w:r>
            <w:proofErr w:type="spellEnd"/>
            <w:r w:rsidRPr="00146B7B">
              <w:rPr>
                <w:rFonts w:ascii="Courier New" w:hAnsi="Courier New" w:cs="Courier New"/>
                <w:sz w:val="20"/>
              </w:rPr>
              <w:t>(GPIO.BCM)</w:t>
            </w:r>
          </w:p>
          <w:p w14:paraId="178562C0"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
          <w:p w14:paraId="732A177E"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if</w:t>
            </w:r>
            <w:proofErr w:type="spellEnd"/>
            <w:r w:rsidRPr="00146B7B">
              <w:rPr>
                <w:rFonts w:ascii="Courier New" w:hAnsi="Courier New" w:cs="Courier New"/>
                <w:sz w:val="20"/>
              </w:rPr>
              <w:t xml:space="preserve"> sensor == 0:</w:t>
            </w:r>
          </w:p>
          <w:p w14:paraId="30D4425F"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
          <w:p w14:paraId="5A030B41"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GPIO.setup</w:t>
            </w:r>
            <w:proofErr w:type="spellEnd"/>
            <w:r w:rsidRPr="00146B7B">
              <w:rPr>
                <w:rFonts w:ascii="Courier New" w:hAnsi="Courier New" w:cs="Courier New"/>
                <w:sz w:val="20"/>
              </w:rPr>
              <w:t>(23,GPIO.OUT)</w:t>
            </w:r>
          </w:p>
          <w:p w14:paraId="41D3A729"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GPIO.setup</w:t>
            </w:r>
            <w:proofErr w:type="spellEnd"/>
            <w:r w:rsidRPr="00146B7B">
              <w:rPr>
                <w:rFonts w:ascii="Courier New" w:hAnsi="Courier New" w:cs="Courier New"/>
                <w:sz w:val="20"/>
              </w:rPr>
              <w:t>(24,GPIO.IN)</w:t>
            </w:r>
          </w:p>
          <w:p w14:paraId="6FC0B4F8"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GPIO.output</w:t>
            </w:r>
            <w:proofErr w:type="spellEnd"/>
            <w:r w:rsidRPr="00146B7B">
              <w:rPr>
                <w:rFonts w:ascii="Courier New" w:hAnsi="Courier New" w:cs="Courier New"/>
                <w:sz w:val="20"/>
              </w:rPr>
              <w:t>(23, GPIO.LOW)</w:t>
            </w:r>
          </w:p>
          <w:p w14:paraId="4EEB8F92"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time.sleep</w:t>
            </w:r>
            <w:proofErr w:type="spellEnd"/>
            <w:r w:rsidRPr="00146B7B">
              <w:rPr>
                <w:rFonts w:ascii="Courier New" w:hAnsi="Courier New" w:cs="Courier New"/>
                <w:sz w:val="20"/>
              </w:rPr>
              <w:t>(0.3)</w:t>
            </w:r>
          </w:p>
          <w:p w14:paraId="3DEFA915"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GPIO.output</w:t>
            </w:r>
            <w:proofErr w:type="spellEnd"/>
            <w:r w:rsidRPr="00146B7B">
              <w:rPr>
                <w:rFonts w:ascii="Courier New" w:hAnsi="Courier New" w:cs="Courier New"/>
                <w:sz w:val="20"/>
              </w:rPr>
              <w:t>(23, True)</w:t>
            </w:r>
            <w:r w:rsidRPr="00146B7B">
              <w:rPr>
                <w:rFonts w:ascii="Courier New" w:hAnsi="Courier New" w:cs="Courier New"/>
                <w:sz w:val="20"/>
              </w:rPr>
              <w:tab/>
            </w:r>
            <w:r w:rsidRPr="00146B7B">
              <w:rPr>
                <w:rFonts w:ascii="Courier New" w:hAnsi="Courier New" w:cs="Courier New"/>
                <w:sz w:val="20"/>
              </w:rPr>
              <w:tab/>
            </w:r>
          </w:p>
          <w:p w14:paraId="2E366AB0"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time.sleep</w:t>
            </w:r>
            <w:proofErr w:type="spellEnd"/>
            <w:r w:rsidRPr="00146B7B">
              <w:rPr>
                <w:rFonts w:ascii="Courier New" w:hAnsi="Courier New" w:cs="Courier New"/>
                <w:sz w:val="20"/>
              </w:rPr>
              <w:t>(0.00001)</w:t>
            </w:r>
          </w:p>
          <w:p w14:paraId="78A7B687"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GPIO.output</w:t>
            </w:r>
            <w:proofErr w:type="spellEnd"/>
            <w:r w:rsidRPr="00146B7B">
              <w:rPr>
                <w:rFonts w:ascii="Courier New" w:hAnsi="Courier New" w:cs="Courier New"/>
                <w:sz w:val="20"/>
              </w:rPr>
              <w:t xml:space="preserve">(23, </w:t>
            </w:r>
            <w:proofErr w:type="spellStart"/>
            <w:r w:rsidRPr="00146B7B">
              <w:rPr>
                <w:rFonts w:ascii="Courier New" w:hAnsi="Courier New" w:cs="Courier New"/>
                <w:sz w:val="20"/>
              </w:rPr>
              <w:t>False</w:t>
            </w:r>
            <w:proofErr w:type="spellEnd"/>
            <w:r w:rsidRPr="00146B7B">
              <w:rPr>
                <w:rFonts w:ascii="Courier New" w:hAnsi="Courier New" w:cs="Courier New"/>
                <w:sz w:val="20"/>
              </w:rPr>
              <w:t>)</w:t>
            </w:r>
          </w:p>
          <w:p w14:paraId="55125C04"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
          <w:p w14:paraId="3C60F2C6"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while</w:t>
            </w:r>
            <w:proofErr w:type="spellEnd"/>
            <w:r w:rsidRPr="00146B7B">
              <w:rPr>
                <w:rFonts w:ascii="Courier New" w:hAnsi="Courier New" w:cs="Courier New"/>
                <w:sz w:val="20"/>
              </w:rPr>
              <w:t xml:space="preserve"> </w:t>
            </w:r>
            <w:proofErr w:type="spellStart"/>
            <w:r w:rsidRPr="00146B7B">
              <w:rPr>
                <w:rFonts w:ascii="Courier New" w:hAnsi="Courier New" w:cs="Courier New"/>
                <w:sz w:val="20"/>
              </w:rPr>
              <w:t>GPIO.input</w:t>
            </w:r>
            <w:proofErr w:type="spellEnd"/>
            <w:r w:rsidRPr="00146B7B">
              <w:rPr>
                <w:rFonts w:ascii="Courier New" w:hAnsi="Courier New" w:cs="Courier New"/>
                <w:sz w:val="20"/>
              </w:rPr>
              <w:t>(24) == 0:</w:t>
            </w:r>
          </w:p>
          <w:p w14:paraId="6E4E704A"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t xml:space="preserve">  </w:t>
            </w:r>
            <w:proofErr w:type="spellStart"/>
            <w:r w:rsidRPr="00146B7B">
              <w:rPr>
                <w:rFonts w:ascii="Courier New" w:hAnsi="Courier New" w:cs="Courier New"/>
                <w:sz w:val="20"/>
              </w:rPr>
              <w:t>signaloff</w:t>
            </w:r>
            <w:proofErr w:type="spellEnd"/>
            <w:r w:rsidRPr="00146B7B">
              <w:rPr>
                <w:rFonts w:ascii="Courier New" w:hAnsi="Courier New" w:cs="Courier New"/>
                <w:sz w:val="20"/>
              </w:rPr>
              <w:t xml:space="preserve"> = </w:t>
            </w:r>
            <w:proofErr w:type="spellStart"/>
            <w:r w:rsidRPr="00146B7B">
              <w:rPr>
                <w:rFonts w:ascii="Courier New" w:hAnsi="Courier New" w:cs="Courier New"/>
                <w:sz w:val="20"/>
              </w:rPr>
              <w:t>time.time</w:t>
            </w:r>
            <w:proofErr w:type="spellEnd"/>
            <w:r w:rsidRPr="00146B7B">
              <w:rPr>
                <w:rFonts w:ascii="Courier New" w:hAnsi="Courier New" w:cs="Courier New"/>
                <w:sz w:val="20"/>
              </w:rPr>
              <w:t>()</w:t>
            </w:r>
          </w:p>
          <w:p w14:paraId="5236C955"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t xml:space="preserve">  </w:t>
            </w:r>
          </w:p>
          <w:p w14:paraId="1AD6A4DD"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while</w:t>
            </w:r>
            <w:proofErr w:type="spellEnd"/>
            <w:r w:rsidRPr="00146B7B">
              <w:rPr>
                <w:rFonts w:ascii="Courier New" w:hAnsi="Courier New" w:cs="Courier New"/>
                <w:sz w:val="20"/>
              </w:rPr>
              <w:t xml:space="preserve"> </w:t>
            </w:r>
            <w:proofErr w:type="spellStart"/>
            <w:r w:rsidRPr="00146B7B">
              <w:rPr>
                <w:rFonts w:ascii="Courier New" w:hAnsi="Courier New" w:cs="Courier New"/>
                <w:sz w:val="20"/>
              </w:rPr>
              <w:t>GPIO.input</w:t>
            </w:r>
            <w:proofErr w:type="spellEnd"/>
            <w:r w:rsidRPr="00146B7B">
              <w:rPr>
                <w:rFonts w:ascii="Courier New" w:hAnsi="Courier New" w:cs="Courier New"/>
                <w:sz w:val="20"/>
              </w:rPr>
              <w:t>(24) == 1:</w:t>
            </w:r>
          </w:p>
          <w:p w14:paraId="377F63BD"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t xml:space="preserve">  </w:t>
            </w:r>
            <w:proofErr w:type="spellStart"/>
            <w:r w:rsidRPr="00146B7B">
              <w:rPr>
                <w:rFonts w:ascii="Courier New" w:hAnsi="Courier New" w:cs="Courier New"/>
                <w:sz w:val="20"/>
              </w:rPr>
              <w:t>signalon</w:t>
            </w:r>
            <w:proofErr w:type="spellEnd"/>
            <w:r w:rsidRPr="00146B7B">
              <w:rPr>
                <w:rFonts w:ascii="Courier New" w:hAnsi="Courier New" w:cs="Courier New"/>
                <w:sz w:val="20"/>
              </w:rPr>
              <w:t xml:space="preserve"> = </w:t>
            </w:r>
            <w:proofErr w:type="spellStart"/>
            <w:r w:rsidRPr="00146B7B">
              <w:rPr>
                <w:rFonts w:ascii="Courier New" w:hAnsi="Courier New" w:cs="Courier New"/>
                <w:sz w:val="20"/>
              </w:rPr>
              <w:t>time.time</w:t>
            </w:r>
            <w:proofErr w:type="spellEnd"/>
            <w:r w:rsidRPr="00146B7B">
              <w:rPr>
                <w:rFonts w:ascii="Courier New" w:hAnsi="Courier New" w:cs="Courier New"/>
                <w:sz w:val="20"/>
              </w:rPr>
              <w:t>()</w:t>
            </w:r>
          </w:p>
          <w:p w14:paraId="2D221F01"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t xml:space="preserve">  </w:t>
            </w:r>
          </w:p>
          <w:p w14:paraId="110C3EEF"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009C42FB">
              <w:rPr>
                <w:rFonts w:ascii="Courier New" w:hAnsi="Courier New" w:cs="Courier New"/>
                <w:sz w:val="20"/>
              </w:rPr>
              <w:t>roznicaczasu</w:t>
            </w:r>
            <w:proofErr w:type="spellEnd"/>
            <w:r w:rsidRPr="00146B7B">
              <w:rPr>
                <w:rFonts w:ascii="Courier New" w:hAnsi="Courier New" w:cs="Courier New"/>
                <w:sz w:val="20"/>
              </w:rPr>
              <w:t xml:space="preserve"> = </w:t>
            </w:r>
            <w:proofErr w:type="spellStart"/>
            <w:r w:rsidRPr="00146B7B">
              <w:rPr>
                <w:rFonts w:ascii="Courier New" w:hAnsi="Courier New" w:cs="Courier New"/>
                <w:sz w:val="20"/>
              </w:rPr>
              <w:t>signalon</w:t>
            </w:r>
            <w:proofErr w:type="spellEnd"/>
            <w:r w:rsidRPr="00146B7B">
              <w:rPr>
                <w:rFonts w:ascii="Courier New" w:hAnsi="Courier New" w:cs="Courier New"/>
                <w:sz w:val="20"/>
              </w:rPr>
              <w:t xml:space="preserve"> - </w:t>
            </w:r>
            <w:proofErr w:type="spellStart"/>
            <w:r w:rsidRPr="00146B7B">
              <w:rPr>
                <w:rFonts w:ascii="Courier New" w:hAnsi="Courier New" w:cs="Courier New"/>
                <w:sz w:val="20"/>
              </w:rPr>
              <w:t>signaloff</w:t>
            </w:r>
            <w:proofErr w:type="spellEnd"/>
          </w:p>
          <w:p w14:paraId="1DD71AF0"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009C42FB">
              <w:rPr>
                <w:rFonts w:ascii="Courier New" w:hAnsi="Courier New" w:cs="Courier New"/>
                <w:sz w:val="20"/>
              </w:rPr>
              <w:t>odleglosc</w:t>
            </w:r>
            <w:proofErr w:type="spellEnd"/>
            <w:r w:rsidRPr="00146B7B">
              <w:rPr>
                <w:rFonts w:ascii="Courier New" w:hAnsi="Courier New" w:cs="Courier New"/>
                <w:sz w:val="20"/>
              </w:rPr>
              <w:t xml:space="preserve"> = </w:t>
            </w:r>
            <w:proofErr w:type="spellStart"/>
            <w:r w:rsidR="009C42FB">
              <w:rPr>
                <w:rFonts w:ascii="Courier New" w:hAnsi="Courier New" w:cs="Courier New"/>
                <w:sz w:val="20"/>
              </w:rPr>
              <w:t>roznicaczasu</w:t>
            </w:r>
            <w:proofErr w:type="spellEnd"/>
            <w:r w:rsidR="009C42FB" w:rsidRPr="00146B7B">
              <w:rPr>
                <w:rFonts w:ascii="Courier New" w:hAnsi="Courier New" w:cs="Courier New"/>
                <w:sz w:val="20"/>
              </w:rPr>
              <w:t xml:space="preserve"> </w:t>
            </w:r>
            <w:r w:rsidRPr="00146B7B">
              <w:rPr>
                <w:rFonts w:ascii="Courier New" w:hAnsi="Courier New" w:cs="Courier New"/>
                <w:sz w:val="20"/>
              </w:rPr>
              <w:t>* 17000</w:t>
            </w:r>
          </w:p>
          <w:p w14:paraId="603120EF"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t xml:space="preserve">return </w:t>
            </w:r>
            <w:proofErr w:type="spellStart"/>
            <w:r w:rsidR="009C42FB">
              <w:rPr>
                <w:rFonts w:ascii="Courier New" w:hAnsi="Courier New" w:cs="Courier New"/>
                <w:sz w:val="20"/>
              </w:rPr>
              <w:t>odleglosc</w:t>
            </w:r>
            <w:proofErr w:type="spellEnd"/>
          </w:p>
          <w:p w14:paraId="57C9500F"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GPIO.cleanup</w:t>
            </w:r>
            <w:proofErr w:type="spellEnd"/>
            <w:r w:rsidRPr="00146B7B">
              <w:rPr>
                <w:rFonts w:ascii="Courier New" w:hAnsi="Courier New" w:cs="Courier New"/>
                <w:sz w:val="20"/>
              </w:rPr>
              <w:t>()</w:t>
            </w:r>
          </w:p>
          <w:p w14:paraId="6111241E"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else</w:t>
            </w:r>
            <w:proofErr w:type="spellEnd"/>
            <w:r w:rsidRPr="00146B7B">
              <w:rPr>
                <w:rFonts w:ascii="Courier New" w:hAnsi="Courier New" w:cs="Courier New"/>
                <w:sz w:val="20"/>
              </w:rPr>
              <w:t>:</w:t>
            </w:r>
          </w:p>
          <w:p w14:paraId="69A3767A"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print</w:t>
            </w:r>
            <w:proofErr w:type="spellEnd"/>
            <w:r w:rsidRPr="00146B7B">
              <w:rPr>
                <w:rFonts w:ascii="Courier New" w:hAnsi="Courier New" w:cs="Courier New"/>
                <w:sz w:val="20"/>
              </w:rPr>
              <w:t xml:space="preserve"> "Niepoprawna zmienna funkcji."</w:t>
            </w:r>
          </w:p>
          <w:p w14:paraId="3F050F85" w14:textId="77777777" w:rsidR="006A6F26" w:rsidRPr="00146B7B" w:rsidRDefault="006A6F26" w:rsidP="00146B7B">
            <w:pPr>
              <w:pStyle w:val="Tekstpodstawowyzwciciem"/>
              <w:spacing w:line="240" w:lineRule="auto"/>
              <w:rPr>
                <w:rFonts w:ascii="Courier New" w:hAnsi="Courier New" w:cs="Courier New"/>
                <w:sz w:val="20"/>
              </w:rPr>
            </w:pPr>
          </w:p>
          <w:p w14:paraId="40313C0E"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proofErr w:type="spellStart"/>
            <w:r w:rsidRPr="00146B7B">
              <w:rPr>
                <w:rFonts w:ascii="Courier New" w:hAnsi="Courier New" w:cs="Courier New"/>
                <w:sz w:val="20"/>
              </w:rPr>
              <w:t>if</w:t>
            </w:r>
            <w:proofErr w:type="spellEnd"/>
            <w:r w:rsidRPr="00146B7B">
              <w:rPr>
                <w:rFonts w:ascii="Courier New" w:hAnsi="Courier New" w:cs="Courier New"/>
                <w:sz w:val="20"/>
              </w:rPr>
              <w:t xml:space="preserve"> </w:t>
            </w:r>
            <w:r w:rsidR="009C42FB">
              <w:rPr>
                <w:rFonts w:ascii="Courier New" w:hAnsi="Courier New" w:cs="Courier New"/>
                <w:sz w:val="20"/>
              </w:rPr>
              <w:t>odczytuj</w:t>
            </w:r>
            <w:r w:rsidRPr="00146B7B">
              <w:rPr>
                <w:rFonts w:ascii="Courier New" w:hAnsi="Courier New" w:cs="Courier New"/>
                <w:sz w:val="20"/>
              </w:rPr>
              <w:t>(0) &lt; 50:</w:t>
            </w:r>
          </w:p>
          <w:p w14:paraId="3BD9BDA7" w14:textId="77777777" w:rsidR="006A6F26" w:rsidRPr="00146B7B" w:rsidRDefault="006A6F26" w:rsidP="00146B7B">
            <w:pPr>
              <w:pStyle w:val="Tekstpodstawowyzwciciem"/>
              <w:spacing w:line="240" w:lineRule="auto"/>
              <w:rPr>
                <w:rFonts w:ascii="Courier New" w:hAnsi="Courier New" w:cs="Courier New"/>
                <w:sz w:val="20"/>
              </w:rPr>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npliku</w:t>
            </w:r>
            <w:proofErr w:type="spellEnd"/>
            <w:r w:rsidRPr="00146B7B">
              <w:rPr>
                <w:rFonts w:ascii="Courier New" w:hAnsi="Courier New" w:cs="Courier New"/>
                <w:sz w:val="20"/>
              </w:rPr>
              <w:t>=</w:t>
            </w:r>
            <w:proofErr w:type="spellStart"/>
            <w:r w:rsidRPr="00146B7B">
              <w:rPr>
                <w:rFonts w:ascii="Courier New" w:hAnsi="Courier New" w:cs="Courier New"/>
                <w:sz w:val="20"/>
              </w:rPr>
              <w:t>str</w:t>
            </w:r>
            <w:proofErr w:type="spellEnd"/>
            <w:r w:rsidRPr="00146B7B">
              <w:rPr>
                <w:rFonts w:ascii="Courier New" w:hAnsi="Courier New" w:cs="Courier New"/>
                <w:sz w:val="20"/>
              </w:rPr>
              <w:t>(nazwa)+".jpg"</w:t>
            </w:r>
          </w:p>
          <w:p w14:paraId="2B4D7DF8" w14:textId="77777777" w:rsidR="006A6F26" w:rsidRDefault="006A6F26" w:rsidP="00146B7B">
            <w:pPr>
              <w:pStyle w:val="Tekstpodstawowyzwciciem"/>
              <w:spacing w:line="240" w:lineRule="auto"/>
              <w:ind w:firstLine="0"/>
            </w:pPr>
            <w:r w:rsidRPr="00146B7B">
              <w:rPr>
                <w:rFonts w:ascii="Courier New" w:hAnsi="Courier New" w:cs="Courier New"/>
                <w:sz w:val="20"/>
              </w:rPr>
              <w:tab/>
            </w:r>
            <w:r w:rsidRPr="00146B7B">
              <w:rPr>
                <w:rFonts w:ascii="Courier New" w:hAnsi="Courier New" w:cs="Courier New"/>
                <w:sz w:val="20"/>
              </w:rPr>
              <w:tab/>
            </w:r>
            <w:proofErr w:type="spellStart"/>
            <w:r w:rsidRPr="00146B7B">
              <w:rPr>
                <w:rFonts w:ascii="Courier New" w:hAnsi="Courier New" w:cs="Courier New"/>
                <w:sz w:val="20"/>
              </w:rPr>
              <w:t>os.system</w:t>
            </w:r>
            <w:proofErr w:type="spellEnd"/>
            <w:r w:rsidRPr="00146B7B">
              <w:rPr>
                <w:rFonts w:ascii="Courier New" w:hAnsi="Courier New" w:cs="Courier New"/>
                <w:sz w:val="20"/>
              </w:rPr>
              <w:t>("</w:t>
            </w:r>
            <w:proofErr w:type="spellStart"/>
            <w:r w:rsidRPr="00146B7B">
              <w:rPr>
                <w:rFonts w:ascii="Courier New" w:hAnsi="Courier New" w:cs="Courier New"/>
                <w:sz w:val="20"/>
              </w:rPr>
              <w:t>raspistill</w:t>
            </w:r>
            <w:proofErr w:type="spellEnd"/>
            <w:r w:rsidRPr="00146B7B">
              <w:rPr>
                <w:rFonts w:ascii="Courier New" w:hAnsi="Courier New" w:cs="Courier New"/>
                <w:sz w:val="20"/>
              </w:rPr>
              <w:t xml:space="preserve"> -t 100 -n -w 640 -h 480 -o </w:t>
            </w:r>
            <w:proofErr w:type="spellStart"/>
            <w:r w:rsidRPr="00146B7B">
              <w:rPr>
                <w:rFonts w:ascii="Courier New" w:hAnsi="Courier New" w:cs="Courier New"/>
                <w:sz w:val="20"/>
              </w:rPr>
              <w:t>img</w:t>
            </w:r>
            <w:proofErr w:type="spellEnd"/>
            <w:r w:rsidRPr="00146B7B">
              <w:rPr>
                <w:rFonts w:ascii="Courier New" w:hAnsi="Courier New" w:cs="Courier New"/>
                <w:sz w:val="20"/>
              </w:rPr>
              <w:t>/"+</w:t>
            </w:r>
            <w:proofErr w:type="spellStart"/>
            <w:r w:rsidRPr="00146B7B">
              <w:rPr>
                <w:rFonts w:ascii="Courier New" w:hAnsi="Courier New" w:cs="Courier New"/>
                <w:sz w:val="20"/>
              </w:rPr>
              <w:t>npliku</w:t>
            </w:r>
            <w:proofErr w:type="spellEnd"/>
            <w:r w:rsidRPr="00146B7B">
              <w:rPr>
                <w:rFonts w:ascii="Courier New" w:hAnsi="Courier New" w:cs="Courier New"/>
                <w:sz w:val="20"/>
              </w:rPr>
              <w:t>)</w:t>
            </w:r>
            <w:r w:rsidRPr="00146B7B">
              <w:rPr>
                <w:rFonts w:ascii="Courier New" w:hAnsi="Courier New" w:cs="Courier New"/>
                <w:sz w:val="20"/>
              </w:rPr>
              <w:tab/>
            </w:r>
            <w:r w:rsidRPr="00146B7B">
              <w:rPr>
                <w:rFonts w:ascii="Courier New" w:hAnsi="Courier New" w:cs="Courier New"/>
              </w:rPr>
              <w:tab/>
            </w:r>
          </w:p>
        </w:tc>
      </w:tr>
    </w:tbl>
    <w:p w14:paraId="5FDCCAC8" w14:textId="77777777" w:rsidR="006A6F26" w:rsidRDefault="006A6F26" w:rsidP="006A6F26">
      <w:pPr>
        <w:pStyle w:val="Tekstpodstawowyzwciciem"/>
      </w:pPr>
    </w:p>
    <w:p w14:paraId="345C3BEA" w14:textId="77777777" w:rsidR="00146B7B" w:rsidRDefault="0033171C" w:rsidP="006A6F26">
      <w:pPr>
        <w:pStyle w:val="Tekstpodstawowyzwciciem"/>
      </w:pPr>
      <w:r>
        <w:lastRenderedPageBreak/>
        <w:t>Fragment skryptu odpowiedzialnego za przesłanie obrazu z kamery do części systemu odpowiedzialnej za analizę:</w:t>
      </w:r>
    </w:p>
    <w:tbl>
      <w:tblPr>
        <w:tblStyle w:val="Tabela-Siatka"/>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8493"/>
      </w:tblGrid>
      <w:tr w:rsidR="00146B7B" w14:paraId="4357D62A" w14:textId="77777777" w:rsidTr="009C42FB">
        <w:tc>
          <w:tcPr>
            <w:tcW w:w="8493" w:type="dxa"/>
          </w:tcPr>
          <w:p w14:paraId="51735101"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HOST = '192.168.1.11'    # adres laptopa</w:t>
            </w:r>
          </w:p>
          <w:p w14:paraId="4FF77AC4"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PORT = 5005</w:t>
            </w:r>
          </w:p>
          <w:p w14:paraId="642D7E27"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def </w:t>
            </w:r>
            <w:proofErr w:type="spellStart"/>
            <w:r w:rsidRPr="009C42FB">
              <w:rPr>
                <w:rFonts w:ascii="Courier New" w:hAnsi="Courier New" w:cs="Courier New"/>
                <w:sz w:val="20"/>
              </w:rPr>
              <w:t>wyslij</w:t>
            </w:r>
            <w:proofErr w:type="spellEnd"/>
            <w:r w:rsidRPr="009C42FB">
              <w:rPr>
                <w:rFonts w:ascii="Courier New" w:hAnsi="Courier New" w:cs="Courier New"/>
                <w:sz w:val="20"/>
              </w:rPr>
              <w:t>(</w:t>
            </w:r>
            <w:proofErr w:type="spellStart"/>
            <w:r w:rsidRPr="009C42FB">
              <w:rPr>
                <w:rFonts w:ascii="Courier New" w:hAnsi="Courier New" w:cs="Courier New"/>
                <w:sz w:val="20"/>
              </w:rPr>
              <w:t>sciezka</w:t>
            </w:r>
            <w:proofErr w:type="spellEnd"/>
            <w:r w:rsidRPr="009C42FB">
              <w:rPr>
                <w:rFonts w:ascii="Courier New" w:hAnsi="Courier New" w:cs="Courier New"/>
                <w:sz w:val="20"/>
              </w:rPr>
              <w:t>):</w:t>
            </w:r>
          </w:p>
          <w:p w14:paraId="404D8CEA"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socket1 = </w:t>
            </w:r>
            <w:proofErr w:type="spellStart"/>
            <w:r w:rsidRPr="009C42FB">
              <w:rPr>
                <w:rFonts w:ascii="Courier New" w:hAnsi="Courier New" w:cs="Courier New"/>
                <w:sz w:val="20"/>
              </w:rPr>
              <w:t>socket.socket</w:t>
            </w:r>
            <w:proofErr w:type="spellEnd"/>
            <w:r w:rsidRPr="009C42FB">
              <w:rPr>
                <w:rFonts w:ascii="Courier New" w:hAnsi="Courier New" w:cs="Courier New"/>
                <w:sz w:val="20"/>
              </w:rPr>
              <w:t>(</w:t>
            </w:r>
            <w:proofErr w:type="spellStart"/>
            <w:r w:rsidRPr="009C42FB">
              <w:rPr>
                <w:rFonts w:ascii="Courier New" w:hAnsi="Courier New" w:cs="Courier New"/>
                <w:sz w:val="20"/>
              </w:rPr>
              <w:t>socket.AF_INET</w:t>
            </w:r>
            <w:proofErr w:type="spellEnd"/>
            <w:r w:rsidRPr="009C42FB">
              <w:rPr>
                <w:rFonts w:ascii="Courier New" w:hAnsi="Courier New" w:cs="Courier New"/>
                <w:sz w:val="20"/>
              </w:rPr>
              <w:t xml:space="preserve">, </w:t>
            </w:r>
            <w:proofErr w:type="spellStart"/>
            <w:r w:rsidRPr="009C42FB">
              <w:rPr>
                <w:rFonts w:ascii="Courier New" w:hAnsi="Courier New" w:cs="Courier New"/>
                <w:sz w:val="20"/>
              </w:rPr>
              <w:t>socket.SOCK_STREAM</w:t>
            </w:r>
            <w:proofErr w:type="spellEnd"/>
            <w:r w:rsidRPr="009C42FB">
              <w:rPr>
                <w:rFonts w:ascii="Courier New" w:hAnsi="Courier New" w:cs="Courier New"/>
                <w:sz w:val="20"/>
              </w:rPr>
              <w:t>)</w:t>
            </w:r>
          </w:p>
          <w:p w14:paraId="7A23B250"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socket1.connect((HOST, PORT))</w:t>
            </w:r>
          </w:p>
          <w:p w14:paraId="467CA7F0"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plik = </w:t>
            </w:r>
            <w:proofErr w:type="spellStart"/>
            <w:r w:rsidRPr="009C42FB">
              <w:rPr>
                <w:rFonts w:ascii="Courier New" w:hAnsi="Courier New" w:cs="Courier New"/>
                <w:sz w:val="20"/>
              </w:rPr>
              <w:t>sciezka</w:t>
            </w:r>
            <w:proofErr w:type="spellEnd"/>
          </w:p>
          <w:p w14:paraId="37438C36"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with </w:t>
            </w:r>
            <w:r w:rsidR="0050702E" w:rsidRPr="009C42FB">
              <w:rPr>
                <w:rFonts w:ascii="Courier New" w:hAnsi="Courier New" w:cs="Courier New"/>
                <w:sz w:val="20"/>
              </w:rPr>
              <w:t>open(plik, '</w:t>
            </w:r>
            <w:proofErr w:type="spellStart"/>
            <w:r w:rsidR="0050702E" w:rsidRPr="009C42FB">
              <w:rPr>
                <w:rFonts w:ascii="Courier New" w:hAnsi="Courier New" w:cs="Courier New"/>
                <w:sz w:val="20"/>
              </w:rPr>
              <w:t>rb</w:t>
            </w:r>
            <w:proofErr w:type="spellEnd"/>
            <w:r w:rsidR="0050702E" w:rsidRPr="009C42FB">
              <w:rPr>
                <w:rFonts w:ascii="Courier New" w:hAnsi="Courier New" w:cs="Courier New"/>
                <w:sz w:val="20"/>
              </w:rPr>
              <w:t xml:space="preserve">') as </w:t>
            </w:r>
            <w:proofErr w:type="spellStart"/>
            <w:r w:rsidR="0050702E" w:rsidRPr="009C42FB">
              <w:rPr>
                <w:rFonts w:ascii="Courier New" w:hAnsi="Courier New" w:cs="Courier New"/>
                <w:sz w:val="20"/>
              </w:rPr>
              <w:t>plikwysylany</w:t>
            </w:r>
            <w:proofErr w:type="spellEnd"/>
            <w:r w:rsidRPr="009C42FB">
              <w:rPr>
                <w:rFonts w:ascii="Courier New" w:hAnsi="Courier New" w:cs="Courier New"/>
                <w:sz w:val="20"/>
              </w:rPr>
              <w:t>:</w:t>
            </w:r>
          </w:p>
          <w:p w14:paraId="3566CE48"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for data in </w:t>
            </w:r>
            <w:proofErr w:type="spellStart"/>
            <w:r w:rsidRPr="009C42FB">
              <w:rPr>
                <w:rFonts w:ascii="Courier New" w:hAnsi="Courier New" w:cs="Courier New"/>
                <w:sz w:val="20"/>
              </w:rPr>
              <w:t>plikwysylany</w:t>
            </w:r>
            <w:proofErr w:type="spellEnd"/>
            <w:r w:rsidRPr="009C42FB">
              <w:rPr>
                <w:rFonts w:ascii="Courier New" w:hAnsi="Courier New" w:cs="Courier New"/>
                <w:sz w:val="20"/>
              </w:rPr>
              <w:t>:</w:t>
            </w:r>
          </w:p>
          <w:p w14:paraId="440471C1"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socket1.sendall(data)</w:t>
            </w:r>
          </w:p>
          <w:p w14:paraId="798CCB88"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w:t>
            </w:r>
            <w:proofErr w:type="spellStart"/>
            <w:r w:rsidRPr="009C42FB">
              <w:rPr>
                <w:rFonts w:ascii="Courier New" w:hAnsi="Courier New" w:cs="Courier New"/>
                <w:sz w:val="20"/>
              </w:rPr>
              <w:t>print</w:t>
            </w:r>
            <w:proofErr w:type="spellEnd"/>
            <w:r w:rsidRPr="009C42FB">
              <w:rPr>
                <w:rFonts w:ascii="Courier New" w:hAnsi="Courier New" w:cs="Courier New"/>
                <w:sz w:val="20"/>
              </w:rPr>
              <w:t xml:space="preserve"> '</w:t>
            </w:r>
            <w:proofErr w:type="spellStart"/>
            <w:r w:rsidRPr="009C42FB">
              <w:rPr>
                <w:rFonts w:ascii="Courier New" w:hAnsi="Courier New" w:cs="Courier New"/>
                <w:sz w:val="20"/>
              </w:rPr>
              <w:t>Wyslano</w:t>
            </w:r>
            <w:proofErr w:type="spellEnd"/>
            <w:r w:rsidRPr="009C42FB">
              <w:rPr>
                <w:rFonts w:ascii="Courier New" w:hAnsi="Courier New" w:cs="Courier New"/>
                <w:sz w:val="20"/>
              </w:rPr>
              <w:t xml:space="preserve"> </w:t>
            </w:r>
            <w:proofErr w:type="spellStart"/>
            <w:r w:rsidRPr="009C42FB">
              <w:rPr>
                <w:rFonts w:ascii="Courier New" w:hAnsi="Courier New" w:cs="Courier New"/>
                <w:sz w:val="20"/>
              </w:rPr>
              <w:t>pomyslnie</w:t>
            </w:r>
            <w:proofErr w:type="spellEnd"/>
            <w:r w:rsidRPr="009C42FB">
              <w:rPr>
                <w:rFonts w:ascii="Courier New" w:hAnsi="Courier New" w:cs="Courier New"/>
                <w:sz w:val="20"/>
              </w:rPr>
              <w:t>'</w:t>
            </w:r>
          </w:p>
          <w:p w14:paraId="2969191E" w14:textId="77777777" w:rsidR="00146B7B" w:rsidRPr="009C42FB" w:rsidRDefault="00146B7B" w:rsidP="00146B7B">
            <w:pPr>
              <w:pStyle w:val="Tekstpodstawowyzwciciem"/>
              <w:spacing w:line="240" w:lineRule="auto"/>
              <w:rPr>
                <w:rFonts w:ascii="Courier New" w:hAnsi="Courier New" w:cs="Courier New"/>
                <w:sz w:val="20"/>
              </w:rPr>
            </w:pPr>
            <w:r w:rsidRPr="009C42FB">
              <w:rPr>
                <w:rFonts w:ascii="Courier New" w:hAnsi="Courier New" w:cs="Courier New"/>
                <w:sz w:val="20"/>
              </w:rPr>
              <w:t xml:space="preserve">    socket1.close()</w:t>
            </w:r>
          </w:p>
          <w:p w14:paraId="3FF55F5A" w14:textId="77777777" w:rsidR="00146B7B" w:rsidRDefault="00146B7B" w:rsidP="00146B7B">
            <w:pPr>
              <w:pStyle w:val="Tekstpodstawowyzwciciem"/>
              <w:spacing w:line="240" w:lineRule="auto"/>
              <w:ind w:firstLine="0"/>
            </w:pPr>
            <w:r w:rsidRPr="009C42FB">
              <w:rPr>
                <w:rFonts w:ascii="Courier New" w:hAnsi="Courier New" w:cs="Courier New"/>
                <w:sz w:val="20"/>
              </w:rPr>
              <w:t xml:space="preserve">    return</w:t>
            </w:r>
          </w:p>
        </w:tc>
      </w:tr>
    </w:tbl>
    <w:p w14:paraId="1BBFD443" w14:textId="77777777" w:rsidR="0033171C" w:rsidRDefault="0033171C" w:rsidP="00BB3474">
      <w:pPr>
        <w:pStyle w:val="Tekstpodstawowyzwciciem"/>
        <w:ind w:firstLine="0"/>
      </w:pPr>
    </w:p>
    <w:p w14:paraId="293EE15D" w14:textId="77777777" w:rsidR="009C42FB" w:rsidRDefault="0033171C" w:rsidP="006A6F26">
      <w:pPr>
        <w:pStyle w:val="Tekstpodstawowyzwciciem"/>
      </w:pPr>
      <w:r>
        <w:t>Własne funkcje wykorzystane w programie:</w:t>
      </w:r>
    </w:p>
    <w:tbl>
      <w:tblPr>
        <w:tblStyle w:val="Tabela-Siatka"/>
        <w:tblW w:w="0" w:type="auto"/>
        <w:tblLook w:val="04A0" w:firstRow="1" w:lastRow="0" w:firstColumn="1" w:lastColumn="0" w:noHBand="0" w:noVBand="1"/>
      </w:tblPr>
      <w:tblGrid>
        <w:gridCol w:w="8493"/>
      </w:tblGrid>
      <w:tr w:rsidR="009C42FB" w:rsidRPr="0033171C" w14:paraId="33198652" w14:textId="77777777" w:rsidTr="009C42FB">
        <w:tc>
          <w:tcPr>
            <w:tcW w:w="8493" w:type="dxa"/>
            <w:tcBorders>
              <w:top w:val="dashed" w:sz="4" w:space="0" w:color="auto"/>
              <w:left w:val="dashed" w:sz="4" w:space="0" w:color="auto"/>
              <w:bottom w:val="dashed" w:sz="4" w:space="0" w:color="auto"/>
              <w:right w:val="dashed" w:sz="4" w:space="0" w:color="auto"/>
            </w:tcBorders>
          </w:tcPr>
          <w:p w14:paraId="6C586A26" w14:textId="77777777" w:rsidR="0033171C" w:rsidRPr="0033171C" w:rsidRDefault="0033171C" w:rsidP="0033171C">
            <w:pPr>
              <w:rPr>
                <w:rFonts w:ascii="Courier New" w:hAnsi="Courier New" w:cs="Courier New"/>
                <w:sz w:val="20"/>
                <w:szCs w:val="20"/>
              </w:rPr>
            </w:pPr>
            <w:proofErr w:type="spellStart"/>
            <w:r w:rsidRPr="0033171C">
              <w:rPr>
                <w:rFonts w:ascii="Courier New" w:hAnsi="Courier New" w:cs="Courier New"/>
                <w:sz w:val="20"/>
                <w:szCs w:val="20"/>
              </w:rPr>
              <w:t>void</w:t>
            </w:r>
            <w:proofErr w:type="spellEnd"/>
            <w:r w:rsidRPr="0033171C">
              <w:rPr>
                <w:rFonts w:ascii="Courier New" w:hAnsi="Courier New" w:cs="Courier New"/>
                <w:sz w:val="20"/>
                <w:szCs w:val="20"/>
              </w:rPr>
              <w:t xml:space="preserve"> sortowanie(</w:t>
            </w: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&lt;</w:t>
            </w:r>
            <w:proofErr w:type="spellStart"/>
            <w:r w:rsidRPr="0033171C">
              <w:rPr>
                <w:rFonts w:ascii="Courier New" w:hAnsi="Courier New" w:cs="Courier New"/>
                <w:sz w:val="20"/>
                <w:szCs w:val="20"/>
              </w:rPr>
              <w:t>Rect</w:t>
            </w:r>
            <w:proofErr w:type="spellEnd"/>
            <w:r w:rsidRPr="0033171C">
              <w:rPr>
                <w:rFonts w:ascii="Courier New" w:hAnsi="Courier New" w:cs="Courier New"/>
                <w:sz w:val="20"/>
                <w:szCs w:val="20"/>
              </w:rPr>
              <w:t xml:space="preserve">&gt; </w:t>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 xml:space="preserve">&lt;Point2f&gt;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n, </w:t>
            </w: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&lt;</w:t>
            </w:r>
            <w:proofErr w:type="spellStart"/>
            <w:r w:rsidRPr="0033171C">
              <w:rPr>
                <w:rFonts w:ascii="Courier New" w:hAnsi="Courier New" w:cs="Courier New"/>
                <w:sz w:val="20"/>
                <w:szCs w:val="20"/>
              </w:rPr>
              <w:t>Rect</w:t>
            </w:r>
            <w:proofErr w:type="spellEnd"/>
            <w:r w:rsidRPr="0033171C">
              <w:rPr>
                <w:rFonts w:ascii="Courier New" w:hAnsi="Courier New" w:cs="Courier New"/>
                <w:sz w:val="20"/>
                <w:szCs w:val="20"/>
              </w:rPr>
              <w:t xml:space="preserve">&gt; *b, </w:t>
            </w: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&lt;Point2f&gt; *c)</w:t>
            </w:r>
          </w:p>
          <w:p w14:paraId="16ED2AF2"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23953233"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Point2f pom;</w:t>
            </w:r>
          </w:p>
          <w:p w14:paraId="2DB38F6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Rect</w:t>
            </w:r>
            <w:proofErr w:type="spellEnd"/>
            <w:r w:rsidRPr="0033171C">
              <w:rPr>
                <w:rFonts w:ascii="Courier New" w:hAnsi="Courier New" w:cs="Courier New"/>
                <w:sz w:val="20"/>
                <w:szCs w:val="20"/>
              </w:rPr>
              <w:t xml:space="preserve"> pom2;</w:t>
            </w:r>
          </w:p>
          <w:p w14:paraId="5C91BAE2"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for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i = 0; i &lt; n; i++){</w:t>
            </w:r>
          </w:p>
          <w:p w14:paraId="5DBB6716"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for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j = 0; j &lt; n - i - 1; j++) </w:t>
            </w:r>
          </w:p>
          <w:p w14:paraId="796EA1E9"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 xml:space="preserve">[j].x &gt;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[j + 1].x)</w:t>
            </w:r>
          </w:p>
          <w:p w14:paraId="24466F91"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t>{</w:t>
            </w:r>
          </w:p>
          <w:p w14:paraId="3D32D45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t xml:space="preserve">pom =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[j];</w:t>
            </w:r>
          </w:p>
          <w:p w14:paraId="6208A5B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 xml:space="preserve">[j] =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[j + 1];</w:t>
            </w:r>
          </w:p>
          <w:p w14:paraId="00CAE382"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[j + 1] = pom;</w:t>
            </w:r>
          </w:p>
          <w:p w14:paraId="0286AD46" w14:textId="77777777" w:rsidR="0033171C" w:rsidRPr="0033171C" w:rsidRDefault="0033171C" w:rsidP="0033171C">
            <w:pPr>
              <w:rPr>
                <w:rFonts w:ascii="Courier New" w:hAnsi="Courier New" w:cs="Courier New"/>
                <w:sz w:val="20"/>
                <w:szCs w:val="20"/>
              </w:rPr>
            </w:pPr>
          </w:p>
          <w:p w14:paraId="03B20F01"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t xml:space="preserve">pom2 = </w:t>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[j];</w:t>
            </w:r>
          </w:p>
          <w:p w14:paraId="60F65DA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 xml:space="preserve">[j] = </w:t>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[j + 1];</w:t>
            </w:r>
          </w:p>
          <w:p w14:paraId="6673E1BF"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[j + 1] = pom2;</w:t>
            </w:r>
          </w:p>
          <w:p w14:paraId="06A85CD1" w14:textId="77777777" w:rsidR="0033171C" w:rsidRPr="0033171C" w:rsidRDefault="0033171C" w:rsidP="0033171C">
            <w:pPr>
              <w:rPr>
                <w:rFonts w:ascii="Courier New" w:hAnsi="Courier New" w:cs="Courier New"/>
                <w:sz w:val="20"/>
                <w:szCs w:val="20"/>
              </w:rPr>
            </w:pPr>
          </w:p>
          <w:p w14:paraId="03FD7E2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t>}</w:t>
            </w:r>
          </w:p>
          <w:p w14:paraId="2EDCF81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6E26F32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*b = </w:t>
            </w:r>
            <w:proofErr w:type="spellStart"/>
            <w:r w:rsidRPr="0033171C">
              <w:rPr>
                <w:rFonts w:ascii="Courier New" w:hAnsi="Courier New" w:cs="Courier New"/>
                <w:sz w:val="20"/>
                <w:szCs w:val="20"/>
              </w:rPr>
              <w:t>boundRectz</w:t>
            </w:r>
            <w:proofErr w:type="spellEnd"/>
            <w:r w:rsidRPr="0033171C">
              <w:rPr>
                <w:rFonts w:ascii="Courier New" w:hAnsi="Courier New" w:cs="Courier New"/>
                <w:sz w:val="20"/>
                <w:szCs w:val="20"/>
              </w:rPr>
              <w:t>;</w:t>
            </w:r>
          </w:p>
          <w:p w14:paraId="674B2D1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*c = </w:t>
            </w:r>
            <w:proofErr w:type="spellStart"/>
            <w:r w:rsidRPr="0033171C">
              <w:rPr>
                <w:rFonts w:ascii="Courier New" w:hAnsi="Courier New" w:cs="Courier New"/>
                <w:sz w:val="20"/>
                <w:szCs w:val="20"/>
              </w:rPr>
              <w:t>center</w:t>
            </w:r>
            <w:proofErr w:type="spellEnd"/>
            <w:r w:rsidRPr="0033171C">
              <w:rPr>
                <w:rFonts w:ascii="Courier New" w:hAnsi="Courier New" w:cs="Courier New"/>
                <w:sz w:val="20"/>
                <w:szCs w:val="20"/>
              </w:rPr>
              <w:t>;</w:t>
            </w:r>
          </w:p>
          <w:p w14:paraId="4A0D59A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7D35C331" w14:textId="77777777" w:rsidR="0033171C" w:rsidRPr="0033171C" w:rsidRDefault="0033171C" w:rsidP="0033171C">
            <w:pPr>
              <w:rPr>
                <w:rFonts w:ascii="Courier New" w:hAnsi="Courier New" w:cs="Courier New"/>
                <w:sz w:val="20"/>
                <w:szCs w:val="20"/>
              </w:rPr>
            </w:pPr>
          </w:p>
          <w:p w14:paraId="128E3959" w14:textId="77777777" w:rsidR="0033171C" w:rsidRPr="0033171C" w:rsidRDefault="0033171C" w:rsidP="0033171C">
            <w:pPr>
              <w:rPr>
                <w:rFonts w:ascii="Courier New" w:hAnsi="Courier New" w:cs="Courier New"/>
                <w:sz w:val="20"/>
                <w:szCs w:val="20"/>
              </w:rPr>
            </w:pPr>
            <w:proofErr w:type="spellStart"/>
            <w:r w:rsidRPr="0033171C">
              <w:rPr>
                <w:rFonts w:ascii="Courier New" w:hAnsi="Courier New" w:cs="Courier New"/>
                <w:sz w:val="20"/>
                <w:szCs w:val="20"/>
              </w:rPr>
              <w:t>bool</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sprawdz</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RotatedRect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boundRect</w:t>
            </w:r>
            <w:proofErr w:type="spellEnd"/>
            <w:r w:rsidRPr="0033171C">
              <w:rPr>
                <w:rFonts w:ascii="Courier New" w:hAnsi="Courier New" w:cs="Courier New"/>
                <w:sz w:val="20"/>
                <w:szCs w:val="20"/>
              </w:rPr>
              <w:t>){</w:t>
            </w:r>
          </w:p>
          <w:p w14:paraId="753AB943"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bool</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false</w:t>
            </w:r>
            <w:proofErr w:type="spellEnd"/>
            <w:r w:rsidRPr="0033171C">
              <w:rPr>
                <w:rFonts w:ascii="Courier New" w:hAnsi="Courier New" w:cs="Courier New"/>
                <w:sz w:val="20"/>
                <w:szCs w:val="20"/>
              </w:rPr>
              <w:t>;</w:t>
            </w:r>
          </w:p>
          <w:p w14:paraId="68E22670"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float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boundRect.size.width</w:t>
            </w:r>
            <w:proofErr w:type="spellEnd"/>
            <w:r w:rsidRPr="0033171C">
              <w:rPr>
                <w:rFonts w:ascii="Courier New" w:hAnsi="Courier New" w:cs="Courier New"/>
                <w:sz w:val="20"/>
                <w:szCs w:val="20"/>
              </w:rPr>
              <w:t>;</w:t>
            </w:r>
          </w:p>
          <w:p w14:paraId="46E9947E"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float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boundRect.size.height</w:t>
            </w:r>
            <w:proofErr w:type="spellEnd"/>
            <w:r w:rsidRPr="0033171C">
              <w:rPr>
                <w:rFonts w:ascii="Courier New" w:hAnsi="Courier New" w:cs="Courier New"/>
                <w:sz w:val="20"/>
                <w:szCs w:val="20"/>
              </w:rPr>
              <w:t>;</w:t>
            </w:r>
          </w:p>
          <w:p w14:paraId="09F27EA4" w14:textId="77777777" w:rsidR="0033171C" w:rsidRPr="0033171C" w:rsidRDefault="0033171C" w:rsidP="0033171C">
            <w:pPr>
              <w:rPr>
                <w:rFonts w:ascii="Courier New" w:hAnsi="Courier New" w:cs="Courier New"/>
                <w:sz w:val="20"/>
                <w:szCs w:val="20"/>
              </w:rPr>
            </w:pPr>
          </w:p>
          <w:p w14:paraId="36F11D64"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 0) &amp;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 xml:space="preserve"> != 0)){</w:t>
            </w:r>
          </w:p>
          <w:p w14:paraId="5B014790"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&gt;= 4) &amp;&amp;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 xml:space="preserve"> &gt;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 xml:space="preserve"> &gt;= 4) &amp;&amp;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&gt;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w:t>
            </w:r>
          </w:p>
          <w:p w14:paraId="5B234F07"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&lt; 12000) &amp;&amp;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&gt;8000)){</w:t>
            </w:r>
          </w:p>
          <w:p w14:paraId="749BB913"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true</w:t>
            </w:r>
            <w:proofErr w:type="spellEnd"/>
            <w:r w:rsidRPr="0033171C">
              <w:rPr>
                <w:rFonts w:ascii="Courier New" w:hAnsi="Courier New" w:cs="Courier New"/>
                <w:sz w:val="20"/>
                <w:szCs w:val="20"/>
              </w:rPr>
              <w:t>;</w:t>
            </w:r>
          </w:p>
          <w:p w14:paraId="1517FF92"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r w:rsidRPr="0033171C">
              <w:rPr>
                <w:rFonts w:ascii="Courier New" w:hAnsi="Courier New" w:cs="Courier New"/>
                <w:sz w:val="20"/>
                <w:szCs w:val="20"/>
              </w:rPr>
              <w:tab/>
              <w:t>}</w:t>
            </w:r>
          </w:p>
          <w:p w14:paraId="54B44CA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t>}</w:t>
            </w:r>
          </w:p>
          <w:p w14:paraId="23ED302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w:t>
            </w:r>
          </w:p>
          <w:p w14:paraId="5D5D3CAE"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return </w:t>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w:t>
            </w:r>
          </w:p>
          <w:p w14:paraId="5CEDCA5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2978FB86" w14:textId="77777777" w:rsidR="0033171C" w:rsidRPr="0033171C" w:rsidRDefault="0033171C" w:rsidP="0033171C">
            <w:pPr>
              <w:rPr>
                <w:rFonts w:ascii="Courier New" w:hAnsi="Courier New" w:cs="Courier New"/>
                <w:sz w:val="20"/>
                <w:szCs w:val="20"/>
              </w:rPr>
            </w:pPr>
          </w:p>
          <w:p w14:paraId="2155FDD4" w14:textId="77777777" w:rsidR="0033171C" w:rsidRPr="0033171C" w:rsidRDefault="0033171C" w:rsidP="0033171C">
            <w:pPr>
              <w:rPr>
                <w:rFonts w:ascii="Courier New" w:hAnsi="Courier New" w:cs="Courier New"/>
                <w:sz w:val="20"/>
                <w:szCs w:val="20"/>
              </w:rPr>
            </w:pPr>
          </w:p>
          <w:p w14:paraId="7AF75FB1" w14:textId="77777777" w:rsidR="0033171C" w:rsidRPr="0033171C" w:rsidRDefault="0033171C" w:rsidP="0033171C">
            <w:pPr>
              <w:rPr>
                <w:rFonts w:ascii="Courier New" w:hAnsi="Courier New" w:cs="Courier New"/>
                <w:sz w:val="20"/>
                <w:szCs w:val="20"/>
              </w:rPr>
            </w:pP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 xml:space="preserve">&lt;Point&gt; </w:t>
            </w:r>
            <w:proofErr w:type="spellStart"/>
            <w:r w:rsidRPr="0033171C">
              <w:rPr>
                <w:rFonts w:ascii="Courier New" w:hAnsi="Courier New" w:cs="Courier New"/>
                <w:sz w:val="20"/>
                <w:szCs w:val="20"/>
              </w:rPr>
              <w:t>generuj_punkty</w:t>
            </w:r>
            <w:proofErr w:type="spellEnd"/>
            <w:r w:rsidRPr="0033171C">
              <w:rPr>
                <w:rFonts w:ascii="Courier New" w:hAnsi="Courier New" w:cs="Courier New"/>
                <w:sz w:val="20"/>
                <w:szCs w:val="20"/>
              </w:rPr>
              <w:t xml:space="preserve">(Point2f </w:t>
            </w:r>
            <w:proofErr w:type="spellStart"/>
            <w:r w:rsidRPr="0033171C">
              <w:rPr>
                <w:rFonts w:ascii="Courier New" w:hAnsi="Courier New" w:cs="Courier New"/>
                <w:sz w:val="20"/>
                <w:szCs w:val="20"/>
              </w:rPr>
              <w:t>centre</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w:t>
            </w:r>
          </w:p>
          <w:p w14:paraId="7F1EF38C"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minimum =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(min(</w:t>
            </w:r>
            <w:proofErr w:type="spellStart"/>
            <w:r w:rsidRPr="0033171C">
              <w:rPr>
                <w:rFonts w:ascii="Courier New" w:hAnsi="Courier New" w:cs="Courier New"/>
                <w:sz w:val="20"/>
                <w:szCs w:val="20"/>
              </w:rPr>
              <w:t>szerokosc</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wysokosc</w:t>
            </w:r>
            <w:proofErr w:type="spellEnd"/>
            <w:r w:rsidRPr="0033171C">
              <w:rPr>
                <w:rFonts w:ascii="Courier New" w:hAnsi="Courier New" w:cs="Courier New"/>
                <w:sz w:val="20"/>
                <w:szCs w:val="20"/>
              </w:rPr>
              <w:t>));</w:t>
            </w:r>
          </w:p>
          <w:p w14:paraId="61723193"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vector</w:t>
            </w:r>
            <w:proofErr w:type="spellEnd"/>
            <w:r w:rsidRPr="0033171C">
              <w:rPr>
                <w:rFonts w:ascii="Courier New" w:hAnsi="Courier New" w:cs="Courier New"/>
                <w:sz w:val="20"/>
                <w:szCs w:val="20"/>
              </w:rPr>
              <w:t>&lt;Point&gt; punkt(10);</w:t>
            </w:r>
          </w:p>
          <w:p w14:paraId="74E4CE02"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for (</w:t>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i = 0; i &lt; 10; i++){</w:t>
            </w:r>
          </w:p>
          <w:p w14:paraId="08C01B5D"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rand1 = </w:t>
            </w:r>
            <w:proofErr w:type="spellStart"/>
            <w:r w:rsidRPr="0033171C">
              <w:rPr>
                <w:rFonts w:ascii="Courier New" w:hAnsi="Courier New" w:cs="Courier New"/>
                <w:sz w:val="20"/>
                <w:szCs w:val="20"/>
              </w:rPr>
              <w:t>rand</w:t>
            </w:r>
            <w:proofErr w:type="spellEnd"/>
            <w:r w:rsidRPr="0033171C">
              <w:rPr>
                <w:rFonts w:ascii="Courier New" w:hAnsi="Courier New" w:cs="Courier New"/>
                <w:sz w:val="20"/>
                <w:szCs w:val="20"/>
              </w:rPr>
              <w:t>() % 1000;</w:t>
            </w:r>
          </w:p>
          <w:p w14:paraId="4CE6835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rand2 = </w:t>
            </w:r>
            <w:proofErr w:type="spellStart"/>
            <w:r w:rsidRPr="0033171C">
              <w:rPr>
                <w:rFonts w:ascii="Courier New" w:hAnsi="Courier New" w:cs="Courier New"/>
                <w:sz w:val="20"/>
                <w:szCs w:val="20"/>
              </w:rPr>
              <w:t>rand</w:t>
            </w:r>
            <w:proofErr w:type="spellEnd"/>
            <w:r w:rsidRPr="0033171C">
              <w:rPr>
                <w:rFonts w:ascii="Courier New" w:hAnsi="Courier New" w:cs="Courier New"/>
                <w:sz w:val="20"/>
                <w:szCs w:val="20"/>
              </w:rPr>
              <w:t>() % 1000;</w:t>
            </w:r>
          </w:p>
          <w:p w14:paraId="4249A887"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a = </w:t>
            </w:r>
            <w:proofErr w:type="spellStart"/>
            <w:r w:rsidRPr="0033171C">
              <w:rPr>
                <w:rFonts w:ascii="Courier New" w:hAnsi="Courier New" w:cs="Courier New"/>
                <w:sz w:val="20"/>
                <w:szCs w:val="20"/>
              </w:rPr>
              <w:t>ceil</w:t>
            </w:r>
            <w:proofErr w:type="spellEnd"/>
            <w:r w:rsidRPr="0033171C">
              <w:rPr>
                <w:rFonts w:ascii="Courier New" w:hAnsi="Courier New" w:cs="Courier New"/>
                <w:sz w:val="20"/>
                <w:szCs w:val="20"/>
              </w:rPr>
              <w:t xml:space="preserve">(minimum / 2); </w:t>
            </w:r>
          </w:p>
          <w:p w14:paraId="1ED3098E"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(a == 0) a = 1;</w:t>
            </w:r>
          </w:p>
          <w:p w14:paraId="21223D24"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t>punkt[i] = Point(</w:t>
            </w:r>
            <w:proofErr w:type="spellStart"/>
            <w:r w:rsidRPr="0033171C">
              <w:rPr>
                <w:rFonts w:ascii="Courier New" w:hAnsi="Courier New" w:cs="Courier New"/>
                <w:sz w:val="20"/>
                <w:szCs w:val="20"/>
              </w:rPr>
              <w:t>centre.x</w:t>
            </w:r>
            <w:proofErr w:type="spellEnd"/>
            <w:r w:rsidRPr="0033171C">
              <w:rPr>
                <w:rFonts w:ascii="Courier New" w:hAnsi="Courier New" w:cs="Courier New"/>
                <w:sz w:val="20"/>
                <w:szCs w:val="20"/>
              </w:rPr>
              <w:t xml:space="preserve"> + rand1%a - a, </w:t>
            </w:r>
            <w:proofErr w:type="spellStart"/>
            <w:r w:rsidRPr="0033171C">
              <w:rPr>
                <w:rFonts w:ascii="Courier New" w:hAnsi="Courier New" w:cs="Courier New"/>
                <w:sz w:val="20"/>
                <w:szCs w:val="20"/>
              </w:rPr>
              <w:t>centre.y</w:t>
            </w:r>
            <w:proofErr w:type="spellEnd"/>
            <w:r w:rsidRPr="0033171C">
              <w:rPr>
                <w:rFonts w:ascii="Courier New" w:hAnsi="Courier New" w:cs="Courier New"/>
                <w:sz w:val="20"/>
                <w:szCs w:val="20"/>
              </w:rPr>
              <w:t xml:space="preserve"> + rand2%a - a);</w:t>
            </w:r>
          </w:p>
          <w:p w14:paraId="39905C87"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w:t>
            </w:r>
          </w:p>
          <w:p w14:paraId="723A87B3"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return punkt;</w:t>
            </w:r>
          </w:p>
          <w:p w14:paraId="4A74C401"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7C903C71" w14:textId="77777777" w:rsidR="0033171C" w:rsidRPr="0033171C" w:rsidRDefault="0033171C" w:rsidP="0033171C">
            <w:pPr>
              <w:rPr>
                <w:rFonts w:ascii="Courier New" w:hAnsi="Courier New" w:cs="Courier New"/>
                <w:sz w:val="20"/>
                <w:szCs w:val="20"/>
              </w:rPr>
            </w:pPr>
          </w:p>
          <w:p w14:paraId="446BB256"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 xml:space="preserve">Mat </w:t>
            </w:r>
            <w:proofErr w:type="spellStart"/>
            <w:r w:rsidRPr="0033171C">
              <w:rPr>
                <w:rFonts w:ascii="Courier New" w:hAnsi="Courier New" w:cs="Courier New"/>
                <w:sz w:val="20"/>
                <w:szCs w:val="20"/>
              </w:rPr>
              <w:t>generuj_maske</w:t>
            </w:r>
            <w:proofErr w:type="spellEnd"/>
            <w:r w:rsidRPr="0033171C">
              <w:rPr>
                <w:rFonts w:ascii="Courier New" w:hAnsi="Courier New" w:cs="Courier New"/>
                <w:sz w:val="20"/>
                <w:szCs w:val="20"/>
              </w:rPr>
              <w:t>(Mat image, Point punkt){</w:t>
            </w:r>
          </w:p>
          <w:p w14:paraId="72A56DAC"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Mat </w:t>
            </w:r>
            <w:proofErr w:type="spellStart"/>
            <w:r w:rsidRPr="0033171C">
              <w:rPr>
                <w:rFonts w:ascii="Courier New" w:hAnsi="Courier New" w:cs="Courier New"/>
                <w:sz w:val="20"/>
                <w:szCs w:val="20"/>
              </w:rPr>
              <w:t>mask</w:t>
            </w:r>
            <w:proofErr w:type="spellEnd"/>
            <w:r w:rsidRPr="0033171C">
              <w:rPr>
                <w:rFonts w:ascii="Courier New" w:hAnsi="Courier New" w:cs="Courier New"/>
                <w:sz w:val="20"/>
                <w:szCs w:val="20"/>
              </w:rPr>
              <w:t xml:space="preserve"> = Mat::</w:t>
            </w:r>
            <w:proofErr w:type="spellStart"/>
            <w:r w:rsidRPr="0033171C">
              <w:rPr>
                <w:rFonts w:ascii="Courier New" w:hAnsi="Courier New" w:cs="Courier New"/>
                <w:sz w:val="20"/>
                <w:szCs w:val="20"/>
              </w:rPr>
              <w:t>zeros</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image.rows</w:t>
            </w:r>
            <w:proofErr w:type="spellEnd"/>
            <w:r w:rsidRPr="0033171C">
              <w:rPr>
                <w:rFonts w:ascii="Courier New" w:hAnsi="Courier New" w:cs="Courier New"/>
                <w:sz w:val="20"/>
                <w:szCs w:val="20"/>
              </w:rPr>
              <w:t xml:space="preserve"> + 2, </w:t>
            </w:r>
            <w:proofErr w:type="spellStart"/>
            <w:r w:rsidRPr="0033171C">
              <w:rPr>
                <w:rFonts w:ascii="Courier New" w:hAnsi="Courier New" w:cs="Courier New"/>
                <w:sz w:val="20"/>
                <w:szCs w:val="20"/>
              </w:rPr>
              <w:t>image.cols</w:t>
            </w:r>
            <w:proofErr w:type="spellEnd"/>
            <w:r w:rsidRPr="0033171C">
              <w:rPr>
                <w:rFonts w:ascii="Courier New" w:hAnsi="Courier New" w:cs="Courier New"/>
                <w:sz w:val="20"/>
                <w:szCs w:val="20"/>
              </w:rPr>
              <w:t xml:space="preserve"> + 2, CV_8U);</w:t>
            </w:r>
          </w:p>
          <w:p w14:paraId="4F6D56EB"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dolr</w:t>
            </w:r>
            <w:proofErr w:type="spellEnd"/>
            <w:r w:rsidRPr="0033171C">
              <w:rPr>
                <w:rFonts w:ascii="Courier New" w:hAnsi="Courier New" w:cs="Courier New"/>
                <w:sz w:val="20"/>
                <w:szCs w:val="20"/>
              </w:rPr>
              <w:t xml:space="preserve"> = 50;</w:t>
            </w:r>
          </w:p>
          <w:p w14:paraId="30AC63E4"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gorr</w:t>
            </w:r>
            <w:proofErr w:type="spellEnd"/>
            <w:r w:rsidRPr="0033171C">
              <w:rPr>
                <w:rFonts w:ascii="Courier New" w:hAnsi="Courier New" w:cs="Courier New"/>
                <w:sz w:val="20"/>
                <w:szCs w:val="20"/>
              </w:rPr>
              <w:t xml:space="preserve"> = 50;</w:t>
            </w:r>
          </w:p>
          <w:p w14:paraId="6080F89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iloscpix</w:t>
            </w:r>
            <w:proofErr w:type="spellEnd"/>
            <w:r w:rsidRPr="0033171C">
              <w:rPr>
                <w:rFonts w:ascii="Courier New" w:hAnsi="Courier New" w:cs="Courier New"/>
                <w:sz w:val="20"/>
                <w:szCs w:val="20"/>
              </w:rPr>
              <w:t xml:space="preserve"> = 4;</w:t>
            </w:r>
          </w:p>
          <w:p w14:paraId="4ECDC618"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nowawartosc</w:t>
            </w:r>
            <w:proofErr w:type="spellEnd"/>
            <w:r w:rsidRPr="0033171C">
              <w:rPr>
                <w:rFonts w:ascii="Courier New" w:hAnsi="Courier New" w:cs="Courier New"/>
                <w:sz w:val="20"/>
                <w:szCs w:val="20"/>
              </w:rPr>
              <w:t xml:space="preserve"> = 255;</w:t>
            </w:r>
          </w:p>
          <w:p w14:paraId="47356F9E" w14:textId="77777777" w:rsidR="0033171C" w:rsidRPr="0033171C" w:rsidRDefault="0033171C" w:rsidP="0033171C">
            <w:pPr>
              <w:rPr>
                <w:rFonts w:ascii="Courier New" w:hAnsi="Courier New" w:cs="Courier New"/>
                <w:sz w:val="20"/>
                <w:szCs w:val="20"/>
              </w:rPr>
            </w:pPr>
          </w:p>
          <w:p w14:paraId="6807E5A0"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lastRenderedPageBreak/>
              <w:tab/>
            </w:r>
            <w:proofErr w:type="spellStart"/>
            <w:r w:rsidRPr="0033171C">
              <w:rPr>
                <w:rFonts w:ascii="Courier New" w:hAnsi="Courier New" w:cs="Courier New"/>
                <w:sz w:val="20"/>
                <w:szCs w:val="20"/>
              </w:rPr>
              <w:t>int</w:t>
            </w:r>
            <w:proofErr w:type="spellEnd"/>
            <w:r w:rsidRPr="0033171C">
              <w:rPr>
                <w:rFonts w:ascii="Courier New" w:hAnsi="Courier New" w:cs="Courier New"/>
                <w:sz w:val="20"/>
                <w:szCs w:val="20"/>
              </w:rPr>
              <w:t xml:space="preserve"> flagi = </w:t>
            </w:r>
            <w:proofErr w:type="spellStart"/>
            <w:r w:rsidRPr="0033171C">
              <w:rPr>
                <w:rFonts w:ascii="Courier New" w:hAnsi="Courier New" w:cs="Courier New"/>
                <w:sz w:val="20"/>
                <w:szCs w:val="20"/>
              </w:rPr>
              <w:t>iloscpix</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nowawartosc</w:t>
            </w:r>
            <w:proofErr w:type="spellEnd"/>
            <w:r w:rsidRPr="0033171C">
              <w:rPr>
                <w:rFonts w:ascii="Courier New" w:hAnsi="Courier New" w:cs="Courier New"/>
                <w:sz w:val="20"/>
                <w:szCs w:val="20"/>
              </w:rPr>
              <w:t xml:space="preserve"> &lt;&lt; 8) + FLOODFILL_FIXED_RANGE + FLOODFILL_MASK_ONLY;</w:t>
            </w:r>
          </w:p>
          <w:p w14:paraId="1201142D"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floodFill</w:t>
            </w:r>
            <w:proofErr w:type="spellEnd"/>
            <w:r w:rsidRPr="0033171C">
              <w:rPr>
                <w:rFonts w:ascii="Courier New" w:hAnsi="Courier New" w:cs="Courier New"/>
                <w:sz w:val="20"/>
                <w:szCs w:val="20"/>
              </w:rPr>
              <w:t xml:space="preserve">(image, </w:t>
            </w:r>
            <w:proofErr w:type="spellStart"/>
            <w:r w:rsidRPr="0033171C">
              <w:rPr>
                <w:rFonts w:ascii="Courier New" w:hAnsi="Courier New" w:cs="Courier New"/>
                <w:sz w:val="20"/>
                <w:szCs w:val="20"/>
              </w:rPr>
              <w:t>mask</w:t>
            </w:r>
            <w:proofErr w:type="spellEnd"/>
            <w:r w:rsidRPr="0033171C">
              <w:rPr>
                <w:rFonts w:ascii="Courier New" w:hAnsi="Courier New" w:cs="Courier New"/>
                <w:sz w:val="20"/>
                <w:szCs w:val="20"/>
              </w:rPr>
              <w:t xml:space="preserve">, punkt, </w:t>
            </w:r>
            <w:proofErr w:type="spellStart"/>
            <w:r w:rsidRPr="0033171C">
              <w:rPr>
                <w:rFonts w:ascii="Courier New" w:hAnsi="Courier New" w:cs="Courier New"/>
                <w:sz w:val="20"/>
                <w:szCs w:val="20"/>
              </w:rPr>
              <w:t>Scalar</w:t>
            </w:r>
            <w:proofErr w:type="spellEnd"/>
            <w:r w:rsidRPr="0033171C">
              <w:rPr>
                <w:rFonts w:ascii="Courier New" w:hAnsi="Courier New" w:cs="Courier New"/>
                <w:sz w:val="20"/>
                <w:szCs w:val="20"/>
              </w:rPr>
              <w:t>(255, 0, 0), (cv::</w:t>
            </w:r>
            <w:proofErr w:type="spellStart"/>
            <w:r w:rsidRPr="0033171C">
              <w:rPr>
                <w:rFonts w:ascii="Courier New" w:hAnsi="Courier New" w:cs="Courier New"/>
                <w:sz w:val="20"/>
                <w:szCs w:val="20"/>
              </w:rPr>
              <w:t>Rect</w:t>
            </w:r>
            <w:proofErr w:type="spellEnd"/>
            <w:r w:rsidRPr="0033171C">
              <w:rPr>
                <w:rFonts w:ascii="Courier New" w:hAnsi="Courier New" w:cs="Courier New"/>
                <w:sz w:val="20"/>
                <w:szCs w:val="20"/>
              </w:rPr>
              <w:t xml:space="preserve">*)0, </w:t>
            </w:r>
            <w:proofErr w:type="spellStart"/>
            <w:r w:rsidRPr="0033171C">
              <w:rPr>
                <w:rFonts w:ascii="Courier New" w:hAnsi="Courier New" w:cs="Courier New"/>
                <w:sz w:val="20"/>
                <w:szCs w:val="20"/>
              </w:rPr>
              <w:t>Scalar</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dolr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dolr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dolr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Scalar</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gorr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gorr</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gorr</w:t>
            </w:r>
            <w:proofErr w:type="spellEnd"/>
            <w:r w:rsidRPr="0033171C">
              <w:rPr>
                <w:rFonts w:ascii="Courier New" w:hAnsi="Courier New" w:cs="Courier New"/>
                <w:sz w:val="20"/>
                <w:szCs w:val="20"/>
              </w:rPr>
              <w:t>), flagi);</w:t>
            </w:r>
          </w:p>
          <w:p w14:paraId="4E6FCF26"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return </w:t>
            </w:r>
            <w:proofErr w:type="spellStart"/>
            <w:r w:rsidRPr="0033171C">
              <w:rPr>
                <w:rFonts w:ascii="Courier New" w:hAnsi="Courier New" w:cs="Courier New"/>
                <w:sz w:val="20"/>
                <w:szCs w:val="20"/>
              </w:rPr>
              <w:t>mask</w:t>
            </w:r>
            <w:proofErr w:type="spellEnd"/>
            <w:r w:rsidRPr="0033171C">
              <w:rPr>
                <w:rFonts w:ascii="Courier New" w:hAnsi="Courier New" w:cs="Courier New"/>
                <w:sz w:val="20"/>
                <w:szCs w:val="20"/>
              </w:rPr>
              <w:t>;</w:t>
            </w:r>
          </w:p>
          <w:p w14:paraId="326AC59D"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p w14:paraId="452BE596" w14:textId="77777777" w:rsidR="0033171C" w:rsidRPr="0033171C" w:rsidRDefault="0033171C" w:rsidP="0033171C">
            <w:pPr>
              <w:rPr>
                <w:rFonts w:ascii="Courier New" w:hAnsi="Courier New" w:cs="Courier New"/>
                <w:sz w:val="20"/>
                <w:szCs w:val="20"/>
              </w:rPr>
            </w:pPr>
          </w:p>
          <w:p w14:paraId="40138542" w14:textId="77777777" w:rsidR="0033171C" w:rsidRPr="0033171C" w:rsidRDefault="0033171C" w:rsidP="0033171C">
            <w:pPr>
              <w:rPr>
                <w:rFonts w:ascii="Courier New" w:hAnsi="Courier New" w:cs="Courier New"/>
                <w:sz w:val="20"/>
                <w:szCs w:val="20"/>
              </w:rPr>
            </w:pPr>
            <w:proofErr w:type="spellStart"/>
            <w:r w:rsidRPr="0033171C">
              <w:rPr>
                <w:rFonts w:ascii="Courier New" w:hAnsi="Courier New" w:cs="Courier New"/>
                <w:sz w:val="20"/>
                <w:szCs w:val="20"/>
              </w:rPr>
              <w:t>bool</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roznica</w:t>
            </w:r>
            <w:proofErr w:type="spellEnd"/>
            <w:r w:rsidRPr="0033171C">
              <w:rPr>
                <w:rFonts w:ascii="Courier New" w:hAnsi="Courier New" w:cs="Courier New"/>
                <w:sz w:val="20"/>
                <w:szCs w:val="20"/>
              </w:rPr>
              <w:t>(Mat image, Mat image2){</w:t>
            </w:r>
          </w:p>
          <w:p w14:paraId="47EBFFAE"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Mat </w:t>
            </w:r>
            <w:proofErr w:type="spellStart"/>
            <w:r w:rsidRPr="0033171C">
              <w:rPr>
                <w:rFonts w:ascii="Courier New" w:hAnsi="Courier New" w:cs="Courier New"/>
                <w:sz w:val="20"/>
                <w:szCs w:val="20"/>
              </w:rPr>
              <w:t>roznica</w:t>
            </w:r>
            <w:proofErr w:type="spellEnd"/>
            <w:r w:rsidRPr="0033171C">
              <w:rPr>
                <w:rFonts w:ascii="Courier New" w:hAnsi="Courier New" w:cs="Courier New"/>
                <w:sz w:val="20"/>
                <w:szCs w:val="20"/>
              </w:rPr>
              <w:t xml:space="preserve"> = image - image2;</w:t>
            </w:r>
          </w:p>
          <w:p w14:paraId="43BC93B9"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bool</w:t>
            </w:r>
            <w:proofErr w:type="spellEnd"/>
            <w:r w:rsidRPr="0033171C">
              <w:rPr>
                <w:rFonts w:ascii="Courier New" w:hAnsi="Courier New" w:cs="Courier New"/>
                <w:sz w:val="20"/>
                <w:szCs w:val="20"/>
              </w:rPr>
              <w:t xml:space="preserve"> </w:t>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false</w:t>
            </w:r>
            <w:proofErr w:type="spellEnd"/>
            <w:r w:rsidRPr="0033171C">
              <w:rPr>
                <w:rFonts w:ascii="Courier New" w:hAnsi="Courier New" w:cs="Courier New"/>
                <w:sz w:val="20"/>
                <w:szCs w:val="20"/>
              </w:rPr>
              <w:t>;</w:t>
            </w:r>
          </w:p>
          <w:p w14:paraId="347BEE0F"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float</w:t>
            </w:r>
            <w:proofErr w:type="spellEnd"/>
            <w:r w:rsidRPr="0033171C">
              <w:rPr>
                <w:rFonts w:ascii="Courier New" w:hAnsi="Courier New" w:cs="Courier New"/>
                <w:sz w:val="20"/>
                <w:szCs w:val="20"/>
              </w:rPr>
              <w:t xml:space="preserve"> a = sum(</w:t>
            </w:r>
            <w:proofErr w:type="spellStart"/>
            <w:r w:rsidRPr="0033171C">
              <w:rPr>
                <w:rFonts w:ascii="Courier New" w:hAnsi="Courier New" w:cs="Courier New"/>
                <w:sz w:val="20"/>
                <w:szCs w:val="20"/>
              </w:rPr>
              <w:t>abs</w:t>
            </w:r>
            <w:proofErr w:type="spellEnd"/>
            <w:r w:rsidRPr="0033171C">
              <w:rPr>
                <w:rFonts w:ascii="Courier New" w:hAnsi="Courier New" w:cs="Courier New"/>
                <w:sz w:val="20"/>
                <w:szCs w:val="20"/>
              </w:rPr>
              <w:t>(</w:t>
            </w:r>
            <w:proofErr w:type="spellStart"/>
            <w:r w:rsidRPr="0033171C">
              <w:rPr>
                <w:rFonts w:ascii="Courier New" w:hAnsi="Courier New" w:cs="Courier New"/>
                <w:sz w:val="20"/>
                <w:szCs w:val="20"/>
              </w:rPr>
              <w:t>roznica</w:t>
            </w:r>
            <w:proofErr w:type="spellEnd"/>
            <w:r w:rsidRPr="0033171C">
              <w:rPr>
                <w:rFonts w:ascii="Courier New" w:hAnsi="Courier New" w:cs="Courier New"/>
                <w:sz w:val="20"/>
                <w:szCs w:val="20"/>
              </w:rPr>
              <w:t>))[0];</w:t>
            </w:r>
          </w:p>
          <w:p w14:paraId="116884BA"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float</w:t>
            </w:r>
            <w:proofErr w:type="spellEnd"/>
            <w:r w:rsidRPr="0033171C">
              <w:rPr>
                <w:rFonts w:ascii="Courier New" w:hAnsi="Courier New" w:cs="Courier New"/>
                <w:sz w:val="20"/>
                <w:szCs w:val="20"/>
              </w:rPr>
              <w:t xml:space="preserve"> b = sum(image)[0];</w:t>
            </w:r>
          </w:p>
          <w:p w14:paraId="71B88DC9"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float</w:t>
            </w:r>
            <w:proofErr w:type="spellEnd"/>
            <w:r w:rsidRPr="0033171C">
              <w:rPr>
                <w:rFonts w:ascii="Courier New" w:hAnsi="Courier New" w:cs="Courier New"/>
                <w:sz w:val="20"/>
                <w:szCs w:val="20"/>
              </w:rPr>
              <w:t xml:space="preserve"> c = sum(image2)[0];</w:t>
            </w:r>
          </w:p>
          <w:p w14:paraId="50245D64"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proofErr w:type="spellStart"/>
            <w:r w:rsidRPr="0033171C">
              <w:rPr>
                <w:rFonts w:ascii="Courier New" w:hAnsi="Courier New" w:cs="Courier New"/>
                <w:sz w:val="20"/>
                <w:szCs w:val="20"/>
              </w:rPr>
              <w:t>if</w:t>
            </w:r>
            <w:proofErr w:type="spellEnd"/>
            <w:r w:rsidRPr="0033171C">
              <w:rPr>
                <w:rFonts w:ascii="Courier New" w:hAnsi="Courier New" w:cs="Courier New"/>
                <w:sz w:val="20"/>
                <w:szCs w:val="20"/>
              </w:rPr>
              <w:t xml:space="preserve"> (a / (min(</w:t>
            </w:r>
            <w:proofErr w:type="spellStart"/>
            <w:r w:rsidRPr="0033171C">
              <w:rPr>
                <w:rFonts w:ascii="Courier New" w:hAnsi="Courier New" w:cs="Courier New"/>
                <w:sz w:val="20"/>
                <w:szCs w:val="20"/>
              </w:rPr>
              <w:t>b,c</w:t>
            </w:r>
            <w:proofErr w:type="spellEnd"/>
            <w:r w:rsidRPr="0033171C">
              <w:rPr>
                <w:rFonts w:ascii="Courier New" w:hAnsi="Courier New" w:cs="Courier New"/>
                <w:sz w:val="20"/>
                <w:szCs w:val="20"/>
              </w:rPr>
              <w:t>)) &lt; 0.01){</w:t>
            </w:r>
          </w:p>
          <w:p w14:paraId="1E1FAB7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r>
            <w:r w:rsidRPr="0033171C">
              <w:rPr>
                <w:rFonts w:ascii="Courier New" w:hAnsi="Courier New" w:cs="Courier New"/>
                <w:sz w:val="20"/>
                <w:szCs w:val="20"/>
              </w:rPr>
              <w:tab/>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 xml:space="preserve"> = </w:t>
            </w:r>
            <w:proofErr w:type="spellStart"/>
            <w:r w:rsidRPr="0033171C">
              <w:rPr>
                <w:rFonts w:ascii="Courier New" w:hAnsi="Courier New" w:cs="Courier New"/>
                <w:sz w:val="20"/>
                <w:szCs w:val="20"/>
              </w:rPr>
              <w:t>true</w:t>
            </w:r>
            <w:proofErr w:type="spellEnd"/>
            <w:r w:rsidRPr="0033171C">
              <w:rPr>
                <w:rFonts w:ascii="Courier New" w:hAnsi="Courier New" w:cs="Courier New"/>
                <w:sz w:val="20"/>
                <w:szCs w:val="20"/>
              </w:rPr>
              <w:t>;</w:t>
            </w:r>
          </w:p>
          <w:p w14:paraId="4001711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w:t>
            </w:r>
          </w:p>
          <w:p w14:paraId="125C1AB5" w14:textId="77777777" w:rsidR="0033171C" w:rsidRPr="0033171C" w:rsidRDefault="0033171C" w:rsidP="0033171C">
            <w:pPr>
              <w:rPr>
                <w:rFonts w:ascii="Courier New" w:hAnsi="Courier New" w:cs="Courier New"/>
                <w:sz w:val="20"/>
                <w:szCs w:val="20"/>
              </w:rPr>
            </w:pPr>
            <w:r w:rsidRPr="0033171C">
              <w:rPr>
                <w:rFonts w:ascii="Courier New" w:hAnsi="Courier New" w:cs="Courier New"/>
                <w:sz w:val="20"/>
                <w:szCs w:val="20"/>
              </w:rPr>
              <w:tab/>
              <w:t xml:space="preserve">return </w:t>
            </w:r>
            <w:proofErr w:type="spellStart"/>
            <w:r w:rsidRPr="0033171C">
              <w:rPr>
                <w:rFonts w:ascii="Courier New" w:hAnsi="Courier New" w:cs="Courier New"/>
                <w:sz w:val="20"/>
                <w:szCs w:val="20"/>
              </w:rPr>
              <w:t>wyjscie</w:t>
            </w:r>
            <w:proofErr w:type="spellEnd"/>
            <w:r w:rsidRPr="0033171C">
              <w:rPr>
                <w:rFonts w:ascii="Courier New" w:hAnsi="Courier New" w:cs="Courier New"/>
                <w:sz w:val="20"/>
                <w:szCs w:val="20"/>
              </w:rPr>
              <w:t>;</w:t>
            </w:r>
          </w:p>
          <w:p w14:paraId="727950B1" w14:textId="77777777" w:rsidR="009C42FB" w:rsidRPr="0033171C" w:rsidRDefault="0033171C" w:rsidP="0033171C">
            <w:pPr>
              <w:rPr>
                <w:rFonts w:ascii="Courier New" w:hAnsi="Courier New" w:cs="Courier New"/>
                <w:sz w:val="20"/>
                <w:szCs w:val="20"/>
              </w:rPr>
            </w:pPr>
            <w:r w:rsidRPr="0033171C">
              <w:rPr>
                <w:rFonts w:ascii="Courier New" w:hAnsi="Courier New" w:cs="Courier New"/>
                <w:sz w:val="20"/>
                <w:szCs w:val="20"/>
              </w:rPr>
              <w:t>}</w:t>
            </w:r>
          </w:p>
        </w:tc>
      </w:tr>
    </w:tbl>
    <w:p w14:paraId="7542C08B" w14:textId="77777777" w:rsidR="0050702E" w:rsidRDefault="0050702E" w:rsidP="006A6F26">
      <w:pPr>
        <w:pStyle w:val="Tekstpodstawowyzwciciem"/>
      </w:pPr>
    </w:p>
    <w:p w14:paraId="1CE17CA6" w14:textId="77777777" w:rsidR="009A2785" w:rsidRDefault="009A2785" w:rsidP="006A6F26">
      <w:pPr>
        <w:pStyle w:val="Tekstpodstawowyzwciciem"/>
      </w:pPr>
      <w:r>
        <w:t>Fragment kodu odpowiedzialnego za lokalizację tablicy rejestracyjnej</w:t>
      </w:r>
    </w:p>
    <w:tbl>
      <w:tblPr>
        <w:tblStyle w:val="Tabela-Siatka"/>
        <w:tblW w:w="0" w:type="auto"/>
        <w:tblLook w:val="04A0" w:firstRow="1" w:lastRow="0" w:firstColumn="1" w:lastColumn="0" w:noHBand="0" w:noVBand="1"/>
      </w:tblPr>
      <w:tblGrid>
        <w:gridCol w:w="8493"/>
      </w:tblGrid>
      <w:tr w:rsidR="009A2785" w:rsidRPr="009A2785" w14:paraId="580B1F38" w14:textId="77777777" w:rsidTr="009A2785">
        <w:tc>
          <w:tcPr>
            <w:tcW w:w="8493" w:type="dxa"/>
            <w:tcBorders>
              <w:top w:val="dashed" w:sz="4" w:space="0" w:color="auto"/>
              <w:left w:val="dashed" w:sz="4" w:space="0" w:color="auto"/>
              <w:bottom w:val="dashed" w:sz="4" w:space="0" w:color="auto"/>
              <w:right w:val="dashed" w:sz="4" w:space="0" w:color="auto"/>
            </w:tcBorders>
          </w:tcPr>
          <w:p w14:paraId="1177B25E"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cvtColor</w:t>
            </w:r>
            <w:proofErr w:type="spellEnd"/>
            <w:r w:rsidRPr="009A2785">
              <w:rPr>
                <w:rFonts w:ascii="Courier New" w:hAnsi="Courier New" w:cs="Courier New"/>
                <w:sz w:val="20"/>
                <w:szCs w:val="20"/>
              </w:rPr>
              <w:t>(image, image2, COLOR_BGR2GRAY);</w:t>
            </w:r>
          </w:p>
          <w:p w14:paraId="38026D4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
          <w:p w14:paraId="50263DC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imgblur</w:t>
            </w:r>
            <w:proofErr w:type="spellEnd"/>
            <w:r w:rsidRPr="009A2785">
              <w:rPr>
                <w:rFonts w:ascii="Courier New" w:hAnsi="Courier New" w:cs="Courier New"/>
                <w:sz w:val="20"/>
                <w:szCs w:val="20"/>
              </w:rPr>
              <w:t>;</w:t>
            </w:r>
          </w:p>
          <w:p w14:paraId="661D4CC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GaussianBlur</w:t>
            </w:r>
            <w:proofErr w:type="spellEnd"/>
            <w:r w:rsidRPr="009A2785">
              <w:rPr>
                <w:rFonts w:ascii="Courier New" w:hAnsi="Courier New" w:cs="Courier New"/>
                <w:sz w:val="20"/>
                <w:szCs w:val="20"/>
              </w:rPr>
              <w:t xml:space="preserve">(image2, </w:t>
            </w:r>
            <w:proofErr w:type="spellStart"/>
            <w:r w:rsidRPr="009A2785">
              <w:rPr>
                <w:rFonts w:ascii="Courier New" w:hAnsi="Courier New" w:cs="Courier New"/>
                <w:sz w:val="20"/>
                <w:szCs w:val="20"/>
              </w:rPr>
              <w:t>imgblur</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Size</w:t>
            </w:r>
            <w:proofErr w:type="spellEnd"/>
            <w:r w:rsidRPr="009A2785">
              <w:rPr>
                <w:rFonts w:ascii="Courier New" w:hAnsi="Courier New" w:cs="Courier New"/>
                <w:sz w:val="20"/>
                <w:szCs w:val="20"/>
              </w:rPr>
              <w:t>(5, 5), 0);</w:t>
            </w:r>
          </w:p>
          <w:p w14:paraId="0D17DC7E" w14:textId="77777777" w:rsidR="009A2785" w:rsidRPr="009A2785" w:rsidRDefault="009A2785" w:rsidP="009A2785">
            <w:pPr>
              <w:pStyle w:val="Tekstpodstawowyzwciciem"/>
              <w:rPr>
                <w:rFonts w:ascii="Courier New" w:hAnsi="Courier New" w:cs="Courier New"/>
                <w:sz w:val="20"/>
                <w:szCs w:val="20"/>
              </w:rPr>
            </w:pPr>
          </w:p>
          <w:p w14:paraId="677291F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imgsobel</w:t>
            </w:r>
            <w:proofErr w:type="spellEnd"/>
            <w:r w:rsidRPr="009A2785">
              <w:rPr>
                <w:rFonts w:ascii="Courier New" w:hAnsi="Courier New" w:cs="Courier New"/>
                <w:sz w:val="20"/>
                <w:szCs w:val="20"/>
              </w:rPr>
              <w:t>;</w:t>
            </w:r>
          </w:p>
          <w:p w14:paraId="3156491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Sobel(</w:t>
            </w:r>
            <w:proofErr w:type="spellStart"/>
            <w:r w:rsidRPr="009A2785">
              <w:rPr>
                <w:rFonts w:ascii="Courier New" w:hAnsi="Courier New" w:cs="Courier New"/>
                <w:sz w:val="20"/>
                <w:szCs w:val="20"/>
              </w:rPr>
              <w:t>imgblur</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imgsobel</w:t>
            </w:r>
            <w:proofErr w:type="spellEnd"/>
            <w:r w:rsidRPr="009A2785">
              <w:rPr>
                <w:rFonts w:ascii="Courier New" w:hAnsi="Courier New" w:cs="Courier New"/>
                <w:sz w:val="20"/>
                <w:szCs w:val="20"/>
              </w:rPr>
              <w:t xml:space="preserve">, CV_8U, 1, 0, 3); </w:t>
            </w:r>
          </w:p>
          <w:p w14:paraId="563E85BE" w14:textId="77777777" w:rsidR="009A2785" w:rsidRPr="009A2785" w:rsidRDefault="009A2785" w:rsidP="009A2785">
            <w:pPr>
              <w:pStyle w:val="Tekstpodstawowyzwciciem"/>
              <w:rPr>
                <w:rFonts w:ascii="Courier New" w:hAnsi="Courier New" w:cs="Courier New"/>
                <w:sz w:val="20"/>
                <w:szCs w:val="20"/>
              </w:rPr>
            </w:pPr>
          </w:p>
          <w:p w14:paraId="379D9F1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imgthre</w:t>
            </w:r>
            <w:proofErr w:type="spellEnd"/>
            <w:r w:rsidRPr="009A2785">
              <w:rPr>
                <w:rFonts w:ascii="Courier New" w:hAnsi="Courier New" w:cs="Courier New"/>
                <w:sz w:val="20"/>
                <w:szCs w:val="20"/>
              </w:rPr>
              <w:t>;</w:t>
            </w:r>
          </w:p>
          <w:p w14:paraId="34EC2F3C"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threshold</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imgsobel</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imgthre</w:t>
            </w:r>
            <w:proofErr w:type="spellEnd"/>
            <w:r w:rsidRPr="009A2785">
              <w:rPr>
                <w:rFonts w:ascii="Courier New" w:hAnsi="Courier New" w:cs="Courier New"/>
                <w:sz w:val="20"/>
                <w:szCs w:val="20"/>
              </w:rPr>
              <w:t>, 0, 255, CV_THRESH_BINARY + CV_THRESH_OTSU);</w:t>
            </w:r>
          </w:p>
          <w:p w14:paraId="63DCE564" w14:textId="77777777" w:rsidR="009A2785" w:rsidRPr="009A2785" w:rsidRDefault="009A2785" w:rsidP="009A2785">
            <w:pPr>
              <w:pStyle w:val="Tekstpodstawowyzwciciem"/>
              <w:rPr>
                <w:rFonts w:ascii="Courier New" w:hAnsi="Courier New" w:cs="Courier New"/>
                <w:sz w:val="20"/>
                <w:szCs w:val="20"/>
              </w:rPr>
            </w:pPr>
          </w:p>
          <w:p w14:paraId="2C5909F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imgmorph</w:t>
            </w:r>
            <w:proofErr w:type="spellEnd"/>
            <w:r w:rsidRPr="009A2785">
              <w:rPr>
                <w:rFonts w:ascii="Courier New" w:hAnsi="Courier New" w:cs="Courier New"/>
                <w:sz w:val="20"/>
                <w:szCs w:val="20"/>
              </w:rPr>
              <w:t>;</w:t>
            </w:r>
          </w:p>
          <w:p w14:paraId="6EDF298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se</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getStructuringElement</w:t>
            </w:r>
            <w:proofErr w:type="spellEnd"/>
            <w:r w:rsidRPr="009A2785">
              <w:rPr>
                <w:rFonts w:ascii="Courier New" w:hAnsi="Courier New" w:cs="Courier New"/>
                <w:sz w:val="20"/>
                <w:szCs w:val="20"/>
              </w:rPr>
              <w:t xml:space="preserve">(MORPH_RECT, </w:t>
            </w:r>
            <w:proofErr w:type="spellStart"/>
            <w:r w:rsidRPr="009A2785">
              <w:rPr>
                <w:rFonts w:ascii="Courier New" w:hAnsi="Courier New" w:cs="Courier New"/>
                <w:sz w:val="20"/>
                <w:szCs w:val="20"/>
              </w:rPr>
              <w:t>Size</w:t>
            </w:r>
            <w:proofErr w:type="spellEnd"/>
            <w:r w:rsidRPr="009A2785">
              <w:rPr>
                <w:rFonts w:ascii="Courier New" w:hAnsi="Courier New" w:cs="Courier New"/>
                <w:sz w:val="20"/>
                <w:szCs w:val="20"/>
              </w:rPr>
              <w:t>(23, 2));</w:t>
            </w:r>
          </w:p>
          <w:p w14:paraId="02483A98"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lastRenderedPageBreak/>
              <w:tab/>
            </w:r>
            <w:proofErr w:type="spellStart"/>
            <w:r w:rsidRPr="009A2785">
              <w:rPr>
                <w:rFonts w:ascii="Courier New" w:hAnsi="Courier New" w:cs="Courier New"/>
                <w:sz w:val="20"/>
                <w:szCs w:val="20"/>
              </w:rPr>
              <w:t>morphologyEx</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imgthre</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imgmorph</w:t>
            </w:r>
            <w:proofErr w:type="spellEnd"/>
            <w:r w:rsidRPr="009A2785">
              <w:rPr>
                <w:rFonts w:ascii="Courier New" w:hAnsi="Courier New" w:cs="Courier New"/>
                <w:sz w:val="20"/>
                <w:szCs w:val="20"/>
              </w:rPr>
              <w:t xml:space="preserve">, MORPH_CLOSE, </w:t>
            </w:r>
            <w:proofErr w:type="spellStart"/>
            <w:r w:rsidRPr="009A2785">
              <w:rPr>
                <w:rFonts w:ascii="Courier New" w:hAnsi="Courier New" w:cs="Courier New"/>
                <w:sz w:val="20"/>
                <w:szCs w:val="20"/>
              </w:rPr>
              <w:t>se</w:t>
            </w:r>
            <w:proofErr w:type="spellEnd"/>
            <w:r w:rsidRPr="009A2785">
              <w:rPr>
                <w:rFonts w:ascii="Courier New" w:hAnsi="Courier New" w:cs="Courier New"/>
                <w:sz w:val="20"/>
                <w:szCs w:val="20"/>
              </w:rPr>
              <w:t>);</w:t>
            </w:r>
          </w:p>
          <w:p w14:paraId="27FC8F18" w14:textId="77777777" w:rsidR="009A2785" w:rsidRPr="009A2785" w:rsidRDefault="009A2785" w:rsidP="009A2785">
            <w:pPr>
              <w:pStyle w:val="Tekstpodstawowyzwciciem"/>
              <w:rPr>
                <w:rFonts w:ascii="Courier New" w:hAnsi="Courier New" w:cs="Courier New"/>
                <w:sz w:val="20"/>
                <w:szCs w:val="20"/>
              </w:rPr>
            </w:pPr>
          </w:p>
          <w:p w14:paraId="1F0A5634"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w:t>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&lt;Point&gt; &gt; </w:t>
            </w:r>
            <w:proofErr w:type="spellStart"/>
            <w:r w:rsidRPr="009A2785">
              <w:rPr>
                <w:rFonts w:ascii="Courier New" w:hAnsi="Courier New" w:cs="Courier New"/>
                <w:sz w:val="20"/>
                <w:szCs w:val="20"/>
              </w:rPr>
              <w:t>contours</w:t>
            </w:r>
            <w:proofErr w:type="spellEnd"/>
            <w:r w:rsidRPr="009A2785">
              <w:rPr>
                <w:rFonts w:ascii="Courier New" w:hAnsi="Courier New" w:cs="Courier New"/>
                <w:sz w:val="20"/>
                <w:szCs w:val="20"/>
              </w:rPr>
              <w:t>;</w:t>
            </w:r>
          </w:p>
          <w:p w14:paraId="6A99C22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findContours(</w:t>
            </w:r>
            <w:proofErr w:type="spellStart"/>
            <w:r w:rsidRPr="009A2785">
              <w:rPr>
                <w:rFonts w:ascii="Courier New" w:hAnsi="Courier New" w:cs="Courier New"/>
                <w:sz w:val="20"/>
                <w:szCs w:val="20"/>
              </w:rPr>
              <w:t>imgmorph</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contours</w:t>
            </w:r>
            <w:proofErr w:type="spellEnd"/>
            <w:r w:rsidRPr="009A2785">
              <w:rPr>
                <w:rFonts w:ascii="Courier New" w:hAnsi="Courier New" w:cs="Courier New"/>
                <w:sz w:val="20"/>
                <w:szCs w:val="20"/>
              </w:rPr>
              <w:t>, RETR_EXTERNAL, CHAIN_APPROX_NONE);</w:t>
            </w:r>
          </w:p>
          <w:p w14:paraId="27B989DD" w14:textId="77777777" w:rsidR="009A2785" w:rsidRPr="009A2785" w:rsidRDefault="009A2785" w:rsidP="009A2785">
            <w:pPr>
              <w:pStyle w:val="Tekstpodstawowyzwciciem"/>
              <w:rPr>
                <w:rFonts w:ascii="Courier New" w:hAnsi="Courier New" w:cs="Courier New"/>
                <w:sz w:val="20"/>
                <w:szCs w:val="20"/>
              </w:rPr>
            </w:pPr>
          </w:p>
          <w:p w14:paraId="13EAB24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&lt; </w:t>
            </w:r>
            <w:proofErr w:type="spellStart"/>
            <w:r w:rsidRPr="009A2785">
              <w:rPr>
                <w:rFonts w:ascii="Courier New" w:hAnsi="Courier New" w:cs="Courier New"/>
                <w:sz w:val="20"/>
                <w:szCs w:val="20"/>
              </w:rPr>
              <w:t>RotatedRect</w:t>
            </w:r>
            <w:proofErr w:type="spellEnd"/>
            <w:r w:rsidRPr="009A2785">
              <w:rPr>
                <w:rFonts w:ascii="Courier New" w:hAnsi="Courier New" w:cs="Courier New"/>
                <w:sz w:val="20"/>
                <w:szCs w:val="20"/>
              </w:rPr>
              <w:t xml:space="preserve">&gt; </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contours.size</w:t>
            </w:r>
            <w:proofErr w:type="spellEnd"/>
            <w:r w:rsidRPr="009A2785">
              <w:rPr>
                <w:rFonts w:ascii="Courier New" w:hAnsi="Courier New" w:cs="Courier New"/>
                <w:sz w:val="20"/>
                <w:szCs w:val="20"/>
              </w:rPr>
              <w:t>());</w:t>
            </w:r>
          </w:p>
          <w:p w14:paraId="2DC5790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CvPoint2D32f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[4];</w:t>
            </w:r>
          </w:p>
          <w:p w14:paraId="0BC1B0D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Point boxPoints2[4];</w:t>
            </w:r>
          </w:p>
          <w:p w14:paraId="20AA7FD4" w14:textId="77777777" w:rsidR="009A2785" w:rsidRPr="009A2785" w:rsidRDefault="009A2785" w:rsidP="009A2785">
            <w:pPr>
              <w:pStyle w:val="Tekstpodstawowyzwciciem"/>
              <w:rPr>
                <w:rFonts w:ascii="Courier New" w:hAnsi="Courier New" w:cs="Courier New"/>
                <w:sz w:val="20"/>
                <w:szCs w:val="20"/>
              </w:rPr>
            </w:pPr>
          </w:p>
          <w:p w14:paraId="47F6995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w:t>
            </w:r>
            <w:proofErr w:type="spellStart"/>
            <w:r w:rsidRPr="009A2785">
              <w:rPr>
                <w:rFonts w:ascii="Courier New" w:hAnsi="Courier New" w:cs="Courier New"/>
                <w:sz w:val="20"/>
                <w:szCs w:val="20"/>
              </w:rPr>
              <w:t>contours.size</w:t>
            </w:r>
            <w:proofErr w:type="spellEnd"/>
            <w:r w:rsidRPr="009A2785">
              <w:rPr>
                <w:rFonts w:ascii="Courier New" w:hAnsi="Courier New" w:cs="Courier New"/>
                <w:sz w:val="20"/>
                <w:szCs w:val="20"/>
              </w:rPr>
              <w:t>(); i++)</w:t>
            </w:r>
          </w:p>
          <w:p w14:paraId="5A64A63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6248A9F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 xml:space="preserve">[i] = </w:t>
            </w:r>
            <w:proofErr w:type="spellStart"/>
            <w:r w:rsidRPr="009A2785">
              <w:rPr>
                <w:rFonts w:ascii="Courier New" w:hAnsi="Courier New" w:cs="Courier New"/>
                <w:sz w:val="20"/>
                <w:szCs w:val="20"/>
              </w:rPr>
              <w:t>minAreaRect</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contours</w:t>
            </w:r>
            <w:proofErr w:type="spellEnd"/>
            <w:r w:rsidRPr="009A2785">
              <w:rPr>
                <w:rFonts w:ascii="Courier New" w:hAnsi="Courier New" w:cs="Courier New"/>
                <w:sz w:val="20"/>
                <w:szCs w:val="20"/>
              </w:rPr>
              <w:t>[i]);</w:t>
            </w:r>
            <w:r w:rsidRPr="009A2785">
              <w:rPr>
                <w:rFonts w:ascii="Courier New" w:hAnsi="Courier New" w:cs="Courier New"/>
                <w:sz w:val="20"/>
                <w:szCs w:val="20"/>
              </w:rPr>
              <w:tab/>
            </w:r>
          </w:p>
          <w:p w14:paraId="18AD9F2F"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cvBoxPoints</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 xml:space="preserve">[i],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w:t>
            </w:r>
          </w:p>
          <w:p w14:paraId="57C08CD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j = 0; j &lt; 4; j++){</w:t>
            </w:r>
          </w:p>
          <w:p w14:paraId="10E8DC5F"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line</w:t>
            </w:r>
            <w:proofErr w:type="spellEnd"/>
            <w:r w:rsidRPr="009A2785">
              <w:rPr>
                <w:rFonts w:ascii="Courier New" w:hAnsi="Courier New" w:cs="Courier New"/>
                <w:sz w:val="20"/>
                <w:szCs w:val="20"/>
              </w:rPr>
              <w:t xml:space="preserve">(image,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 xml:space="preserve">[j],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[(j + 1) % 4], CV_RGB(255, 0, 0), 1, 8);</w:t>
            </w:r>
          </w:p>
          <w:p w14:paraId="505AD31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476039F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519CD687" w14:textId="77777777" w:rsidR="009A2785" w:rsidRPr="009A2785" w:rsidRDefault="009A2785" w:rsidP="009A2785">
            <w:pPr>
              <w:pStyle w:val="Tekstpodstawowyzwciciem"/>
              <w:rPr>
                <w:rFonts w:ascii="Courier New" w:hAnsi="Courier New" w:cs="Courier New"/>
                <w:sz w:val="20"/>
                <w:szCs w:val="20"/>
              </w:rPr>
            </w:pPr>
          </w:p>
          <w:p w14:paraId="08DEE76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w:t>
            </w:r>
            <w:proofErr w:type="spellStart"/>
            <w:r w:rsidRPr="009A2785">
              <w:rPr>
                <w:rFonts w:ascii="Courier New" w:hAnsi="Courier New" w:cs="Courier New"/>
                <w:sz w:val="20"/>
                <w:szCs w:val="20"/>
              </w:rPr>
              <w:t>RotatedRect</w:t>
            </w:r>
            <w:proofErr w:type="spellEnd"/>
            <w:r w:rsidRPr="009A2785">
              <w:rPr>
                <w:rFonts w:ascii="Courier New" w:hAnsi="Courier New" w:cs="Courier New"/>
                <w:sz w:val="20"/>
                <w:szCs w:val="20"/>
              </w:rPr>
              <w:t xml:space="preserve">&gt; </w:t>
            </w:r>
            <w:proofErr w:type="spellStart"/>
            <w:r w:rsidRPr="009A2785">
              <w:rPr>
                <w:rFonts w:ascii="Courier New" w:hAnsi="Courier New" w:cs="Courier New"/>
                <w:sz w:val="20"/>
                <w:szCs w:val="20"/>
              </w:rPr>
              <w:t>prostokaty</w:t>
            </w:r>
            <w:proofErr w:type="spellEnd"/>
            <w:r w:rsidRPr="009A2785">
              <w:rPr>
                <w:rFonts w:ascii="Courier New" w:hAnsi="Courier New" w:cs="Courier New"/>
                <w:sz w:val="20"/>
                <w:szCs w:val="20"/>
              </w:rPr>
              <w:t>;</w:t>
            </w:r>
          </w:p>
          <w:p w14:paraId="6A60965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&lt;Point2f&gt;</w:t>
            </w:r>
            <w:proofErr w:type="spellStart"/>
            <w:r w:rsidRPr="009A2785">
              <w:rPr>
                <w:rFonts w:ascii="Courier New" w:hAnsi="Courier New" w:cs="Courier New"/>
                <w:sz w:val="20"/>
                <w:szCs w:val="20"/>
              </w:rPr>
              <w:t>centery</w:t>
            </w:r>
            <w:proofErr w:type="spellEnd"/>
            <w:r w:rsidRPr="009A2785">
              <w:rPr>
                <w:rFonts w:ascii="Courier New" w:hAnsi="Courier New" w:cs="Courier New"/>
                <w:sz w:val="20"/>
                <w:szCs w:val="20"/>
              </w:rPr>
              <w:t>;</w:t>
            </w:r>
          </w:p>
          <w:p w14:paraId="1674505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w:t>
            </w:r>
            <w:proofErr w:type="spellStart"/>
            <w:r w:rsidRPr="009A2785">
              <w:rPr>
                <w:rFonts w:ascii="Courier New" w:hAnsi="Courier New" w:cs="Courier New"/>
                <w:sz w:val="20"/>
                <w:szCs w:val="20"/>
              </w:rPr>
              <w:t>contours.size</w:t>
            </w:r>
            <w:proofErr w:type="spellEnd"/>
            <w:r w:rsidRPr="009A2785">
              <w:rPr>
                <w:rFonts w:ascii="Courier New" w:hAnsi="Courier New" w:cs="Courier New"/>
                <w:sz w:val="20"/>
                <w:szCs w:val="20"/>
              </w:rPr>
              <w:t>(); i++)</w:t>
            </w:r>
          </w:p>
          <w:p w14:paraId="073BC19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1A7DEA50"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if</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sprawdz</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 xml:space="preserve">[i]) == </w:t>
            </w:r>
            <w:proofErr w:type="spellStart"/>
            <w:r w:rsidRPr="009A2785">
              <w:rPr>
                <w:rFonts w:ascii="Courier New" w:hAnsi="Courier New" w:cs="Courier New"/>
                <w:sz w:val="20"/>
                <w:szCs w:val="20"/>
              </w:rPr>
              <w:t>true</w:t>
            </w:r>
            <w:proofErr w:type="spellEnd"/>
            <w:r w:rsidRPr="009A2785">
              <w:rPr>
                <w:rFonts w:ascii="Courier New" w:hAnsi="Courier New" w:cs="Courier New"/>
                <w:sz w:val="20"/>
                <w:szCs w:val="20"/>
              </w:rPr>
              <w:t>){</w:t>
            </w:r>
          </w:p>
          <w:p w14:paraId="6B92C498"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cvBoxPoints</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 xml:space="preserve">[i],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w:t>
            </w:r>
          </w:p>
          <w:p w14:paraId="788CEAA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j = 0; j &lt; 4; j++){</w:t>
            </w:r>
          </w:p>
          <w:p w14:paraId="51124CF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line</w:t>
            </w:r>
            <w:proofErr w:type="spellEnd"/>
            <w:r w:rsidRPr="009A2785">
              <w:rPr>
                <w:rFonts w:ascii="Courier New" w:hAnsi="Courier New" w:cs="Courier New"/>
                <w:sz w:val="20"/>
                <w:szCs w:val="20"/>
              </w:rPr>
              <w:t xml:space="preserve">(image,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 xml:space="preserve">[j],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[(j + 1) % 4], CV_RGB(0, 255, 0), 1, 8);</w:t>
            </w:r>
          </w:p>
          <w:p w14:paraId="461EE91C"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w:t>
            </w:r>
          </w:p>
          <w:p w14:paraId="2AE1A10E"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prostokaty.push_back</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[i]);</w:t>
            </w:r>
          </w:p>
          <w:p w14:paraId="2CEC4D4F"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lastRenderedPageBreak/>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centery.push_back</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prostokat</w:t>
            </w:r>
            <w:proofErr w:type="spellEnd"/>
            <w:r w:rsidRPr="009A2785">
              <w:rPr>
                <w:rFonts w:ascii="Courier New" w:hAnsi="Courier New" w:cs="Courier New"/>
                <w:sz w:val="20"/>
                <w:szCs w:val="20"/>
              </w:rPr>
              <w:t>[i].</w:t>
            </w:r>
            <w:proofErr w:type="spellStart"/>
            <w:r w:rsidRPr="009A2785">
              <w:rPr>
                <w:rFonts w:ascii="Courier New" w:hAnsi="Courier New" w:cs="Courier New"/>
                <w:sz w:val="20"/>
                <w:szCs w:val="20"/>
              </w:rPr>
              <w:t>center</w:t>
            </w:r>
            <w:proofErr w:type="spellEnd"/>
            <w:r w:rsidRPr="009A2785">
              <w:rPr>
                <w:rFonts w:ascii="Courier New" w:hAnsi="Courier New" w:cs="Courier New"/>
                <w:sz w:val="20"/>
                <w:szCs w:val="20"/>
              </w:rPr>
              <w:t>);</w:t>
            </w:r>
          </w:p>
          <w:p w14:paraId="005EA48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49DA4D78"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56DAD58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 xml:space="preserve">Mat </w:t>
            </w:r>
            <w:proofErr w:type="spellStart"/>
            <w:r w:rsidRPr="009A2785">
              <w:rPr>
                <w:rFonts w:ascii="Courier New" w:hAnsi="Courier New" w:cs="Courier New"/>
                <w:sz w:val="20"/>
                <w:szCs w:val="20"/>
              </w:rPr>
              <w:t>image_mask</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oryginal</w:t>
            </w:r>
            <w:proofErr w:type="spellEnd"/>
            <w:r w:rsidRPr="009A2785">
              <w:rPr>
                <w:rFonts w:ascii="Courier New" w:hAnsi="Courier New" w:cs="Courier New"/>
                <w:sz w:val="20"/>
                <w:szCs w:val="20"/>
              </w:rPr>
              <w:t>;</w:t>
            </w:r>
          </w:p>
          <w:p w14:paraId="243F6C1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
          <w:p w14:paraId="3022C7CF"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 &lt;Mat&gt; maski;</w:t>
            </w:r>
          </w:p>
          <w:p w14:paraId="41582A0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w:t>
            </w:r>
            <w:proofErr w:type="spellStart"/>
            <w:r w:rsidRPr="009A2785">
              <w:rPr>
                <w:rFonts w:ascii="Courier New" w:hAnsi="Courier New" w:cs="Courier New"/>
                <w:sz w:val="20"/>
                <w:szCs w:val="20"/>
              </w:rPr>
              <w:t>centery.size</w:t>
            </w:r>
            <w:proofErr w:type="spellEnd"/>
            <w:r w:rsidRPr="009A2785">
              <w:rPr>
                <w:rFonts w:ascii="Courier New" w:hAnsi="Courier New" w:cs="Courier New"/>
                <w:sz w:val="20"/>
                <w:szCs w:val="20"/>
              </w:rPr>
              <w:t>(); i++){</w:t>
            </w:r>
          </w:p>
          <w:p w14:paraId="6E51934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 xml:space="preserve">Point2f </w:t>
            </w:r>
            <w:proofErr w:type="spellStart"/>
            <w:r w:rsidRPr="009A2785">
              <w:rPr>
                <w:rFonts w:ascii="Courier New" w:hAnsi="Courier New" w:cs="Courier New"/>
                <w:sz w:val="20"/>
                <w:szCs w:val="20"/>
              </w:rPr>
              <w:t>centre</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centery</w:t>
            </w:r>
            <w:proofErr w:type="spellEnd"/>
            <w:r w:rsidRPr="009A2785">
              <w:rPr>
                <w:rFonts w:ascii="Courier New" w:hAnsi="Courier New" w:cs="Courier New"/>
                <w:sz w:val="20"/>
                <w:szCs w:val="20"/>
              </w:rPr>
              <w:t>[i];</w:t>
            </w:r>
          </w:p>
          <w:p w14:paraId="4A8CF0B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width</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prostokaty</w:t>
            </w:r>
            <w:proofErr w:type="spellEnd"/>
            <w:r w:rsidRPr="009A2785">
              <w:rPr>
                <w:rFonts w:ascii="Courier New" w:hAnsi="Courier New" w:cs="Courier New"/>
                <w:sz w:val="20"/>
                <w:szCs w:val="20"/>
              </w:rPr>
              <w:t>[i].</w:t>
            </w:r>
            <w:proofErr w:type="spellStart"/>
            <w:r w:rsidRPr="009A2785">
              <w:rPr>
                <w:rFonts w:ascii="Courier New" w:hAnsi="Courier New" w:cs="Courier New"/>
                <w:sz w:val="20"/>
                <w:szCs w:val="20"/>
              </w:rPr>
              <w:t>size.width</w:t>
            </w:r>
            <w:proofErr w:type="spellEnd"/>
            <w:r w:rsidRPr="009A2785">
              <w:rPr>
                <w:rFonts w:ascii="Courier New" w:hAnsi="Courier New" w:cs="Courier New"/>
                <w:sz w:val="20"/>
                <w:szCs w:val="20"/>
              </w:rPr>
              <w:t>;</w:t>
            </w:r>
          </w:p>
          <w:p w14:paraId="1BFBDDDF"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height</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prostokaty</w:t>
            </w:r>
            <w:proofErr w:type="spellEnd"/>
            <w:r w:rsidRPr="009A2785">
              <w:rPr>
                <w:rFonts w:ascii="Courier New" w:hAnsi="Courier New" w:cs="Courier New"/>
                <w:sz w:val="20"/>
                <w:szCs w:val="20"/>
              </w:rPr>
              <w:t>[i].</w:t>
            </w:r>
            <w:proofErr w:type="spellStart"/>
            <w:r w:rsidRPr="009A2785">
              <w:rPr>
                <w:rFonts w:ascii="Courier New" w:hAnsi="Courier New" w:cs="Courier New"/>
                <w:sz w:val="20"/>
                <w:szCs w:val="20"/>
              </w:rPr>
              <w:t>size.height</w:t>
            </w:r>
            <w:proofErr w:type="spellEnd"/>
            <w:r w:rsidRPr="009A2785">
              <w:rPr>
                <w:rFonts w:ascii="Courier New" w:hAnsi="Courier New" w:cs="Courier New"/>
                <w:sz w:val="20"/>
                <w:szCs w:val="20"/>
              </w:rPr>
              <w:t>;</w:t>
            </w:r>
          </w:p>
          <w:p w14:paraId="287B86BC"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&lt;Point&gt; </w:t>
            </w:r>
            <w:proofErr w:type="spellStart"/>
            <w:r w:rsidRPr="009A2785">
              <w:rPr>
                <w:rFonts w:ascii="Courier New" w:hAnsi="Courier New" w:cs="Courier New"/>
                <w:sz w:val="20"/>
                <w:szCs w:val="20"/>
              </w:rPr>
              <w:t>seeds</w:t>
            </w:r>
            <w:proofErr w:type="spellEnd"/>
            <w:r w:rsidRPr="009A2785">
              <w:rPr>
                <w:rFonts w:ascii="Courier New" w:hAnsi="Courier New" w:cs="Courier New"/>
                <w:sz w:val="20"/>
                <w:szCs w:val="20"/>
              </w:rPr>
              <w:t xml:space="preserve"> = </w:t>
            </w:r>
            <w:proofErr w:type="spellStart"/>
            <w:r w:rsidRPr="009A2785">
              <w:rPr>
                <w:rFonts w:ascii="Courier New" w:hAnsi="Courier New" w:cs="Courier New"/>
                <w:sz w:val="20"/>
                <w:szCs w:val="20"/>
              </w:rPr>
              <w:t>generuj_punkty</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centre</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width</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height</w:t>
            </w:r>
            <w:proofErr w:type="spellEnd"/>
            <w:r w:rsidRPr="009A2785">
              <w:rPr>
                <w:rFonts w:ascii="Courier New" w:hAnsi="Courier New" w:cs="Courier New"/>
                <w:sz w:val="20"/>
                <w:szCs w:val="20"/>
              </w:rPr>
              <w:t>);</w:t>
            </w:r>
          </w:p>
          <w:p w14:paraId="25ECA228" w14:textId="77777777" w:rsidR="009A2785" w:rsidRPr="009A2785" w:rsidRDefault="009A2785" w:rsidP="009A2785">
            <w:pPr>
              <w:pStyle w:val="Tekstpodstawowyzwciciem"/>
              <w:rPr>
                <w:rFonts w:ascii="Courier New" w:hAnsi="Courier New" w:cs="Courier New"/>
                <w:sz w:val="20"/>
                <w:szCs w:val="20"/>
              </w:rPr>
            </w:pPr>
          </w:p>
          <w:p w14:paraId="0215936E"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j = 0; j &lt; </w:t>
            </w:r>
            <w:proofErr w:type="spellStart"/>
            <w:r w:rsidRPr="009A2785">
              <w:rPr>
                <w:rFonts w:ascii="Courier New" w:hAnsi="Courier New" w:cs="Courier New"/>
                <w:sz w:val="20"/>
                <w:szCs w:val="20"/>
              </w:rPr>
              <w:t>seeds.size</w:t>
            </w:r>
            <w:proofErr w:type="spellEnd"/>
            <w:r w:rsidRPr="009A2785">
              <w:rPr>
                <w:rFonts w:ascii="Courier New" w:hAnsi="Courier New" w:cs="Courier New"/>
                <w:sz w:val="20"/>
                <w:szCs w:val="20"/>
              </w:rPr>
              <w:t>(); j++){</w:t>
            </w:r>
          </w:p>
          <w:p w14:paraId="10C58D9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circle</w:t>
            </w:r>
            <w:proofErr w:type="spellEnd"/>
            <w:r w:rsidRPr="009A2785">
              <w:rPr>
                <w:rFonts w:ascii="Courier New" w:hAnsi="Courier New" w:cs="Courier New"/>
                <w:sz w:val="20"/>
                <w:szCs w:val="20"/>
              </w:rPr>
              <w:t xml:space="preserve">(image, </w:t>
            </w:r>
            <w:proofErr w:type="spellStart"/>
            <w:r w:rsidRPr="009A2785">
              <w:rPr>
                <w:rFonts w:ascii="Courier New" w:hAnsi="Courier New" w:cs="Courier New"/>
                <w:sz w:val="20"/>
                <w:szCs w:val="20"/>
              </w:rPr>
              <w:t>seeds</w:t>
            </w:r>
            <w:proofErr w:type="spellEnd"/>
            <w:r w:rsidRPr="009A2785">
              <w:rPr>
                <w:rFonts w:ascii="Courier New" w:hAnsi="Courier New" w:cs="Courier New"/>
                <w:sz w:val="20"/>
                <w:szCs w:val="20"/>
              </w:rPr>
              <w:t>[j], 1, (0, 0, 255), -1);</w:t>
            </w:r>
          </w:p>
          <w:p w14:paraId="05D5E7A0"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maski.push_back</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generuj_maske</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image_mask</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seeds</w:t>
            </w:r>
            <w:proofErr w:type="spellEnd"/>
            <w:r w:rsidRPr="009A2785">
              <w:rPr>
                <w:rFonts w:ascii="Courier New" w:hAnsi="Courier New" w:cs="Courier New"/>
                <w:sz w:val="20"/>
                <w:szCs w:val="20"/>
              </w:rPr>
              <w:t>[j]));</w:t>
            </w:r>
          </w:p>
          <w:p w14:paraId="7A23A2B6" w14:textId="77777777" w:rsidR="009A2785" w:rsidRPr="009A2785" w:rsidRDefault="009A2785" w:rsidP="009A2785">
            <w:pPr>
              <w:pStyle w:val="Tekstpodstawowyzwciciem"/>
              <w:rPr>
                <w:rFonts w:ascii="Courier New" w:hAnsi="Courier New" w:cs="Courier New"/>
                <w:sz w:val="20"/>
                <w:szCs w:val="20"/>
              </w:rPr>
            </w:pPr>
          </w:p>
          <w:p w14:paraId="44262C2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0778E71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4446B1DA" w14:textId="77777777" w:rsidR="009A2785" w:rsidRPr="009A2785" w:rsidRDefault="009A2785" w:rsidP="009A2785">
            <w:pPr>
              <w:pStyle w:val="Tekstpodstawowyzwciciem"/>
              <w:rPr>
                <w:rFonts w:ascii="Courier New" w:hAnsi="Courier New" w:cs="Courier New"/>
                <w:sz w:val="20"/>
                <w:szCs w:val="20"/>
              </w:rPr>
            </w:pPr>
          </w:p>
          <w:p w14:paraId="6721D72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 &lt;Mat&gt; </w:t>
            </w:r>
            <w:proofErr w:type="spellStart"/>
            <w:r w:rsidRPr="009A2785">
              <w:rPr>
                <w:rFonts w:ascii="Courier New" w:hAnsi="Courier New" w:cs="Courier New"/>
                <w:sz w:val="20"/>
                <w:szCs w:val="20"/>
              </w:rPr>
              <w:t>sprawdzone_maski</w:t>
            </w:r>
            <w:proofErr w:type="spellEnd"/>
            <w:r w:rsidRPr="009A2785">
              <w:rPr>
                <w:rFonts w:ascii="Courier New" w:hAnsi="Courier New" w:cs="Courier New"/>
                <w:sz w:val="20"/>
                <w:szCs w:val="20"/>
              </w:rPr>
              <w:t>;</w:t>
            </w:r>
          </w:p>
          <w:p w14:paraId="1846EC2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Mat temp;</w:t>
            </w:r>
          </w:p>
          <w:p w14:paraId="73DE3B8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w:t>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&lt;Point&gt; &gt; contours2;</w:t>
            </w:r>
          </w:p>
          <w:p w14:paraId="2F9DAB9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&lt; </w:t>
            </w:r>
            <w:proofErr w:type="spellStart"/>
            <w:r w:rsidRPr="009A2785">
              <w:rPr>
                <w:rFonts w:ascii="Courier New" w:hAnsi="Courier New" w:cs="Courier New"/>
                <w:sz w:val="20"/>
                <w:szCs w:val="20"/>
              </w:rPr>
              <w:t>RotatedRect</w:t>
            </w:r>
            <w:proofErr w:type="spellEnd"/>
            <w:r w:rsidRPr="009A2785">
              <w:rPr>
                <w:rFonts w:ascii="Courier New" w:hAnsi="Courier New" w:cs="Courier New"/>
                <w:sz w:val="20"/>
                <w:szCs w:val="20"/>
              </w:rPr>
              <w:t>&gt; prostokat3;</w:t>
            </w:r>
          </w:p>
          <w:p w14:paraId="4ECB9C2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w:t>
            </w:r>
            <w:proofErr w:type="spellStart"/>
            <w:r w:rsidRPr="009A2785">
              <w:rPr>
                <w:rFonts w:ascii="Courier New" w:hAnsi="Courier New" w:cs="Courier New"/>
                <w:sz w:val="20"/>
                <w:szCs w:val="20"/>
              </w:rPr>
              <w:t>maski.size</w:t>
            </w:r>
            <w:proofErr w:type="spellEnd"/>
            <w:r w:rsidRPr="009A2785">
              <w:rPr>
                <w:rFonts w:ascii="Courier New" w:hAnsi="Courier New" w:cs="Courier New"/>
                <w:sz w:val="20"/>
                <w:szCs w:val="20"/>
              </w:rPr>
              <w:t>(); i++){</w:t>
            </w:r>
          </w:p>
          <w:p w14:paraId="7431C8F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temp = maski[i].clone();</w:t>
            </w:r>
          </w:p>
          <w:p w14:paraId="34F7E5A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findContours(maski[i], contours2, RETR_EXTERNAL, CHAIN_APPROX_NONE);</w:t>
            </w:r>
          </w:p>
          <w:p w14:paraId="25311DFE" w14:textId="77777777" w:rsidR="009A2785" w:rsidRPr="009A2785" w:rsidRDefault="009A2785" w:rsidP="009A2785">
            <w:pPr>
              <w:pStyle w:val="Tekstpodstawowyzwciciem"/>
              <w:rPr>
                <w:rFonts w:ascii="Courier New" w:hAnsi="Courier New" w:cs="Courier New"/>
                <w:sz w:val="20"/>
                <w:szCs w:val="20"/>
              </w:rPr>
            </w:pPr>
          </w:p>
          <w:p w14:paraId="68585E3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w:t>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&lt;Point&gt; &gt; contours_poly2(contours2.size());</w:t>
            </w:r>
          </w:p>
          <w:p w14:paraId="2122F54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lastRenderedPageBreak/>
              <w:tab/>
            </w: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&lt; </w:t>
            </w:r>
            <w:proofErr w:type="spellStart"/>
            <w:r w:rsidRPr="009A2785">
              <w:rPr>
                <w:rFonts w:ascii="Courier New" w:hAnsi="Courier New" w:cs="Courier New"/>
                <w:sz w:val="20"/>
                <w:szCs w:val="20"/>
              </w:rPr>
              <w:t>RotatedRect</w:t>
            </w:r>
            <w:proofErr w:type="spellEnd"/>
            <w:r w:rsidRPr="009A2785">
              <w:rPr>
                <w:rFonts w:ascii="Courier New" w:hAnsi="Courier New" w:cs="Courier New"/>
                <w:sz w:val="20"/>
                <w:szCs w:val="20"/>
              </w:rPr>
              <w:t>&gt; prostokat2(contours2.size());</w:t>
            </w:r>
          </w:p>
          <w:p w14:paraId="5528F02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contours2.size(); i++)</w:t>
            </w:r>
          </w:p>
          <w:p w14:paraId="1E91BA99"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57B03C6C"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 xml:space="preserve">prostokat2[i] = </w:t>
            </w:r>
            <w:proofErr w:type="spellStart"/>
            <w:r w:rsidRPr="009A2785">
              <w:rPr>
                <w:rFonts w:ascii="Courier New" w:hAnsi="Courier New" w:cs="Courier New"/>
                <w:sz w:val="20"/>
                <w:szCs w:val="20"/>
              </w:rPr>
              <w:t>minAreaRect</w:t>
            </w:r>
            <w:proofErr w:type="spellEnd"/>
            <w:r w:rsidRPr="009A2785">
              <w:rPr>
                <w:rFonts w:ascii="Courier New" w:hAnsi="Courier New" w:cs="Courier New"/>
                <w:sz w:val="20"/>
                <w:szCs w:val="20"/>
              </w:rPr>
              <w:t>(contours2[i]);</w:t>
            </w:r>
          </w:p>
          <w:p w14:paraId="1F0AE7F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if</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sprawdz</w:t>
            </w:r>
            <w:proofErr w:type="spellEnd"/>
            <w:r w:rsidRPr="009A2785">
              <w:rPr>
                <w:rFonts w:ascii="Courier New" w:hAnsi="Courier New" w:cs="Courier New"/>
                <w:sz w:val="20"/>
                <w:szCs w:val="20"/>
              </w:rPr>
              <w:t xml:space="preserve">(prostokat2[i]) == </w:t>
            </w:r>
            <w:proofErr w:type="spellStart"/>
            <w:r w:rsidRPr="009A2785">
              <w:rPr>
                <w:rFonts w:ascii="Courier New" w:hAnsi="Courier New" w:cs="Courier New"/>
                <w:sz w:val="20"/>
                <w:szCs w:val="20"/>
              </w:rPr>
              <w:t>true</w:t>
            </w:r>
            <w:proofErr w:type="spellEnd"/>
            <w:r w:rsidRPr="009A2785">
              <w:rPr>
                <w:rFonts w:ascii="Courier New" w:hAnsi="Courier New" w:cs="Courier New"/>
                <w:sz w:val="20"/>
                <w:szCs w:val="20"/>
              </w:rPr>
              <w:t>){</w:t>
            </w:r>
          </w:p>
          <w:p w14:paraId="00716AF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cvBoxPoints</w:t>
            </w:r>
            <w:proofErr w:type="spellEnd"/>
            <w:r w:rsidRPr="009A2785">
              <w:rPr>
                <w:rFonts w:ascii="Courier New" w:hAnsi="Courier New" w:cs="Courier New"/>
                <w:sz w:val="20"/>
                <w:szCs w:val="20"/>
              </w:rPr>
              <w:t xml:space="preserve">(prostokat2[i],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w:t>
            </w:r>
          </w:p>
          <w:p w14:paraId="1A221C3E"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j = 0; j &lt; 4; j++){</w:t>
            </w:r>
          </w:p>
          <w:p w14:paraId="29A2301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line</w:t>
            </w:r>
            <w:proofErr w:type="spellEnd"/>
            <w:r w:rsidRPr="009A2785">
              <w:rPr>
                <w:rFonts w:ascii="Courier New" w:hAnsi="Courier New" w:cs="Courier New"/>
                <w:sz w:val="20"/>
                <w:szCs w:val="20"/>
              </w:rPr>
              <w:t xml:space="preserve">(image,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 xml:space="preserve">[j], </w:t>
            </w:r>
            <w:proofErr w:type="spellStart"/>
            <w:r w:rsidRPr="009A2785">
              <w:rPr>
                <w:rFonts w:ascii="Courier New" w:hAnsi="Courier New" w:cs="Courier New"/>
                <w:sz w:val="20"/>
                <w:szCs w:val="20"/>
              </w:rPr>
              <w:t>punkty_prost</w:t>
            </w:r>
            <w:proofErr w:type="spellEnd"/>
            <w:r w:rsidRPr="009A2785">
              <w:rPr>
                <w:rFonts w:ascii="Courier New" w:hAnsi="Courier New" w:cs="Courier New"/>
                <w:sz w:val="20"/>
                <w:szCs w:val="20"/>
              </w:rPr>
              <w:t>[(j + 1) % 4], CV_RGB(255, 0, 0), 1, 8);</w:t>
            </w:r>
          </w:p>
          <w:p w14:paraId="4E1AF4B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w:t>
            </w:r>
          </w:p>
          <w:p w14:paraId="7B2A442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prostokat3.push_back(prostokat2[i]);</w:t>
            </w:r>
          </w:p>
          <w:p w14:paraId="1F85EC3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sprawdzone_maski.push_back</w:t>
            </w:r>
            <w:proofErr w:type="spellEnd"/>
            <w:r w:rsidRPr="009A2785">
              <w:rPr>
                <w:rFonts w:ascii="Courier New" w:hAnsi="Courier New" w:cs="Courier New"/>
                <w:sz w:val="20"/>
                <w:szCs w:val="20"/>
              </w:rPr>
              <w:t>(temp);</w:t>
            </w:r>
          </w:p>
          <w:p w14:paraId="6FC364EC"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t>}</w:t>
            </w:r>
          </w:p>
          <w:p w14:paraId="3603B05D"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4691B8B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w:t>
            </w:r>
          </w:p>
          <w:p w14:paraId="5F688259" w14:textId="77777777" w:rsidR="009A2785" w:rsidRPr="009A2785" w:rsidRDefault="009A2785" w:rsidP="009A2785">
            <w:pPr>
              <w:pStyle w:val="Tekstpodstawowyzwciciem"/>
              <w:rPr>
                <w:rFonts w:ascii="Courier New" w:hAnsi="Courier New" w:cs="Courier New"/>
                <w:sz w:val="20"/>
                <w:szCs w:val="20"/>
              </w:rPr>
            </w:pPr>
          </w:p>
          <w:p w14:paraId="475D74D0"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proofErr w:type="spellStart"/>
            <w:r w:rsidRPr="009A2785">
              <w:rPr>
                <w:rFonts w:ascii="Courier New" w:hAnsi="Courier New" w:cs="Courier New"/>
                <w:sz w:val="20"/>
                <w:szCs w:val="20"/>
              </w:rPr>
              <w:t>vector</w:t>
            </w:r>
            <w:proofErr w:type="spellEnd"/>
            <w:r w:rsidRPr="009A2785">
              <w:rPr>
                <w:rFonts w:ascii="Courier New" w:hAnsi="Courier New" w:cs="Courier New"/>
                <w:sz w:val="20"/>
                <w:szCs w:val="20"/>
              </w:rPr>
              <w:t xml:space="preserve"> &lt;Mat&gt; </w:t>
            </w:r>
            <w:proofErr w:type="spellStart"/>
            <w:r w:rsidRPr="009A2785">
              <w:rPr>
                <w:rFonts w:ascii="Courier New" w:hAnsi="Courier New" w:cs="Courier New"/>
                <w:sz w:val="20"/>
                <w:szCs w:val="20"/>
              </w:rPr>
              <w:t>wyciete_obrazy</w:t>
            </w:r>
            <w:proofErr w:type="spellEnd"/>
            <w:r w:rsidRPr="009A2785">
              <w:rPr>
                <w:rFonts w:ascii="Courier New" w:hAnsi="Courier New" w:cs="Courier New"/>
                <w:sz w:val="20"/>
                <w:szCs w:val="20"/>
              </w:rPr>
              <w:t>;</w:t>
            </w:r>
          </w:p>
          <w:p w14:paraId="6757194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t>for (</w:t>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i = 0; i &lt; </w:t>
            </w:r>
            <w:proofErr w:type="spellStart"/>
            <w:r w:rsidRPr="009A2785">
              <w:rPr>
                <w:rFonts w:ascii="Courier New" w:hAnsi="Courier New" w:cs="Courier New"/>
                <w:sz w:val="20"/>
                <w:szCs w:val="20"/>
              </w:rPr>
              <w:t>sprawdzone_maski.size</w:t>
            </w:r>
            <w:proofErr w:type="spellEnd"/>
            <w:r w:rsidRPr="009A2785">
              <w:rPr>
                <w:rFonts w:ascii="Courier New" w:hAnsi="Courier New" w:cs="Courier New"/>
                <w:sz w:val="20"/>
                <w:szCs w:val="20"/>
              </w:rPr>
              <w:t>(); i++){</w:t>
            </w:r>
          </w:p>
          <w:p w14:paraId="137221E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width</w:t>
            </w:r>
            <w:proofErr w:type="spellEnd"/>
            <w:r w:rsidRPr="009A2785">
              <w:rPr>
                <w:rFonts w:ascii="Courier New" w:hAnsi="Courier New" w:cs="Courier New"/>
                <w:sz w:val="20"/>
                <w:szCs w:val="20"/>
              </w:rPr>
              <w:t xml:space="preserve"> = prostokat3[i].</w:t>
            </w:r>
            <w:proofErr w:type="spellStart"/>
            <w:r w:rsidRPr="009A2785">
              <w:rPr>
                <w:rFonts w:ascii="Courier New" w:hAnsi="Courier New" w:cs="Courier New"/>
                <w:sz w:val="20"/>
                <w:szCs w:val="20"/>
              </w:rPr>
              <w:t>size.width</w:t>
            </w:r>
            <w:proofErr w:type="spellEnd"/>
            <w:r w:rsidRPr="009A2785">
              <w:rPr>
                <w:rFonts w:ascii="Courier New" w:hAnsi="Courier New" w:cs="Courier New"/>
                <w:sz w:val="20"/>
                <w:szCs w:val="20"/>
              </w:rPr>
              <w:t>;</w:t>
            </w:r>
          </w:p>
          <w:p w14:paraId="1C8B2B41"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int</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height</w:t>
            </w:r>
            <w:proofErr w:type="spellEnd"/>
            <w:r w:rsidRPr="009A2785">
              <w:rPr>
                <w:rFonts w:ascii="Courier New" w:hAnsi="Courier New" w:cs="Courier New"/>
                <w:sz w:val="20"/>
                <w:szCs w:val="20"/>
              </w:rPr>
              <w:t xml:space="preserve"> = prostokat3[i].</w:t>
            </w:r>
            <w:proofErr w:type="spellStart"/>
            <w:r w:rsidRPr="009A2785">
              <w:rPr>
                <w:rFonts w:ascii="Courier New" w:hAnsi="Courier New" w:cs="Courier New"/>
                <w:sz w:val="20"/>
                <w:szCs w:val="20"/>
              </w:rPr>
              <w:t>size.height</w:t>
            </w:r>
            <w:proofErr w:type="spellEnd"/>
            <w:r w:rsidRPr="009A2785">
              <w:rPr>
                <w:rFonts w:ascii="Courier New" w:hAnsi="Courier New" w:cs="Courier New"/>
                <w:sz w:val="20"/>
                <w:szCs w:val="20"/>
              </w:rPr>
              <w:t>;</w:t>
            </w:r>
          </w:p>
          <w:p w14:paraId="2207270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float</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angle</w:t>
            </w:r>
            <w:proofErr w:type="spellEnd"/>
            <w:r w:rsidRPr="009A2785">
              <w:rPr>
                <w:rFonts w:ascii="Courier New" w:hAnsi="Courier New" w:cs="Courier New"/>
                <w:sz w:val="20"/>
                <w:szCs w:val="20"/>
              </w:rPr>
              <w:t xml:space="preserve"> = prostokat3[i].</w:t>
            </w:r>
            <w:proofErr w:type="spellStart"/>
            <w:r w:rsidRPr="009A2785">
              <w:rPr>
                <w:rFonts w:ascii="Courier New" w:hAnsi="Courier New" w:cs="Courier New"/>
                <w:sz w:val="20"/>
                <w:szCs w:val="20"/>
              </w:rPr>
              <w:t>angle</w:t>
            </w:r>
            <w:proofErr w:type="spellEnd"/>
            <w:r w:rsidRPr="009A2785">
              <w:rPr>
                <w:rFonts w:ascii="Courier New" w:hAnsi="Courier New" w:cs="Courier New"/>
                <w:sz w:val="20"/>
                <w:szCs w:val="20"/>
              </w:rPr>
              <w:t>;</w:t>
            </w:r>
          </w:p>
          <w:p w14:paraId="0770AC75"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Size</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rozmiar_prost</w:t>
            </w:r>
            <w:proofErr w:type="spellEnd"/>
            <w:r w:rsidRPr="009A2785">
              <w:rPr>
                <w:rFonts w:ascii="Courier New" w:hAnsi="Courier New" w:cs="Courier New"/>
                <w:sz w:val="20"/>
                <w:szCs w:val="20"/>
              </w:rPr>
              <w:t xml:space="preserve"> = prostokat3[i].</w:t>
            </w:r>
            <w:proofErr w:type="spellStart"/>
            <w:r w:rsidRPr="009A2785">
              <w:rPr>
                <w:rFonts w:ascii="Courier New" w:hAnsi="Courier New" w:cs="Courier New"/>
                <w:sz w:val="20"/>
                <w:szCs w:val="20"/>
              </w:rPr>
              <w:t>size</w:t>
            </w:r>
            <w:proofErr w:type="spellEnd"/>
            <w:r w:rsidRPr="009A2785">
              <w:rPr>
                <w:rFonts w:ascii="Courier New" w:hAnsi="Courier New" w:cs="Courier New"/>
                <w:sz w:val="20"/>
                <w:szCs w:val="20"/>
              </w:rPr>
              <w:t>;</w:t>
            </w:r>
          </w:p>
          <w:p w14:paraId="0894BC7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 xml:space="preserve">Point2f </w:t>
            </w:r>
            <w:proofErr w:type="spellStart"/>
            <w:r w:rsidRPr="009A2785">
              <w:rPr>
                <w:rFonts w:ascii="Courier New" w:hAnsi="Courier New" w:cs="Courier New"/>
                <w:sz w:val="20"/>
                <w:szCs w:val="20"/>
              </w:rPr>
              <w:t>centre</w:t>
            </w:r>
            <w:proofErr w:type="spellEnd"/>
            <w:r w:rsidRPr="009A2785">
              <w:rPr>
                <w:rFonts w:ascii="Courier New" w:hAnsi="Courier New" w:cs="Courier New"/>
                <w:sz w:val="20"/>
                <w:szCs w:val="20"/>
              </w:rPr>
              <w:t xml:space="preserve"> = prostokat3[i].</w:t>
            </w:r>
            <w:proofErr w:type="spellStart"/>
            <w:r w:rsidRPr="009A2785">
              <w:rPr>
                <w:rFonts w:ascii="Courier New" w:hAnsi="Courier New" w:cs="Courier New"/>
                <w:sz w:val="20"/>
                <w:szCs w:val="20"/>
              </w:rPr>
              <w:t>center</w:t>
            </w:r>
            <w:proofErr w:type="spellEnd"/>
            <w:r w:rsidRPr="009A2785">
              <w:rPr>
                <w:rFonts w:ascii="Courier New" w:hAnsi="Courier New" w:cs="Courier New"/>
                <w:sz w:val="20"/>
                <w:szCs w:val="20"/>
              </w:rPr>
              <w:t>;</w:t>
            </w:r>
          </w:p>
          <w:p w14:paraId="4D0F6218"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 xml:space="preserve">Mat M, </w:t>
            </w:r>
            <w:proofErr w:type="spellStart"/>
            <w:r w:rsidRPr="009A2785">
              <w:rPr>
                <w:rFonts w:ascii="Courier New" w:hAnsi="Courier New" w:cs="Courier New"/>
                <w:sz w:val="20"/>
                <w:szCs w:val="20"/>
              </w:rPr>
              <w:t>obrocony</w:t>
            </w:r>
            <w:proofErr w:type="spellEnd"/>
            <w:r w:rsidRPr="009A2785">
              <w:rPr>
                <w:rFonts w:ascii="Courier New" w:hAnsi="Courier New" w:cs="Courier New"/>
                <w:sz w:val="20"/>
                <w:szCs w:val="20"/>
              </w:rPr>
              <w:t>;</w:t>
            </w:r>
          </w:p>
          <w:p w14:paraId="6233216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if</w:t>
            </w:r>
            <w:proofErr w:type="spellEnd"/>
            <w:r w:rsidRPr="009A2785">
              <w:rPr>
                <w:rFonts w:ascii="Courier New" w:hAnsi="Courier New" w:cs="Courier New"/>
                <w:sz w:val="20"/>
                <w:szCs w:val="20"/>
              </w:rPr>
              <w:t xml:space="preserve"> (prostokat3[i].</w:t>
            </w:r>
            <w:proofErr w:type="spellStart"/>
            <w:r w:rsidRPr="009A2785">
              <w:rPr>
                <w:rFonts w:ascii="Courier New" w:hAnsi="Courier New" w:cs="Courier New"/>
                <w:sz w:val="20"/>
                <w:szCs w:val="20"/>
              </w:rPr>
              <w:t>angle</w:t>
            </w:r>
            <w:proofErr w:type="spellEnd"/>
            <w:r w:rsidRPr="009A2785">
              <w:rPr>
                <w:rFonts w:ascii="Courier New" w:hAnsi="Courier New" w:cs="Courier New"/>
                <w:sz w:val="20"/>
                <w:szCs w:val="20"/>
              </w:rPr>
              <w:t xml:space="preserve"> &lt; -45.) {</w:t>
            </w:r>
          </w:p>
          <w:p w14:paraId="5E94B7AB"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angle</w:t>
            </w:r>
            <w:proofErr w:type="spellEnd"/>
            <w:r w:rsidRPr="009A2785">
              <w:rPr>
                <w:rFonts w:ascii="Courier New" w:hAnsi="Courier New" w:cs="Courier New"/>
                <w:sz w:val="20"/>
                <w:szCs w:val="20"/>
              </w:rPr>
              <w:t xml:space="preserve"> += 90.0;</w:t>
            </w:r>
          </w:p>
          <w:p w14:paraId="0A56F9C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swap</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rozmiar_prost.width</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rozmiar_prost.height</w:t>
            </w:r>
            <w:proofErr w:type="spellEnd"/>
            <w:r w:rsidRPr="009A2785">
              <w:rPr>
                <w:rFonts w:ascii="Courier New" w:hAnsi="Courier New" w:cs="Courier New"/>
                <w:sz w:val="20"/>
                <w:szCs w:val="20"/>
              </w:rPr>
              <w:t>);</w:t>
            </w:r>
          </w:p>
          <w:p w14:paraId="45B84AC3"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w:t>
            </w:r>
          </w:p>
          <w:p w14:paraId="4A18F90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M = getRotationMatrix2D(prostokat3[i].</w:t>
            </w:r>
            <w:proofErr w:type="spellStart"/>
            <w:r w:rsidRPr="009A2785">
              <w:rPr>
                <w:rFonts w:ascii="Courier New" w:hAnsi="Courier New" w:cs="Courier New"/>
                <w:sz w:val="20"/>
                <w:szCs w:val="20"/>
              </w:rPr>
              <w:t>center</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angle</w:t>
            </w:r>
            <w:proofErr w:type="spellEnd"/>
            <w:r w:rsidRPr="009A2785">
              <w:rPr>
                <w:rFonts w:ascii="Courier New" w:hAnsi="Courier New" w:cs="Courier New"/>
                <w:sz w:val="20"/>
                <w:szCs w:val="20"/>
              </w:rPr>
              <w:t>, 1.0);</w:t>
            </w:r>
          </w:p>
          <w:p w14:paraId="3B16416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lastRenderedPageBreak/>
              <w:tab/>
            </w:r>
            <w:r w:rsidRPr="009A2785">
              <w:rPr>
                <w:rFonts w:ascii="Courier New" w:hAnsi="Courier New" w:cs="Courier New"/>
                <w:sz w:val="20"/>
                <w:szCs w:val="20"/>
              </w:rPr>
              <w:tab/>
            </w:r>
            <w:proofErr w:type="spellStart"/>
            <w:r w:rsidRPr="009A2785">
              <w:rPr>
                <w:rFonts w:ascii="Courier New" w:hAnsi="Courier New" w:cs="Courier New"/>
                <w:sz w:val="20"/>
                <w:szCs w:val="20"/>
              </w:rPr>
              <w:t>warpAffine</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oryginal</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obrocony</w:t>
            </w:r>
            <w:proofErr w:type="spellEnd"/>
            <w:r w:rsidRPr="009A2785">
              <w:rPr>
                <w:rFonts w:ascii="Courier New" w:hAnsi="Courier New" w:cs="Courier New"/>
                <w:sz w:val="20"/>
                <w:szCs w:val="20"/>
              </w:rPr>
              <w:t xml:space="preserve">, M, </w:t>
            </w:r>
            <w:proofErr w:type="spellStart"/>
            <w:r w:rsidRPr="009A2785">
              <w:rPr>
                <w:rFonts w:ascii="Courier New" w:hAnsi="Courier New" w:cs="Courier New"/>
                <w:sz w:val="20"/>
                <w:szCs w:val="20"/>
              </w:rPr>
              <w:t>oryginal.size</w:t>
            </w:r>
            <w:proofErr w:type="spellEnd"/>
            <w:r w:rsidRPr="009A2785">
              <w:rPr>
                <w:rFonts w:ascii="Courier New" w:hAnsi="Courier New" w:cs="Courier New"/>
                <w:sz w:val="20"/>
                <w:szCs w:val="20"/>
              </w:rPr>
              <w:t>(), INTER_CUBIC);</w:t>
            </w:r>
          </w:p>
          <w:p w14:paraId="5FD71D26"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t>Mat wycinek;</w:t>
            </w:r>
          </w:p>
          <w:p w14:paraId="5A861EC2"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getRectSubPix</w:t>
            </w:r>
            <w:proofErr w:type="spellEnd"/>
            <w:r w:rsidRPr="009A2785">
              <w:rPr>
                <w:rFonts w:ascii="Courier New" w:hAnsi="Courier New" w:cs="Courier New"/>
                <w:sz w:val="20"/>
                <w:szCs w:val="20"/>
              </w:rPr>
              <w:t>(</w:t>
            </w:r>
            <w:proofErr w:type="spellStart"/>
            <w:r w:rsidRPr="009A2785">
              <w:rPr>
                <w:rFonts w:ascii="Courier New" w:hAnsi="Courier New" w:cs="Courier New"/>
                <w:sz w:val="20"/>
                <w:szCs w:val="20"/>
              </w:rPr>
              <w:t>obrocony</w:t>
            </w:r>
            <w:proofErr w:type="spellEnd"/>
            <w:r w:rsidRPr="009A2785">
              <w:rPr>
                <w:rFonts w:ascii="Courier New" w:hAnsi="Courier New" w:cs="Courier New"/>
                <w:sz w:val="20"/>
                <w:szCs w:val="20"/>
              </w:rPr>
              <w:t xml:space="preserve">, </w:t>
            </w:r>
            <w:proofErr w:type="spellStart"/>
            <w:r w:rsidRPr="009A2785">
              <w:rPr>
                <w:rFonts w:ascii="Courier New" w:hAnsi="Courier New" w:cs="Courier New"/>
                <w:sz w:val="20"/>
                <w:szCs w:val="20"/>
              </w:rPr>
              <w:t>rozmiar_prost</w:t>
            </w:r>
            <w:proofErr w:type="spellEnd"/>
            <w:r w:rsidRPr="009A2785">
              <w:rPr>
                <w:rFonts w:ascii="Courier New" w:hAnsi="Courier New" w:cs="Courier New"/>
                <w:sz w:val="20"/>
                <w:szCs w:val="20"/>
              </w:rPr>
              <w:t>, prostokat3[i].</w:t>
            </w:r>
            <w:proofErr w:type="spellStart"/>
            <w:r w:rsidRPr="009A2785">
              <w:rPr>
                <w:rFonts w:ascii="Courier New" w:hAnsi="Courier New" w:cs="Courier New"/>
                <w:sz w:val="20"/>
                <w:szCs w:val="20"/>
              </w:rPr>
              <w:t>center</w:t>
            </w:r>
            <w:proofErr w:type="spellEnd"/>
            <w:r w:rsidRPr="009A2785">
              <w:rPr>
                <w:rFonts w:ascii="Courier New" w:hAnsi="Courier New" w:cs="Courier New"/>
                <w:sz w:val="20"/>
                <w:szCs w:val="20"/>
              </w:rPr>
              <w:t>, wycinek);</w:t>
            </w:r>
          </w:p>
          <w:p w14:paraId="6656DE27"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resize</w:t>
            </w:r>
            <w:proofErr w:type="spellEnd"/>
            <w:r w:rsidRPr="009A2785">
              <w:rPr>
                <w:rFonts w:ascii="Courier New" w:hAnsi="Courier New" w:cs="Courier New"/>
                <w:sz w:val="20"/>
                <w:szCs w:val="20"/>
              </w:rPr>
              <w:t xml:space="preserve">(wycinek, wycinek, </w:t>
            </w:r>
            <w:proofErr w:type="spellStart"/>
            <w:r w:rsidRPr="009A2785">
              <w:rPr>
                <w:rFonts w:ascii="Courier New" w:hAnsi="Courier New" w:cs="Courier New"/>
                <w:sz w:val="20"/>
                <w:szCs w:val="20"/>
              </w:rPr>
              <w:t>Size</w:t>
            </w:r>
            <w:proofErr w:type="spellEnd"/>
            <w:r w:rsidRPr="009A2785">
              <w:rPr>
                <w:rFonts w:ascii="Courier New" w:hAnsi="Courier New" w:cs="Courier New"/>
                <w:sz w:val="20"/>
                <w:szCs w:val="20"/>
              </w:rPr>
              <w:t>(260, 60));</w:t>
            </w:r>
          </w:p>
          <w:p w14:paraId="2D956AAA" w14:textId="77777777" w:rsidR="009A2785" w:rsidRPr="009A2785" w:rsidRDefault="009A2785" w:rsidP="009A2785">
            <w:pPr>
              <w:pStyle w:val="Tekstpodstawowyzwciciem"/>
              <w:rPr>
                <w:rFonts w:ascii="Courier New" w:hAnsi="Courier New" w:cs="Courier New"/>
                <w:sz w:val="20"/>
                <w:szCs w:val="20"/>
              </w:rPr>
            </w:pPr>
            <w:r w:rsidRPr="009A2785">
              <w:rPr>
                <w:rFonts w:ascii="Courier New" w:hAnsi="Courier New" w:cs="Courier New"/>
                <w:sz w:val="20"/>
                <w:szCs w:val="20"/>
              </w:rPr>
              <w:tab/>
            </w:r>
            <w:r w:rsidRPr="009A2785">
              <w:rPr>
                <w:rFonts w:ascii="Courier New" w:hAnsi="Courier New" w:cs="Courier New"/>
                <w:sz w:val="20"/>
                <w:szCs w:val="20"/>
              </w:rPr>
              <w:tab/>
            </w:r>
            <w:proofErr w:type="spellStart"/>
            <w:r w:rsidRPr="009A2785">
              <w:rPr>
                <w:rFonts w:ascii="Courier New" w:hAnsi="Courier New" w:cs="Courier New"/>
                <w:sz w:val="20"/>
                <w:szCs w:val="20"/>
              </w:rPr>
              <w:t>wyciete_obrazy.push_back</w:t>
            </w:r>
            <w:proofErr w:type="spellEnd"/>
            <w:r w:rsidRPr="009A2785">
              <w:rPr>
                <w:rFonts w:ascii="Courier New" w:hAnsi="Courier New" w:cs="Courier New"/>
                <w:sz w:val="20"/>
                <w:szCs w:val="20"/>
              </w:rPr>
              <w:t>(wycinek);</w:t>
            </w:r>
          </w:p>
          <w:p w14:paraId="5829D632" w14:textId="77777777" w:rsidR="009A2785" w:rsidRPr="009A2785" w:rsidRDefault="009A2785" w:rsidP="009A2785">
            <w:pPr>
              <w:pStyle w:val="Tekstpodstawowyzwciciem"/>
              <w:ind w:firstLine="0"/>
              <w:rPr>
                <w:rFonts w:ascii="Courier New" w:hAnsi="Courier New" w:cs="Courier New"/>
                <w:sz w:val="20"/>
                <w:szCs w:val="20"/>
              </w:rPr>
            </w:pPr>
            <w:r w:rsidRPr="009A2785">
              <w:rPr>
                <w:rFonts w:ascii="Courier New" w:hAnsi="Courier New" w:cs="Courier New"/>
                <w:sz w:val="20"/>
                <w:szCs w:val="20"/>
              </w:rPr>
              <w:tab/>
              <w:t>}</w:t>
            </w:r>
          </w:p>
        </w:tc>
      </w:tr>
    </w:tbl>
    <w:p w14:paraId="3DB98621" w14:textId="77777777" w:rsidR="00BB3474" w:rsidRDefault="00BB3474" w:rsidP="006A6F26">
      <w:pPr>
        <w:pStyle w:val="Tekstpodstawowyzwciciem"/>
        <w:sectPr w:rsidR="00BB3474" w:rsidSect="001706EE">
          <w:headerReference w:type="default" r:id="rId58"/>
          <w:pgSz w:w="11906" w:h="16838" w:code="9"/>
          <w:pgMar w:top="1418" w:right="1418" w:bottom="1418" w:left="1418" w:header="709" w:footer="709" w:gutter="567"/>
          <w:cols w:space="708"/>
          <w:docGrid w:linePitch="360"/>
        </w:sectPr>
      </w:pPr>
    </w:p>
    <w:p w14:paraId="115B7137" w14:textId="77777777" w:rsidR="00E4741F" w:rsidRDefault="00E4741F">
      <w:pPr>
        <w:pStyle w:val="Nagwek1"/>
        <w:numPr>
          <w:ilvl w:val="0"/>
          <w:numId w:val="0"/>
        </w:numPr>
      </w:pPr>
      <w:bookmarkStart w:id="92" w:name="_Toc258355477"/>
      <w:bookmarkStart w:id="93" w:name="_Toc440397633"/>
      <w:r>
        <w:lastRenderedPageBreak/>
        <w:t>Dodatek B. Spis zawartości dołączonej płyty CD</w:t>
      </w:r>
      <w:bookmarkEnd w:id="92"/>
      <w:bookmarkEnd w:id="93"/>
    </w:p>
    <w:p w14:paraId="7C12FA8E" w14:textId="5562ACB7" w:rsidR="00E4741F" w:rsidRDefault="00CF0510" w:rsidP="00E45F8D">
      <w:pPr>
        <w:pStyle w:val="StylPunktowane"/>
      </w:pPr>
      <w:r>
        <w:t>p</w:t>
      </w:r>
      <w:r w:rsidR="00E4741F" w:rsidRPr="00E15743">
        <w:t>raca</w:t>
      </w:r>
      <w:r>
        <w:t>_dyplomowa_inzynierska</w:t>
      </w:r>
      <w:r w:rsidR="00E3403E" w:rsidRPr="00E15743">
        <w:t>.doc</w:t>
      </w:r>
      <w:r>
        <w:t>x</w:t>
      </w:r>
      <w:r w:rsidR="00E4741F">
        <w:t xml:space="preserve"> – niniejszy dokument</w:t>
      </w:r>
      <w:r w:rsidR="00E3403E">
        <w:t>,</w:t>
      </w:r>
    </w:p>
    <w:p w14:paraId="3A889398" w14:textId="797E8819" w:rsidR="00CF0510" w:rsidRDefault="00CF0510" w:rsidP="00B32A53">
      <w:pPr>
        <w:pStyle w:val="StylPunktowane"/>
      </w:pPr>
      <w:r w:rsidRPr="00CF0510">
        <w:t>dodatkowe_info_do_suplementu.doc</w:t>
      </w:r>
      <w:r w:rsidR="00B32A53">
        <w:t>x</w:t>
      </w:r>
      <w:r>
        <w:t xml:space="preserve"> – dodatkowe </w:t>
      </w:r>
      <w:r w:rsidR="00081F14">
        <w:t>informacje do suplementu,</w:t>
      </w:r>
    </w:p>
    <w:p w14:paraId="25385923" w14:textId="5177BC12" w:rsidR="00081F14" w:rsidRDefault="00081F14" w:rsidP="00081F14">
      <w:pPr>
        <w:pStyle w:val="StylPunktowane"/>
      </w:pPr>
      <w:r w:rsidRPr="00081F14">
        <w:t>suplement_info_english.docx</w:t>
      </w:r>
      <w:r>
        <w:t xml:space="preserve"> – dodatkowe informacje do suplementu w języku angielskim.</w:t>
      </w:r>
      <w:bookmarkStart w:id="94" w:name="_GoBack"/>
      <w:bookmarkEnd w:id="94"/>
    </w:p>
    <w:p w14:paraId="7F2326E6" w14:textId="77777777" w:rsidR="00CB0DFA" w:rsidRDefault="00CB0DFA" w:rsidP="00CB0DFA">
      <w:pPr>
        <w:pStyle w:val="Tekstpodstawowyzwciciem"/>
      </w:pPr>
    </w:p>
    <w:p w14:paraId="02983594" w14:textId="77777777" w:rsidR="00CB42B8" w:rsidRDefault="00CB42B8" w:rsidP="00CB0DFA">
      <w:pPr>
        <w:pStyle w:val="Tekstpodstawowyzwciciem"/>
        <w:sectPr w:rsidR="00CB42B8" w:rsidSect="001706EE">
          <w:headerReference w:type="default" r:id="rId59"/>
          <w:pgSz w:w="11906" w:h="16838" w:code="9"/>
          <w:pgMar w:top="1418" w:right="1418" w:bottom="1418" w:left="1418" w:header="709" w:footer="709" w:gutter="567"/>
          <w:cols w:space="708"/>
          <w:docGrid w:linePitch="360"/>
        </w:sectPr>
      </w:pPr>
    </w:p>
    <w:p w14:paraId="79558074" w14:textId="77777777" w:rsidR="00F52E4D" w:rsidRPr="00EC768E" w:rsidRDefault="00F52E4D" w:rsidP="00F52E4D">
      <w:pPr>
        <w:autoSpaceDE w:val="0"/>
        <w:autoSpaceDN w:val="0"/>
        <w:adjustRightInd w:val="0"/>
        <w:spacing w:line="240" w:lineRule="auto"/>
        <w:rPr>
          <w:rFonts w:ascii="Arial" w:hAnsi="Arial" w:cs="Arial"/>
        </w:rPr>
      </w:pPr>
    </w:p>
    <w:p w14:paraId="602DD095" w14:textId="77777777" w:rsidR="00F52E4D" w:rsidRDefault="00F52E4D" w:rsidP="00F52E4D">
      <w:pPr>
        <w:autoSpaceDE w:val="0"/>
        <w:autoSpaceDN w:val="0"/>
        <w:adjustRightInd w:val="0"/>
        <w:spacing w:line="240" w:lineRule="auto"/>
        <w:jc w:val="right"/>
        <w:rPr>
          <w:rFonts w:ascii="Arial" w:hAnsi="Arial" w:cs="Arial"/>
        </w:rPr>
      </w:pPr>
    </w:p>
    <w:p w14:paraId="58A7DA71" w14:textId="0FA572CA" w:rsidR="00F52E4D" w:rsidRPr="00EC768E" w:rsidRDefault="00F52E4D" w:rsidP="00F52E4D">
      <w:pPr>
        <w:autoSpaceDE w:val="0"/>
        <w:autoSpaceDN w:val="0"/>
        <w:adjustRightInd w:val="0"/>
        <w:spacing w:line="240" w:lineRule="auto"/>
        <w:jc w:val="right"/>
        <w:rPr>
          <w:rFonts w:ascii="Arial" w:hAnsi="Arial" w:cs="Arial"/>
        </w:rPr>
      </w:pPr>
      <w:r w:rsidRPr="00EC768E">
        <w:rPr>
          <w:rFonts w:ascii="Arial" w:hAnsi="Arial" w:cs="Arial"/>
        </w:rPr>
        <w:t xml:space="preserve">Opole, dnia </w:t>
      </w:r>
      <w:r w:rsidR="00BB7625">
        <w:rPr>
          <w:rFonts w:ascii="Arial" w:hAnsi="Arial" w:cs="Arial"/>
        </w:rPr>
        <w:t>………...</w:t>
      </w:r>
      <w:r w:rsidRPr="00EC768E">
        <w:rPr>
          <w:rFonts w:ascii="Arial" w:hAnsi="Arial" w:cs="Arial"/>
        </w:rPr>
        <w:t>20</w:t>
      </w:r>
      <w:r>
        <w:rPr>
          <w:rFonts w:ascii="Arial" w:hAnsi="Arial" w:cs="Arial"/>
        </w:rPr>
        <w:t>1</w:t>
      </w:r>
      <w:r w:rsidR="00BB7625">
        <w:rPr>
          <w:rFonts w:ascii="Arial" w:hAnsi="Arial" w:cs="Arial"/>
        </w:rPr>
        <w:t>6</w:t>
      </w:r>
      <w:r w:rsidRPr="00EC768E">
        <w:rPr>
          <w:rFonts w:ascii="Arial" w:hAnsi="Arial" w:cs="Arial"/>
        </w:rPr>
        <w:t xml:space="preserve"> r.</w:t>
      </w:r>
    </w:p>
    <w:p w14:paraId="3A73F39F" w14:textId="77777777" w:rsidR="00F52E4D" w:rsidRDefault="00F52E4D" w:rsidP="00F52E4D">
      <w:pPr>
        <w:autoSpaceDE w:val="0"/>
        <w:autoSpaceDN w:val="0"/>
        <w:adjustRightInd w:val="0"/>
        <w:spacing w:line="240" w:lineRule="auto"/>
        <w:rPr>
          <w:rFonts w:ascii="Arial" w:hAnsi="Arial" w:cs="Arial"/>
          <w:sz w:val="20"/>
          <w:szCs w:val="20"/>
        </w:rPr>
      </w:pPr>
    </w:p>
    <w:p w14:paraId="0D55FB0C" w14:textId="39C87CD2" w:rsidR="00F52E4D" w:rsidRDefault="00BB7625" w:rsidP="00BB7625">
      <w:pPr>
        <w:tabs>
          <w:tab w:val="center" w:pos="2268"/>
        </w:tabs>
        <w:autoSpaceDE w:val="0"/>
        <w:autoSpaceDN w:val="0"/>
        <w:adjustRightInd w:val="0"/>
        <w:spacing w:line="240" w:lineRule="auto"/>
        <w:jc w:val="left"/>
        <w:rPr>
          <w:rFonts w:ascii="Arial" w:hAnsi="Arial" w:cs="Arial"/>
          <w:sz w:val="20"/>
          <w:szCs w:val="20"/>
        </w:rPr>
      </w:pPr>
      <w:r>
        <w:rPr>
          <w:rFonts w:ascii="Arial" w:hAnsi="Arial" w:cs="Arial"/>
          <w:sz w:val="20"/>
          <w:szCs w:val="20"/>
        </w:rPr>
        <w:tab/>
        <w:t>Adam Herman</w:t>
      </w:r>
    </w:p>
    <w:p w14:paraId="5074DE62" w14:textId="77777777" w:rsidR="00F52E4D" w:rsidRPr="00EC768E" w:rsidRDefault="00F52E4D" w:rsidP="00F52E4D">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(imi</w:t>
      </w:r>
      <w:r w:rsidRPr="00EC768E">
        <w:rPr>
          <w:rFonts w:ascii="Arial" w:hAnsi="Arial" w:cs="Arial"/>
          <w:sz w:val="16"/>
          <w:szCs w:val="16"/>
        </w:rPr>
        <w:t xml:space="preserve">ę </w:t>
      </w:r>
      <w:r w:rsidRPr="00EC768E">
        <w:rPr>
          <w:rFonts w:ascii="Arial" w:hAnsi="Arial" w:cs="Arial"/>
          <w:i/>
          <w:iCs/>
          <w:sz w:val="16"/>
          <w:szCs w:val="16"/>
        </w:rPr>
        <w:t>i nazwisko)</w:t>
      </w:r>
    </w:p>
    <w:p w14:paraId="2E84440C" w14:textId="6E94BB66" w:rsidR="00F52E4D" w:rsidRPr="00EC768E" w:rsidRDefault="00BB7625" w:rsidP="00F52E4D">
      <w:pPr>
        <w:tabs>
          <w:tab w:val="center" w:pos="2268"/>
        </w:tabs>
        <w:autoSpaceDE w:val="0"/>
        <w:autoSpaceDN w:val="0"/>
        <w:adjustRightInd w:val="0"/>
        <w:spacing w:line="240" w:lineRule="auto"/>
        <w:rPr>
          <w:rFonts w:ascii="Arial" w:hAnsi="Arial" w:cs="Arial"/>
          <w:sz w:val="20"/>
          <w:szCs w:val="20"/>
        </w:rPr>
      </w:pPr>
      <w:r>
        <w:rPr>
          <w:rFonts w:ascii="Arial" w:hAnsi="Arial" w:cs="Arial"/>
          <w:sz w:val="20"/>
          <w:szCs w:val="20"/>
        </w:rPr>
        <w:tab/>
        <w:t>Informatyka</w:t>
      </w:r>
    </w:p>
    <w:p w14:paraId="23335029" w14:textId="77777777" w:rsidR="00F52E4D" w:rsidRPr="00EC768E" w:rsidRDefault="00F52E4D" w:rsidP="00F52E4D">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(kierunek</w:t>
      </w:r>
      <w:r>
        <w:rPr>
          <w:rFonts w:ascii="Arial" w:hAnsi="Arial" w:cs="Arial"/>
          <w:i/>
          <w:iCs/>
          <w:sz w:val="16"/>
          <w:szCs w:val="16"/>
        </w:rPr>
        <w:t xml:space="preserve"> studiów</w:t>
      </w:r>
      <w:r w:rsidRPr="00EC768E">
        <w:rPr>
          <w:rFonts w:ascii="Arial" w:hAnsi="Arial" w:cs="Arial"/>
          <w:i/>
          <w:iCs/>
          <w:sz w:val="16"/>
          <w:szCs w:val="16"/>
        </w:rPr>
        <w:t>)</w:t>
      </w:r>
    </w:p>
    <w:p w14:paraId="0296F988" w14:textId="489DCB60" w:rsidR="00F52E4D" w:rsidRPr="00EC768E" w:rsidRDefault="00BB7625" w:rsidP="00F52E4D">
      <w:pPr>
        <w:tabs>
          <w:tab w:val="center" w:pos="2268"/>
        </w:tabs>
        <w:autoSpaceDE w:val="0"/>
        <w:autoSpaceDN w:val="0"/>
        <w:adjustRightInd w:val="0"/>
        <w:spacing w:line="240" w:lineRule="auto"/>
        <w:rPr>
          <w:rFonts w:ascii="Arial" w:hAnsi="Arial" w:cs="Arial"/>
          <w:sz w:val="20"/>
          <w:szCs w:val="20"/>
        </w:rPr>
      </w:pPr>
      <w:r>
        <w:rPr>
          <w:rFonts w:ascii="Arial" w:hAnsi="Arial" w:cs="Arial"/>
          <w:sz w:val="20"/>
          <w:szCs w:val="20"/>
        </w:rPr>
        <w:tab/>
        <w:t>Wydział Elektrotechniki, Automatyki i Informatyki</w:t>
      </w:r>
    </w:p>
    <w:p w14:paraId="74EF9891" w14:textId="77777777" w:rsidR="00F52E4D" w:rsidRPr="00EC768E" w:rsidRDefault="00F52E4D" w:rsidP="00F52E4D">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w:t>
      </w:r>
      <w:r>
        <w:rPr>
          <w:rFonts w:ascii="Arial" w:hAnsi="Arial" w:cs="Arial"/>
          <w:i/>
          <w:iCs/>
          <w:sz w:val="16"/>
          <w:szCs w:val="16"/>
        </w:rPr>
        <w:t>W</w:t>
      </w:r>
      <w:r w:rsidRPr="00EC768E">
        <w:rPr>
          <w:rFonts w:ascii="Arial" w:hAnsi="Arial" w:cs="Arial"/>
          <w:i/>
          <w:iCs/>
          <w:sz w:val="16"/>
          <w:szCs w:val="16"/>
        </w:rPr>
        <w:t>ydział</w:t>
      </w:r>
      <w:r>
        <w:rPr>
          <w:rFonts w:ascii="Arial" w:hAnsi="Arial" w:cs="Arial"/>
          <w:i/>
          <w:iCs/>
          <w:sz w:val="16"/>
          <w:szCs w:val="16"/>
        </w:rPr>
        <w:t xml:space="preserve"> Politechniki Opolskiej</w:t>
      </w:r>
      <w:r w:rsidRPr="00EC768E">
        <w:rPr>
          <w:rFonts w:ascii="Arial" w:hAnsi="Arial" w:cs="Arial"/>
          <w:i/>
          <w:iCs/>
          <w:sz w:val="16"/>
          <w:szCs w:val="16"/>
        </w:rPr>
        <w:t>)</w:t>
      </w:r>
    </w:p>
    <w:p w14:paraId="26BCDB6E" w14:textId="77777777" w:rsidR="00F52E4D" w:rsidRDefault="00F52E4D" w:rsidP="00F52E4D">
      <w:pPr>
        <w:autoSpaceDE w:val="0"/>
        <w:autoSpaceDN w:val="0"/>
        <w:adjustRightInd w:val="0"/>
        <w:spacing w:line="240" w:lineRule="auto"/>
        <w:rPr>
          <w:rFonts w:ascii="Arial" w:hAnsi="Arial" w:cs="Arial"/>
          <w:b/>
          <w:bCs/>
          <w:sz w:val="32"/>
          <w:szCs w:val="32"/>
        </w:rPr>
      </w:pPr>
    </w:p>
    <w:p w14:paraId="363AD2F8" w14:textId="77777777" w:rsidR="00F52E4D" w:rsidRPr="00EC768E" w:rsidRDefault="00F52E4D" w:rsidP="00F52E4D">
      <w:pPr>
        <w:tabs>
          <w:tab w:val="center" w:pos="2268"/>
        </w:tabs>
        <w:autoSpaceDE w:val="0"/>
        <w:autoSpaceDN w:val="0"/>
        <w:adjustRightInd w:val="0"/>
        <w:spacing w:line="240" w:lineRule="auto"/>
        <w:rPr>
          <w:rFonts w:ascii="Arial" w:hAnsi="Arial" w:cs="Arial"/>
          <w:b/>
          <w:bCs/>
          <w:sz w:val="32"/>
          <w:szCs w:val="32"/>
        </w:rPr>
      </w:pPr>
    </w:p>
    <w:p w14:paraId="09BC3CED" w14:textId="77777777" w:rsidR="00F52E4D" w:rsidRPr="00EC768E" w:rsidRDefault="00F52E4D" w:rsidP="00F52E4D">
      <w:pPr>
        <w:autoSpaceDE w:val="0"/>
        <w:autoSpaceDN w:val="0"/>
        <w:adjustRightInd w:val="0"/>
        <w:spacing w:line="240" w:lineRule="auto"/>
        <w:rPr>
          <w:rFonts w:ascii="Arial" w:hAnsi="Arial" w:cs="Arial"/>
          <w:b/>
          <w:bCs/>
          <w:sz w:val="32"/>
          <w:szCs w:val="32"/>
        </w:rPr>
      </w:pPr>
    </w:p>
    <w:p w14:paraId="157A18DB" w14:textId="77777777" w:rsidR="00F52E4D" w:rsidRPr="00EC768E" w:rsidRDefault="00F52E4D" w:rsidP="00F52E4D">
      <w:pPr>
        <w:autoSpaceDE w:val="0"/>
        <w:autoSpaceDN w:val="0"/>
        <w:adjustRightInd w:val="0"/>
        <w:spacing w:after="240" w:line="240" w:lineRule="auto"/>
        <w:jc w:val="center"/>
        <w:rPr>
          <w:rFonts w:ascii="Arial" w:hAnsi="Arial" w:cs="Arial"/>
          <w:b/>
          <w:bCs/>
          <w:sz w:val="32"/>
          <w:szCs w:val="32"/>
        </w:rPr>
      </w:pPr>
      <w:r w:rsidRPr="00EC768E">
        <w:rPr>
          <w:rFonts w:ascii="Arial" w:hAnsi="Arial" w:cs="Arial"/>
          <w:b/>
          <w:bCs/>
          <w:sz w:val="32"/>
          <w:szCs w:val="32"/>
        </w:rPr>
        <w:t>O</w:t>
      </w:r>
      <w:r w:rsidRPr="00EC768E">
        <w:rPr>
          <w:rFonts w:ascii="Arial" w:hAnsi="Arial" w:cs="Arial"/>
          <w:b/>
          <w:sz w:val="32"/>
          <w:szCs w:val="32"/>
        </w:rPr>
        <w:t>Ś</w:t>
      </w:r>
      <w:r w:rsidRPr="00EC768E">
        <w:rPr>
          <w:rFonts w:ascii="Arial" w:hAnsi="Arial" w:cs="Arial"/>
          <w:b/>
          <w:bCs/>
          <w:sz w:val="32"/>
          <w:szCs w:val="32"/>
        </w:rPr>
        <w:t>WIADCZENIE</w:t>
      </w:r>
    </w:p>
    <w:p w14:paraId="08184B59" w14:textId="77777777" w:rsidR="00F52E4D" w:rsidRPr="00EC768E" w:rsidRDefault="00F52E4D" w:rsidP="00F52E4D">
      <w:pPr>
        <w:autoSpaceDE w:val="0"/>
        <w:autoSpaceDN w:val="0"/>
        <w:adjustRightInd w:val="0"/>
        <w:spacing w:line="240" w:lineRule="auto"/>
        <w:rPr>
          <w:rFonts w:ascii="Arial" w:hAnsi="Arial" w:cs="Arial"/>
        </w:rPr>
      </w:pPr>
    </w:p>
    <w:p w14:paraId="270F5B3E" w14:textId="77777777" w:rsidR="00F52E4D" w:rsidRPr="00EC768E" w:rsidRDefault="00F52E4D" w:rsidP="00F52E4D">
      <w:pPr>
        <w:autoSpaceDE w:val="0"/>
        <w:autoSpaceDN w:val="0"/>
        <w:adjustRightInd w:val="0"/>
        <w:spacing w:line="240" w:lineRule="auto"/>
        <w:ind w:firstLine="708"/>
        <w:rPr>
          <w:rFonts w:ascii="Arial" w:hAnsi="Arial" w:cs="Arial"/>
          <w:sz w:val="16"/>
          <w:szCs w:val="16"/>
        </w:rPr>
      </w:pPr>
      <w:r w:rsidRPr="00EC768E">
        <w:rPr>
          <w:rFonts w:ascii="Arial" w:hAnsi="Arial" w:cs="Arial"/>
        </w:rPr>
        <w:t xml:space="preserve">Oświadczam, </w:t>
      </w:r>
      <w:r>
        <w:rPr>
          <w:rFonts w:ascii="Arial" w:hAnsi="Arial" w:cs="Arial"/>
        </w:rPr>
        <w:t>ż</w:t>
      </w:r>
      <w:r w:rsidRPr="00EC768E">
        <w:rPr>
          <w:rFonts w:ascii="Arial" w:hAnsi="Arial" w:cs="Arial"/>
        </w:rPr>
        <w:t>e zło</w:t>
      </w:r>
      <w:r>
        <w:rPr>
          <w:rFonts w:ascii="Arial" w:hAnsi="Arial" w:cs="Arial"/>
        </w:rPr>
        <w:t>ż</w:t>
      </w:r>
      <w:r w:rsidRPr="00EC768E">
        <w:rPr>
          <w:rFonts w:ascii="Arial" w:hAnsi="Arial" w:cs="Arial"/>
        </w:rPr>
        <w:t xml:space="preserve">ona praca </w:t>
      </w:r>
      <w:r w:rsidRPr="00BB7625">
        <w:rPr>
          <w:rFonts w:ascii="Arial" w:hAnsi="Arial" w:cs="Arial"/>
          <w:strike/>
        </w:rPr>
        <w:t>magisterska</w:t>
      </w:r>
      <w:r w:rsidRPr="00EC768E">
        <w:rPr>
          <w:rFonts w:ascii="Arial" w:hAnsi="Arial" w:cs="Arial"/>
        </w:rPr>
        <w:t xml:space="preserve"> /in</w:t>
      </w:r>
      <w:r>
        <w:rPr>
          <w:rFonts w:ascii="Arial" w:hAnsi="Arial" w:cs="Arial"/>
        </w:rPr>
        <w:t>żynierska /</w:t>
      </w:r>
      <w:r w:rsidRPr="00BB7625">
        <w:rPr>
          <w:rFonts w:ascii="Arial" w:hAnsi="Arial" w:cs="Arial"/>
          <w:strike/>
        </w:rPr>
        <w:t>licencjacka</w:t>
      </w:r>
      <w:r w:rsidRPr="00EC768E">
        <w:rPr>
          <w:rFonts w:ascii="Arial" w:hAnsi="Arial" w:cs="Arial"/>
        </w:rPr>
        <w:t>*</w:t>
      </w:r>
      <w:r w:rsidRPr="00EC768E">
        <w:rPr>
          <w:rFonts w:ascii="Arial" w:hAnsi="Arial" w:cs="Arial"/>
          <w:sz w:val="16"/>
          <w:szCs w:val="16"/>
        </w:rPr>
        <w:t>)</w:t>
      </w:r>
    </w:p>
    <w:p w14:paraId="132C1F0F" w14:textId="77777777" w:rsidR="00F52E4D" w:rsidRDefault="00F52E4D" w:rsidP="00F52E4D">
      <w:pPr>
        <w:autoSpaceDE w:val="0"/>
        <w:autoSpaceDN w:val="0"/>
        <w:adjustRightInd w:val="0"/>
        <w:spacing w:after="240" w:line="240" w:lineRule="auto"/>
        <w:rPr>
          <w:rFonts w:ascii="Arial" w:hAnsi="Arial" w:cs="Arial"/>
        </w:rPr>
      </w:pPr>
      <w:r w:rsidRPr="00EC768E">
        <w:rPr>
          <w:rFonts w:ascii="Arial" w:hAnsi="Arial" w:cs="Arial"/>
        </w:rPr>
        <w:t>pt.</w:t>
      </w:r>
    </w:p>
    <w:p w14:paraId="255C5667" w14:textId="77777777" w:rsidR="00BB7625" w:rsidRPr="00EC768E" w:rsidRDefault="00BB7625" w:rsidP="00F52E4D">
      <w:pPr>
        <w:autoSpaceDE w:val="0"/>
        <w:autoSpaceDN w:val="0"/>
        <w:adjustRightInd w:val="0"/>
        <w:spacing w:after="240" w:line="240" w:lineRule="auto"/>
        <w:rPr>
          <w:rFonts w:ascii="Arial" w:hAnsi="Arial" w:cs="Arial"/>
        </w:rPr>
      </w:pPr>
    </w:p>
    <w:p w14:paraId="56874158" w14:textId="19D9CF21" w:rsidR="00BB7625" w:rsidRDefault="00BB7625" w:rsidP="00BB7625">
      <w:pPr>
        <w:autoSpaceDE w:val="0"/>
        <w:autoSpaceDN w:val="0"/>
        <w:adjustRightInd w:val="0"/>
        <w:spacing w:after="240" w:line="240" w:lineRule="auto"/>
        <w:rPr>
          <w:rFonts w:ascii="Arial" w:hAnsi="Arial" w:cs="Arial"/>
        </w:rPr>
      </w:pPr>
      <w:r>
        <w:rPr>
          <w:rFonts w:ascii="Arial" w:hAnsi="Arial" w:cs="Arial"/>
        </w:rPr>
        <w:t>„</w:t>
      </w:r>
      <w:r w:rsidRPr="00BB7625">
        <w:rPr>
          <w:rFonts w:ascii="Arial" w:hAnsi="Arial" w:cs="Arial"/>
        </w:rPr>
        <w:t xml:space="preserve">Monitoring parkingu z rozpoznawaniem numerów rejestracyjnych - </w:t>
      </w:r>
      <w:r>
        <w:rPr>
          <w:rFonts w:ascii="Arial" w:hAnsi="Arial" w:cs="Arial"/>
        </w:rPr>
        <w:br/>
      </w:r>
      <w:r w:rsidRPr="00BB7625">
        <w:rPr>
          <w:rFonts w:ascii="Arial" w:hAnsi="Arial" w:cs="Arial"/>
        </w:rPr>
        <w:t>implementacja aktywnej wizji</w:t>
      </w:r>
      <w:r>
        <w:rPr>
          <w:rFonts w:ascii="Arial" w:hAnsi="Arial" w:cs="Arial"/>
        </w:rPr>
        <w:t>”</w:t>
      </w:r>
    </w:p>
    <w:p w14:paraId="626B65EA" w14:textId="77777777" w:rsidR="00BB7625" w:rsidRDefault="00BB7625" w:rsidP="00BB7625">
      <w:pPr>
        <w:autoSpaceDE w:val="0"/>
        <w:autoSpaceDN w:val="0"/>
        <w:adjustRightInd w:val="0"/>
        <w:spacing w:after="240" w:line="240" w:lineRule="auto"/>
        <w:rPr>
          <w:rFonts w:ascii="Arial" w:hAnsi="Arial" w:cs="Arial"/>
        </w:rPr>
      </w:pPr>
    </w:p>
    <w:p w14:paraId="63827C3B" w14:textId="1DE2A037" w:rsidR="00F52E4D" w:rsidRPr="00EC768E" w:rsidRDefault="00F52E4D" w:rsidP="00BB7625">
      <w:pPr>
        <w:autoSpaceDE w:val="0"/>
        <w:autoSpaceDN w:val="0"/>
        <w:adjustRightInd w:val="0"/>
        <w:spacing w:after="240" w:line="240" w:lineRule="auto"/>
        <w:rPr>
          <w:rFonts w:ascii="Arial" w:hAnsi="Arial" w:cs="Arial"/>
        </w:rPr>
      </w:pPr>
      <w:r w:rsidRPr="00EC768E">
        <w:rPr>
          <w:rFonts w:ascii="Arial" w:hAnsi="Arial" w:cs="Arial"/>
        </w:rPr>
        <w:t>została napisana przeze mnie samodzielnie, pod kierunkiem promotora:</w:t>
      </w:r>
    </w:p>
    <w:p w14:paraId="07560487" w14:textId="77777777" w:rsidR="00BB7625" w:rsidRDefault="00BB7625" w:rsidP="00F52E4D">
      <w:pPr>
        <w:autoSpaceDE w:val="0"/>
        <w:autoSpaceDN w:val="0"/>
        <w:adjustRightInd w:val="0"/>
        <w:spacing w:line="240" w:lineRule="auto"/>
        <w:jc w:val="center"/>
        <w:rPr>
          <w:rFonts w:ascii="Arial" w:hAnsi="Arial" w:cs="Arial"/>
          <w:sz w:val="20"/>
          <w:szCs w:val="20"/>
        </w:rPr>
      </w:pPr>
      <w:r w:rsidRPr="00BB7625">
        <w:rPr>
          <w:rFonts w:ascii="Arial" w:hAnsi="Arial" w:cs="Arial"/>
          <w:sz w:val="20"/>
          <w:szCs w:val="20"/>
        </w:rPr>
        <w:t xml:space="preserve">dr inż. Michał Podpora </w:t>
      </w:r>
    </w:p>
    <w:p w14:paraId="26186E46" w14:textId="09F868D1" w:rsidR="00F52E4D" w:rsidRPr="00EC768E" w:rsidRDefault="00F52E4D" w:rsidP="00F52E4D">
      <w:pPr>
        <w:autoSpaceDE w:val="0"/>
        <w:autoSpaceDN w:val="0"/>
        <w:adjustRightInd w:val="0"/>
        <w:spacing w:line="240" w:lineRule="auto"/>
        <w:jc w:val="center"/>
        <w:rPr>
          <w:rFonts w:ascii="Arial" w:hAnsi="Arial" w:cs="Arial"/>
        </w:rPr>
      </w:pPr>
      <w:r w:rsidRPr="00EC768E">
        <w:rPr>
          <w:rFonts w:ascii="Arial" w:hAnsi="Arial" w:cs="Arial"/>
        </w:rPr>
        <w:t>(</w:t>
      </w:r>
      <w:r w:rsidRPr="00EC768E">
        <w:rPr>
          <w:rFonts w:ascii="Arial" w:hAnsi="Arial" w:cs="Arial"/>
          <w:i/>
          <w:iCs/>
          <w:sz w:val="20"/>
          <w:szCs w:val="20"/>
        </w:rPr>
        <w:t>tytuł/stopie</w:t>
      </w:r>
      <w:r w:rsidRPr="00EC768E">
        <w:rPr>
          <w:rFonts w:ascii="Arial" w:hAnsi="Arial" w:cs="Arial"/>
          <w:sz w:val="20"/>
          <w:szCs w:val="20"/>
        </w:rPr>
        <w:t xml:space="preserve">ń </w:t>
      </w:r>
      <w:r w:rsidRPr="00EC768E">
        <w:rPr>
          <w:rFonts w:ascii="Arial" w:hAnsi="Arial" w:cs="Arial"/>
          <w:i/>
          <w:iCs/>
          <w:sz w:val="20"/>
          <w:szCs w:val="20"/>
        </w:rPr>
        <w:t>naukowy, imi</w:t>
      </w:r>
      <w:r w:rsidRPr="00EC768E">
        <w:rPr>
          <w:rFonts w:ascii="Arial" w:hAnsi="Arial" w:cs="Arial"/>
          <w:sz w:val="20"/>
          <w:szCs w:val="20"/>
        </w:rPr>
        <w:t xml:space="preserve">ę </w:t>
      </w:r>
      <w:r w:rsidRPr="00EC768E">
        <w:rPr>
          <w:rFonts w:ascii="Arial" w:hAnsi="Arial" w:cs="Arial"/>
          <w:i/>
          <w:iCs/>
          <w:sz w:val="20"/>
          <w:szCs w:val="20"/>
        </w:rPr>
        <w:t>i nazwisko promotora</w:t>
      </w:r>
      <w:r w:rsidRPr="00EC768E">
        <w:rPr>
          <w:rFonts w:ascii="Arial" w:hAnsi="Arial" w:cs="Arial"/>
        </w:rPr>
        <w:t>)</w:t>
      </w:r>
    </w:p>
    <w:p w14:paraId="124B4687" w14:textId="77777777" w:rsidR="00F52E4D" w:rsidRDefault="00F52E4D" w:rsidP="00F52E4D">
      <w:pPr>
        <w:autoSpaceDE w:val="0"/>
        <w:autoSpaceDN w:val="0"/>
        <w:adjustRightInd w:val="0"/>
        <w:spacing w:line="240" w:lineRule="auto"/>
        <w:rPr>
          <w:rFonts w:ascii="Arial" w:hAnsi="Arial" w:cs="Arial"/>
        </w:rPr>
      </w:pPr>
    </w:p>
    <w:p w14:paraId="05B9EEE5" w14:textId="453C3782" w:rsidR="00F52E4D" w:rsidRPr="00EC768E" w:rsidRDefault="00F52E4D" w:rsidP="00F52E4D">
      <w:pPr>
        <w:autoSpaceDE w:val="0"/>
        <w:autoSpaceDN w:val="0"/>
        <w:adjustRightInd w:val="0"/>
        <w:rPr>
          <w:rFonts w:ascii="Arial" w:hAnsi="Arial" w:cs="Arial"/>
        </w:rPr>
      </w:pPr>
      <w:r w:rsidRPr="00EC768E">
        <w:rPr>
          <w:rFonts w:ascii="Arial" w:hAnsi="Arial" w:cs="Arial"/>
        </w:rPr>
        <w:t>a jej wersja drukowana (forma papierowa) jest w swej treści zgodna z przedło</w:t>
      </w:r>
      <w:r>
        <w:rPr>
          <w:rFonts w:ascii="Arial" w:hAnsi="Arial" w:cs="Arial"/>
        </w:rPr>
        <w:t>ż</w:t>
      </w:r>
      <w:r w:rsidRPr="00EC768E">
        <w:rPr>
          <w:rFonts w:ascii="Arial" w:hAnsi="Arial" w:cs="Arial"/>
        </w:rPr>
        <w:t>oną</w:t>
      </w:r>
      <w:r>
        <w:rPr>
          <w:rFonts w:ascii="Arial" w:hAnsi="Arial" w:cs="Arial"/>
        </w:rPr>
        <w:t xml:space="preserve"> </w:t>
      </w:r>
      <w:r w:rsidRPr="00EC768E">
        <w:rPr>
          <w:rFonts w:ascii="Arial" w:hAnsi="Arial" w:cs="Arial"/>
        </w:rPr>
        <w:t>wersją elektroniczną pracy.</w:t>
      </w:r>
    </w:p>
    <w:p w14:paraId="4A7C4FB1" w14:textId="002C687B" w:rsidR="00F52E4D" w:rsidRPr="00EC768E" w:rsidRDefault="00F52E4D" w:rsidP="00F52E4D">
      <w:pPr>
        <w:autoSpaceDE w:val="0"/>
        <w:autoSpaceDN w:val="0"/>
        <w:adjustRightInd w:val="0"/>
        <w:ind w:firstLine="708"/>
        <w:rPr>
          <w:rFonts w:ascii="Arial" w:hAnsi="Arial" w:cs="Arial"/>
        </w:rPr>
      </w:pPr>
      <w:r w:rsidRPr="00EC768E">
        <w:rPr>
          <w:rFonts w:ascii="Arial" w:hAnsi="Arial" w:cs="Arial"/>
        </w:rPr>
        <w:t xml:space="preserve">Równocześnie informuję, </w:t>
      </w:r>
      <w:r>
        <w:rPr>
          <w:rFonts w:ascii="Arial" w:hAnsi="Arial" w:cs="Arial"/>
        </w:rPr>
        <w:t>ż</w:t>
      </w:r>
      <w:r w:rsidRPr="00EC768E">
        <w:rPr>
          <w:rFonts w:ascii="Arial" w:hAnsi="Arial" w:cs="Arial"/>
        </w:rPr>
        <w:t>e praca nie narusza praw autorskich osób trzecich</w:t>
      </w:r>
      <w:r>
        <w:rPr>
          <w:rFonts w:ascii="Arial" w:hAnsi="Arial" w:cs="Arial"/>
        </w:rPr>
        <w:t xml:space="preserve"> </w:t>
      </w:r>
      <w:r w:rsidRPr="00EC768E">
        <w:rPr>
          <w:rFonts w:ascii="Arial" w:hAnsi="Arial" w:cs="Arial"/>
        </w:rPr>
        <w:t>w rozumieniu ustawy z dnia 4 lutego 1994 r. o prawie autorskim i prawach pokrewnych</w:t>
      </w:r>
      <w:r>
        <w:rPr>
          <w:rFonts w:ascii="Arial" w:hAnsi="Arial" w:cs="Arial"/>
        </w:rPr>
        <w:t xml:space="preserve"> (tekst jednolity: Dz. U. Nr 90 z 2006 r., poz. 631</w:t>
      </w:r>
      <w:r w:rsidRPr="00EC768E">
        <w:rPr>
          <w:rFonts w:ascii="Arial" w:hAnsi="Arial" w:cs="Arial"/>
        </w:rPr>
        <w:t xml:space="preserve"> z </w:t>
      </w:r>
      <w:proofErr w:type="spellStart"/>
      <w:r w:rsidRPr="00EC768E">
        <w:rPr>
          <w:rFonts w:ascii="Arial" w:hAnsi="Arial" w:cs="Arial"/>
        </w:rPr>
        <w:t>późn</w:t>
      </w:r>
      <w:proofErr w:type="spellEnd"/>
      <w:r w:rsidRPr="00EC768E">
        <w:rPr>
          <w:rFonts w:ascii="Arial" w:hAnsi="Arial" w:cs="Arial"/>
        </w:rPr>
        <w:t>. zm.).</w:t>
      </w:r>
    </w:p>
    <w:p w14:paraId="1E0A0E32" w14:textId="77777777" w:rsidR="00F52E4D" w:rsidRPr="00EC768E" w:rsidRDefault="00F52E4D" w:rsidP="00F52E4D">
      <w:pPr>
        <w:autoSpaceDE w:val="0"/>
        <w:autoSpaceDN w:val="0"/>
        <w:adjustRightInd w:val="0"/>
        <w:spacing w:after="600"/>
        <w:ind w:firstLine="709"/>
        <w:rPr>
          <w:rFonts w:ascii="Arial" w:hAnsi="Arial" w:cs="Arial"/>
        </w:rPr>
      </w:pPr>
      <w:r w:rsidRPr="00EC768E">
        <w:rPr>
          <w:rFonts w:ascii="Arial" w:hAnsi="Arial" w:cs="Arial"/>
        </w:rPr>
        <w:t>Praca nie zawiera informacji i danych uzyskanych w sposób nielegalny i nie była</w:t>
      </w:r>
      <w:r>
        <w:rPr>
          <w:rFonts w:ascii="Arial" w:hAnsi="Arial" w:cs="Arial"/>
        </w:rPr>
        <w:t xml:space="preserve"> </w:t>
      </w:r>
      <w:r w:rsidRPr="00EC768E">
        <w:rPr>
          <w:rFonts w:ascii="Arial" w:hAnsi="Arial" w:cs="Arial"/>
        </w:rPr>
        <w:t>wcześniej przedmiotem innych procedur związanych z uzyskaniem dyplomów lub</w:t>
      </w:r>
      <w:r>
        <w:rPr>
          <w:rFonts w:ascii="Arial" w:hAnsi="Arial" w:cs="Arial"/>
        </w:rPr>
        <w:t xml:space="preserve"> </w:t>
      </w:r>
      <w:r w:rsidRPr="00EC768E">
        <w:rPr>
          <w:rFonts w:ascii="Arial" w:hAnsi="Arial" w:cs="Arial"/>
        </w:rPr>
        <w:t>tytułów zawodowych wy</w:t>
      </w:r>
      <w:r>
        <w:rPr>
          <w:rFonts w:ascii="Arial" w:hAnsi="Arial" w:cs="Arial"/>
        </w:rPr>
        <w:t>ż</w:t>
      </w:r>
      <w:r w:rsidRPr="00EC768E">
        <w:rPr>
          <w:rFonts w:ascii="Arial" w:hAnsi="Arial" w:cs="Arial"/>
        </w:rPr>
        <w:t>szych uczelni.</w:t>
      </w:r>
    </w:p>
    <w:p w14:paraId="02CF664A" w14:textId="77777777" w:rsidR="00F52E4D" w:rsidRPr="00EC768E" w:rsidRDefault="00F52E4D" w:rsidP="00CF0510">
      <w:pPr>
        <w:autoSpaceDE w:val="0"/>
        <w:autoSpaceDN w:val="0"/>
        <w:adjustRightInd w:val="0"/>
        <w:spacing w:line="240" w:lineRule="auto"/>
        <w:ind w:left="5664"/>
        <w:rPr>
          <w:rFonts w:ascii="Arial" w:hAnsi="Arial" w:cs="Arial"/>
          <w:sz w:val="20"/>
          <w:szCs w:val="20"/>
        </w:rPr>
      </w:pPr>
      <w:r w:rsidRPr="00EC768E">
        <w:rPr>
          <w:rFonts w:ascii="Arial" w:hAnsi="Arial" w:cs="Arial"/>
          <w:sz w:val="20"/>
          <w:szCs w:val="20"/>
        </w:rPr>
        <w:t>………...........………………</w:t>
      </w:r>
    </w:p>
    <w:p w14:paraId="6993DB5A" w14:textId="77777777" w:rsidR="00F52E4D" w:rsidRPr="00EC768E" w:rsidRDefault="00F52E4D" w:rsidP="00F52E4D">
      <w:pPr>
        <w:tabs>
          <w:tab w:val="center" w:pos="7655"/>
        </w:tabs>
        <w:autoSpaceDE w:val="0"/>
        <w:autoSpaceDN w:val="0"/>
        <w:adjustRightInd w:val="0"/>
        <w:spacing w:line="240" w:lineRule="auto"/>
        <w:rPr>
          <w:rFonts w:ascii="Arial" w:hAnsi="Arial" w:cs="Arial"/>
          <w:i/>
          <w:iCs/>
          <w:sz w:val="20"/>
          <w:szCs w:val="20"/>
        </w:rPr>
      </w:pPr>
      <w:r>
        <w:rPr>
          <w:rFonts w:ascii="Arial" w:hAnsi="Arial" w:cs="Arial"/>
          <w:i/>
          <w:iCs/>
          <w:sz w:val="20"/>
          <w:szCs w:val="20"/>
        </w:rPr>
        <w:tab/>
      </w:r>
      <w:r w:rsidRPr="00EC768E">
        <w:rPr>
          <w:rFonts w:ascii="Arial" w:hAnsi="Arial" w:cs="Arial"/>
          <w:i/>
          <w:iCs/>
          <w:sz w:val="20"/>
          <w:szCs w:val="20"/>
        </w:rPr>
        <w:t>(podpis)</w:t>
      </w:r>
    </w:p>
    <w:p w14:paraId="68530DEC" w14:textId="77777777" w:rsidR="00F52E4D" w:rsidRPr="00EC768E" w:rsidRDefault="00F52E4D" w:rsidP="00F52E4D">
      <w:pPr>
        <w:autoSpaceDE w:val="0"/>
        <w:autoSpaceDN w:val="0"/>
        <w:adjustRightInd w:val="0"/>
        <w:spacing w:line="240" w:lineRule="auto"/>
        <w:rPr>
          <w:rFonts w:ascii="Arial" w:hAnsi="Arial" w:cs="Arial"/>
        </w:rPr>
      </w:pPr>
      <w:r>
        <w:rPr>
          <w:rFonts w:ascii="Arial" w:hAnsi="Arial" w:cs="Arial"/>
        </w:rPr>
        <w:t>_____________</w:t>
      </w:r>
    </w:p>
    <w:p w14:paraId="5549FBBD" w14:textId="77777777" w:rsidR="00F52E4D" w:rsidRPr="00EC768E" w:rsidRDefault="00F52E4D" w:rsidP="00F52E4D">
      <w:pPr>
        <w:rPr>
          <w:rFonts w:ascii="Arial" w:hAnsi="Arial" w:cs="Arial"/>
          <w:sz w:val="16"/>
          <w:szCs w:val="16"/>
        </w:rPr>
      </w:pPr>
      <w:r w:rsidRPr="00EC768E">
        <w:rPr>
          <w:rFonts w:ascii="Arial" w:hAnsi="Arial" w:cs="Arial"/>
          <w:sz w:val="16"/>
          <w:szCs w:val="16"/>
        </w:rPr>
        <w:t>* niepotrzebne skreślić</w:t>
      </w:r>
    </w:p>
    <w:sectPr w:rsidR="00F52E4D" w:rsidRPr="00EC768E" w:rsidSect="00CB42B8">
      <w:headerReference w:type="first" r:id="rId60"/>
      <w:pgSz w:w="11906" w:h="16838"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7FF297" w14:textId="77777777" w:rsidR="000B144C" w:rsidRDefault="000B144C">
      <w:r>
        <w:separator/>
      </w:r>
    </w:p>
  </w:endnote>
  <w:endnote w:type="continuationSeparator" w:id="0">
    <w:p w14:paraId="4E964EB7" w14:textId="77777777" w:rsidR="000B144C" w:rsidRDefault="000B1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Verdana">
    <w:panose1 w:val="020B0604030504040204"/>
    <w:charset w:val="EE"/>
    <w:family w:val="swiss"/>
    <w:pitch w:val="variable"/>
    <w:sig w:usb0="A1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EE"/>
    <w:family w:val="roman"/>
    <w:pitch w:val="variable"/>
    <w:sig w:usb0="E00002FF" w:usb1="420024FF"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TE196AA48t00">
    <w:altName w:val="Times New Roman"/>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C6099" w14:textId="77777777" w:rsidR="000B144C" w:rsidRDefault="000B144C">
      <w:r>
        <w:separator/>
      </w:r>
    </w:p>
  </w:footnote>
  <w:footnote w:type="continuationSeparator" w:id="0">
    <w:p w14:paraId="3BC0CC18" w14:textId="77777777" w:rsidR="000B144C" w:rsidRDefault="000B14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30E4A8" w14:textId="77777777" w:rsidR="00F52E4D" w:rsidRPr="00F76DDB" w:rsidRDefault="00F52E4D" w:rsidP="00F76DDB">
    <w:pPr>
      <w:pStyle w:val="Nagwek"/>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79BAE" w14:textId="77777777" w:rsidR="00F52E4D" w:rsidRDefault="00F52E4D">
    <w:pPr>
      <w:pStyle w:val="Nagwek"/>
      <w:jc w:val="right"/>
    </w:pPr>
    <w:r>
      <w:rPr>
        <w:lang w:val="pl-PL"/>
      </w:rPr>
      <w:t>5. Realizacja systemu monitorującego parking</w:t>
    </w:r>
    <w:r>
      <w:tab/>
    </w:r>
    <w:r>
      <w:fldChar w:fldCharType="begin"/>
    </w:r>
    <w:r>
      <w:instrText xml:space="preserve"> PAGE   \* MERGEFORMAT </w:instrText>
    </w:r>
    <w:r>
      <w:fldChar w:fldCharType="separate"/>
    </w:r>
    <w:r>
      <w:rPr>
        <w:noProof/>
      </w:rPr>
      <w:t>21</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FC106" w14:textId="77777777" w:rsidR="00F52E4D" w:rsidRDefault="00F52E4D" w:rsidP="00AD39FA">
    <w:pPr>
      <w:pStyle w:val="Nagwek"/>
      <w:jc w:val="right"/>
    </w:pPr>
    <w:r>
      <w:rPr>
        <w:lang w:val="pl-PL"/>
      </w:rPr>
      <w:t>6. Wnioski i uwagi</w:t>
    </w:r>
    <w:r>
      <w:tab/>
    </w:r>
    <w:r>
      <w:fldChar w:fldCharType="begin"/>
    </w:r>
    <w:r>
      <w:instrText xml:space="preserve"> PAGE   \* MERGEFORMAT </w:instrText>
    </w:r>
    <w:r>
      <w:fldChar w:fldCharType="separate"/>
    </w:r>
    <w:r w:rsidR="00B32A53">
      <w:rPr>
        <w:noProof/>
      </w:rPr>
      <w:t>42</w:t>
    </w:r>
    <w:r>
      <w:rPr>
        <w:noProof/>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5C39D" w14:textId="77777777" w:rsidR="00F52E4D" w:rsidRDefault="00F52E4D" w:rsidP="00AD39FA">
    <w:pPr>
      <w:pStyle w:val="Nagwek"/>
      <w:jc w:val="right"/>
    </w:pPr>
    <w:r>
      <w:rPr>
        <w:lang w:val="pl-PL"/>
      </w:rPr>
      <w:t>Literatura</w:t>
    </w:r>
    <w:r>
      <w:tab/>
    </w:r>
    <w:r>
      <w:fldChar w:fldCharType="begin"/>
    </w:r>
    <w:r>
      <w:instrText xml:space="preserve"> PAGE   \* MERGEFORMAT </w:instrText>
    </w:r>
    <w:r>
      <w:fldChar w:fldCharType="separate"/>
    </w:r>
    <w:r w:rsidR="00B32A53">
      <w:rPr>
        <w:noProof/>
      </w:rPr>
      <w:t>45</w:t>
    </w:r>
    <w:r>
      <w:rPr>
        <w:noProof/>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CD437" w14:textId="77777777" w:rsidR="00F52E4D" w:rsidRDefault="00F52E4D" w:rsidP="00AD39FA">
    <w:pPr>
      <w:pStyle w:val="Nagwek"/>
      <w:jc w:val="right"/>
    </w:pPr>
    <w:r>
      <w:rPr>
        <w:lang w:val="pl-PL"/>
      </w:rPr>
      <w:t>Dodatek A</w:t>
    </w:r>
    <w:r>
      <w:tab/>
    </w:r>
    <w:r>
      <w:fldChar w:fldCharType="begin"/>
    </w:r>
    <w:r>
      <w:instrText xml:space="preserve"> PAGE   \* MERGEFORMAT </w:instrText>
    </w:r>
    <w:r>
      <w:fldChar w:fldCharType="separate"/>
    </w:r>
    <w:r w:rsidR="00B32A53">
      <w:rPr>
        <w:noProof/>
      </w:rPr>
      <w:t>53</w:t>
    </w:r>
    <w:r>
      <w:rPr>
        <w:noProof/>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32276" w14:textId="77777777" w:rsidR="00F52E4D" w:rsidRDefault="00F52E4D" w:rsidP="00AD39FA">
    <w:pPr>
      <w:pStyle w:val="Nagwek"/>
      <w:jc w:val="right"/>
    </w:pPr>
    <w:r>
      <w:rPr>
        <w:lang w:val="pl-PL"/>
      </w:rPr>
      <w:t>Dodatek B</w:t>
    </w:r>
    <w:r>
      <w:tab/>
    </w:r>
    <w:r>
      <w:fldChar w:fldCharType="begin"/>
    </w:r>
    <w:r>
      <w:instrText xml:space="preserve"> PAGE   \* MERGEFORMAT </w:instrText>
    </w:r>
    <w:r>
      <w:fldChar w:fldCharType="separate"/>
    </w:r>
    <w:r w:rsidR="00B32A53">
      <w:rPr>
        <w:noProof/>
      </w:rPr>
      <w:t>54</w:t>
    </w:r>
    <w:r>
      <w:rPr>
        <w:noProof/>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07629" w14:textId="77777777" w:rsidR="00F52E4D" w:rsidRPr="00F76DDB" w:rsidRDefault="00F52E4D" w:rsidP="00F76DDB">
    <w:pPr>
      <w:pStyle w:val="Nagwek"/>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48256" w14:textId="77777777" w:rsidR="00F52E4D" w:rsidRPr="00F76DDB" w:rsidRDefault="00F52E4D" w:rsidP="00F76DDB">
    <w:pPr>
      <w:pStyle w:val="Nagwek"/>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D1B35" w14:textId="77777777" w:rsidR="00F52E4D" w:rsidRPr="009615A7" w:rsidRDefault="00F52E4D" w:rsidP="00D8501C">
    <w:pPr>
      <w:pStyle w:val="Nagwek"/>
      <w:jc w:val="right"/>
    </w:pPr>
    <w:r>
      <w:rPr>
        <w:lang w:val="pl-PL"/>
      </w:rPr>
      <w:t>3. Systemy rozpoznawania tablic rejestracyjnych</w:t>
    </w:r>
    <w:r>
      <w:tab/>
    </w:r>
    <w:r>
      <w:fldChar w:fldCharType="begin"/>
    </w:r>
    <w:r>
      <w:instrText xml:space="preserve"> PAGE   \* MERGEFORMAT </w:instrText>
    </w:r>
    <w:r>
      <w:fldChar w:fldCharType="separate"/>
    </w:r>
    <w:r w:rsidR="00B32A53">
      <w:rPr>
        <w:noProof/>
      </w:rPr>
      <w:t>11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30990" w14:textId="77777777" w:rsidR="00F52E4D" w:rsidRDefault="00F52E4D">
    <w:pPr>
      <w:pStyle w:val="Nagwek"/>
      <w:jc w:val="right"/>
    </w:pPr>
    <w:r>
      <w:rPr>
        <w:lang w:val="pl-PL"/>
      </w:rPr>
      <w:t>1. Wstęp</w:t>
    </w:r>
    <w:r>
      <w:tab/>
    </w:r>
    <w:r>
      <w:fldChar w:fldCharType="begin"/>
    </w:r>
    <w:r>
      <w:instrText xml:space="preserve"> PAGE   \* MERGEFORMAT </w:instrText>
    </w:r>
    <w:r>
      <w:fldChar w:fldCharType="separate"/>
    </w:r>
    <w:r w:rsidR="00B32A53">
      <w:rPr>
        <w:noProof/>
      </w:rPr>
      <w:t>5</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F1DC1" w14:textId="77777777" w:rsidR="00F52E4D" w:rsidRDefault="00F52E4D">
    <w:pPr>
      <w:pStyle w:val="Nagwek"/>
      <w:jc w:val="right"/>
    </w:pPr>
    <w:r>
      <w:rPr>
        <w:lang w:val="pl-PL"/>
      </w:rPr>
      <w:t>2. Cel i zakres pracy</w:t>
    </w:r>
    <w:r>
      <w:tab/>
    </w:r>
    <w:r>
      <w:fldChar w:fldCharType="begin"/>
    </w:r>
    <w:r>
      <w:instrText xml:space="preserve"> PAGE   \* MERGEFORMAT </w:instrText>
    </w:r>
    <w:r>
      <w:fldChar w:fldCharType="separate"/>
    </w:r>
    <w:r w:rsidR="00B32A53">
      <w:rPr>
        <w:noProof/>
      </w:rPr>
      <w:t>6</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8D354" w14:textId="77777777" w:rsidR="00F52E4D" w:rsidRDefault="00F52E4D">
    <w:pPr>
      <w:pStyle w:val="Nagwek"/>
      <w:jc w:val="right"/>
    </w:pPr>
    <w:r>
      <w:rPr>
        <w:lang w:val="pl-PL"/>
      </w:rPr>
      <w:t>3. Systemy rozpoznawania tablic rejestracyjnych</w:t>
    </w:r>
    <w:r>
      <w:tab/>
    </w:r>
    <w:r>
      <w:fldChar w:fldCharType="begin"/>
    </w:r>
    <w:r>
      <w:instrText xml:space="preserve"> PAGE   \* MERGEFORMAT </w:instrText>
    </w:r>
    <w:r>
      <w:fldChar w:fldCharType="separate"/>
    </w:r>
    <w:r w:rsidR="00B32A53">
      <w:rPr>
        <w:noProof/>
      </w:rPr>
      <w:t>7</w:t>
    </w:r>
    <w:r>
      <w:rPr>
        <w:noProof/>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4005C" w14:textId="77777777" w:rsidR="00F52E4D" w:rsidRDefault="00F52E4D" w:rsidP="00AD39FA">
    <w:pPr>
      <w:pStyle w:val="Nagwek"/>
      <w:jc w:val="right"/>
    </w:pPr>
    <w:r>
      <w:rPr>
        <w:lang w:val="pl-PL"/>
      </w:rPr>
      <w:t>4. Część praktyczna</w:t>
    </w:r>
    <w:r>
      <w:tab/>
    </w:r>
    <w:r>
      <w:fldChar w:fldCharType="begin"/>
    </w:r>
    <w:r>
      <w:instrText xml:space="preserve"> PAGE   \* MERGEFORMAT </w:instrText>
    </w:r>
    <w:r>
      <w:fldChar w:fldCharType="separate"/>
    </w:r>
    <w:r w:rsidR="00B32A53">
      <w:rPr>
        <w:noProof/>
      </w:rPr>
      <w:t>20</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FC23" w14:textId="77777777" w:rsidR="00F52E4D" w:rsidRDefault="00F52E4D">
    <w:pPr>
      <w:pStyle w:val="Nagwek"/>
      <w:jc w:val="right"/>
    </w:pPr>
    <w:r>
      <w:rPr>
        <w:lang w:val="pl-PL"/>
      </w:rPr>
      <w:t>4. Część praktyczna</w:t>
    </w:r>
    <w:r>
      <w:tab/>
    </w:r>
    <w:r>
      <w:fldChar w:fldCharType="begin"/>
    </w:r>
    <w:r>
      <w:instrText xml:space="preserve"> PAGE   \* MERGEFORMAT </w:instrText>
    </w:r>
    <w:r>
      <w:fldChar w:fldCharType="separate"/>
    </w:r>
    <w:r w:rsidR="00B32A53">
      <w:rPr>
        <w:noProof/>
      </w:rPr>
      <w:t>14</w:t>
    </w:r>
    <w:r>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002382" w14:textId="77777777" w:rsidR="00F52E4D" w:rsidRDefault="00F52E4D" w:rsidP="00AD39FA">
    <w:pPr>
      <w:pStyle w:val="Nagwek"/>
      <w:jc w:val="right"/>
    </w:pPr>
    <w:r>
      <w:rPr>
        <w:lang w:val="pl-PL"/>
      </w:rPr>
      <w:t>5. Realizacja systemu monitorującego parking</w:t>
    </w:r>
    <w:r>
      <w:tab/>
    </w:r>
    <w:r>
      <w:fldChar w:fldCharType="begin"/>
    </w:r>
    <w:r>
      <w:instrText xml:space="preserve"> PAGE   \* MERGEFORMAT </w:instrText>
    </w:r>
    <w:r>
      <w:fldChar w:fldCharType="separate"/>
    </w:r>
    <w:r w:rsidR="00B32A53">
      <w:rPr>
        <w:noProof/>
      </w:rPr>
      <w:t>40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D8E08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6FE94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348DFE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F20F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BEC3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BE8B34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7384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0CB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AAA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814C8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C55A1"/>
    <w:multiLevelType w:val="hybridMultilevel"/>
    <w:tmpl w:val="6E669F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2D14953"/>
    <w:multiLevelType w:val="multilevel"/>
    <w:tmpl w:val="64AA63F0"/>
    <w:lvl w:ilvl="0">
      <w:start w:val="1"/>
      <w:numFmt w:val="lowerLetter"/>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36F61C7"/>
    <w:multiLevelType w:val="hybridMultilevel"/>
    <w:tmpl w:val="98963AB6"/>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3" w15:restartNumberingAfterBreak="0">
    <w:nsid w:val="0867787E"/>
    <w:multiLevelType w:val="hybridMultilevel"/>
    <w:tmpl w:val="A92C808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4" w15:restartNumberingAfterBreak="0">
    <w:nsid w:val="0CB10D03"/>
    <w:multiLevelType w:val="multilevel"/>
    <w:tmpl w:val="64AA63F0"/>
    <w:lvl w:ilvl="0">
      <w:start w:val="1"/>
      <w:numFmt w:val="lowerLetter"/>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0D6C1847"/>
    <w:multiLevelType w:val="hybridMultilevel"/>
    <w:tmpl w:val="ADFE6DF0"/>
    <w:lvl w:ilvl="0" w:tplc="EFA8A53C">
      <w:start w:val="1"/>
      <w:numFmt w:val="bullet"/>
      <w:pStyle w:val="StylPunktowane"/>
      <w:lvlText w:val=""/>
      <w:lvlJc w:val="left"/>
      <w:pPr>
        <w:tabs>
          <w:tab w:val="num" w:pos="720"/>
        </w:tabs>
        <w:ind w:left="720" w:hanging="360"/>
      </w:pPr>
      <w:rPr>
        <w:rFonts w:ascii="Symbol" w:hAnsi="Symbol" w:hint="default"/>
      </w:rPr>
    </w:lvl>
    <w:lvl w:ilvl="1" w:tplc="8E723D2A">
      <w:start w:val="3"/>
      <w:numFmt w:val="lowerLetter"/>
      <w:lvlText w:val="%2)"/>
      <w:lvlJc w:val="left"/>
      <w:pPr>
        <w:tabs>
          <w:tab w:val="num" w:pos="1440"/>
        </w:tabs>
        <w:ind w:left="1440" w:hanging="360"/>
      </w:pPr>
      <w:rPr>
        <w:rFonts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97706D"/>
    <w:multiLevelType w:val="hybridMultilevel"/>
    <w:tmpl w:val="CC00BE2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7" w15:restartNumberingAfterBreak="0">
    <w:nsid w:val="1DDC328D"/>
    <w:multiLevelType w:val="multilevel"/>
    <w:tmpl w:val="FE34BA82"/>
    <w:lvl w:ilvl="0">
      <w:start w:val="1"/>
      <w:numFmt w:val="bullet"/>
      <w:lvlText w:val=""/>
      <w:lvlJc w:val="left"/>
      <w:pPr>
        <w:tabs>
          <w:tab w:val="num" w:pos="720"/>
        </w:tabs>
        <w:ind w:left="720" w:hanging="360"/>
      </w:pPr>
      <w:rPr>
        <w:rFonts w:ascii="Symbol" w:hAnsi="Symbol"/>
        <w:sz w:val="24"/>
      </w:rPr>
    </w:lvl>
    <w:lvl w:ilvl="1">
      <w:start w:val="3"/>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D328E2"/>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15:restartNumberingAfterBreak="0">
    <w:nsid w:val="21CB1B3B"/>
    <w:multiLevelType w:val="multilevel"/>
    <w:tmpl w:val="FE34BA82"/>
    <w:lvl w:ilvl="0">
      <w:start w:val="1"/>
      <w:numFmt w:val="bullet"/>
      <w:lvlText w:val=""/>
      <w:lvlJc w:val="left"/>
      <w:pPr>
        <w:tabs>
          <w:tab w:val="num" w:pos="720"/>
        </w:tabs>
        <w:ind w:left="720" w:hanging="360"/>
      </w:pPr>
      <w:rPr>
        <w:rFonts w:ascii="Symbol" w:hAnsi="Symbol"/>
        <w:sz w:val="24"/>
      </w:rPr>
    </w:lvl>
    <w:lvl w:ilvl="1">
      <w:start w:val="3"/>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5B5419A"/>
    <w:multiLevelType w:val="hybridMultilevel"/>
    <w:tmpl w:val="F6909FD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1" w15:restartNumberingAfterBreak="0">
    <w:nsid w:val="2C6D11E2"/>
    <w:multiLevelType w:val="hybridMultilevel"/>
    <w:tmpl w:val="DD5CC0DC"/>
    <w:lvl w:ilvl="0" w:tplc="4E64D07E">
      <w:start w:val="1"/>
      <w:numFmt w:val="lowerLetter"/>
      <w:pStyle w:val="StylNumerowanie"/>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2" w15:restartNumberingAfterBreak="0">
    <w:nsid w:val="379A521A"/>
    <w:multiLevelType w:val="multilevel"/>
    <w:tmpl w:val="FE34BA82"/>
    <w:lvl w:ilvl="0">
      <w:start w:val="1"/>
      <w:numFmt w:val="bullet"/>
      <w:lvlText w:val=""/>
      <w:lvlJc w:val="left"/>
      <w:pPr>
        <w:tabs>
          <w:tab w:val="num" w:pos="720"/>
        </w:tabs>
        <w:ind w:left="720" w:hanging="360"/>
      </w:pPr>
      <w:rPr>
        <w:rFonts w:ascii="Symbol" w:hAnsi="Symbol"/>
        <w:sz w:val="24"/>
      </w:rPr>
    </w:lvl>
    <w:lvl w:ilvl="1">
      <w:start w:val="3"/>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2306C7A"/>
    <w:multiLevelType w:val="hybridMultilevel"/>
    <w:tmpl w:val="C0E6D78C"/>
    <w:lvl w:ilvl="0" w:tplc="29C02C30">
      <w:start w:val="1"/>
      <w:numFmt w:val="decimal"/>
      <w:lvlText w:val="[%1]"/>
      <w:lvlJc w:val="left"/>
      <w:pPr>
        <w:tabs>
          <w:tab w:val="num" w:pos="284"/>
        </w:tabs>
        <w:ind w:left="284" w:hanging="284"/>
      </w:pPr>
      <w:rPr>
        <w:rFonts w:ascii="Times New Roman" w:hAnsi="Times New Roman" w:hint="default"/>
        <w:sz w:val="16"/>
        <w:szCs w:val="16"/>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4" w15:restartNumberingAfterBreak="0">
    <w:nsid w:val="4435671D"/>
    <w:multiLevelType w:val="hybridMultilevel"/>
    <w:tmpl w:val="0A9074BA"/>
    <w:lvl w:ilvl="0" w:tplc="04150011">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5" w15:restartNumberingAfterBreak="0">
    <w:nsid w:val="48CB53BB"/>
    <w:multiLevelType w:val="hybridMultilevel"/>
    <w:tmpl w:val="D5687AC0"/>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6" w15:restartNumberingAfterBreak="0">
    <w:nsid w:val="50127F7D"/>
    <w:multiLevelType w:val="multilevel"/>
    <w:tmpl w:val="FE34BA82"/>
    <w:lvl w:ilvl="0">
      <w:start w:val="1"/>
      <w:numFmt w:val="bullet"/>
      <w:lvlText w:val=""/>
      <w:lvlJc w:val="left"/>
      <w:pPr>
        <w:tabs>
          <w:tab w:val="num" w:pos="720"/>
        </w:tabs>
        <w:ind w:left="720" w:hanging="360"/>
      </w:pPr>
      <w:rPr>
        <w:rFonts w:ascii="Symbol" w:hAnsi="Symbol"/>
        <w:sz w:val="24"/>
      </w:rPr>
    </w:lvl>
    <w:lvl w:ilvl="1">
      <w:start w:val="3"/>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A9299F"/>
    <w:multiLevelType w:val="multilevel"/>
    <w:tmpl w:val="E1F6172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51086E8C"/>
    <w:multiLevelType w:val="hybridMultilevel"/>
    <w:tmpl w:val="5B8C8A1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9" w15:restartNumberingAfterBreak="0">
    <w:nsid w:val="5B506584"/>
    <w:multiLevelType w:val="hybridMultilevel"/>
    <w:tmpl w:val="8EF83AF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30" w15:restartNumberingAfterBreak="0">
    <w:nsid w:val="5DFB25DE"/>
    <w:multiLevelType w:val="multilevel"/>
    <w:tmpl w:val="01C67720"/>
    <w:lvl w:ilvl="0">
      <w:start w:val="1"/>
      <w:numFmt w:val="decimal"/>
      <w:pStyle w:val="Nagwek1"/>
      <w:lvlText w:val="%1."/>
      <w:lvlJc w:val="left"/>
      <w:pPr>
        <w:tabs>
          <w:tab w:val="num" w:pos="432"/>
        </w:tabs>
        <w:ind w:left="432" w:hanging="432"/>
      </w:pPr>
      <w:rPr>
        <w:rFonts w:hint="default"/>
      </w:rPr>
    </w:lvl>
    <w:lvl w:ilvl="1">
      <w:start w:val="1"/>
      <w:numFmt w:val="decimal"/>
      <w:pStyle w:val="Nagwek2"/>
      <w:lvlText w:val="%1.%2."/>
      <w:lvlJc w:val="left"/>
      <w:pPr>
        <w:tabs>
          <w:tab w:val="num" w:pos="1144"/>
        </w:tabs>
        <w:ind w:left="1144" w:hanging="576"/>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1.%2.%3."/>
      <w:lvlJc w:val="left"/>
      <w:pPr>
        <w:tabs>
          <w:tab w:val="num" w:pos="720"/>
        </w:tabs>
        <w:ind w:left="720" w:hanging="720"/>
      </w:pPr>
      <w:rPr>
        <w:rFonts w:hint="default"/>
      </w:rPr>
    </w:lvl>
    <w:lvl w:ilvl="3">
      <w:start w:val="1"/>
      <w:numFmt w:val="decimal"/>
      <w:pStyle w:val="Nagwek4"/>
      <w:lvlText w:val="%1.%2.%3.%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1" w15:restartNumberingAfterBreak="0">
    <w:nsid w:val="600C7604"/>
    <w:multiLevelType w:val="hybridMultilevel"/>
    <w:tmpl w:val="839C7B3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32" w15:restartNumberingAfterBreak="0">
    <w:nsid w:val="62330E5C"/>
    <w:multiLevelType w:val="multilevel"/>
    <w:tmpl w:val="87DEE25E"/>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F355CF"/>
    <w:multiLevelType w:val="hybridMultilevel"/>
    <w:tmpl w:val="7D36003E"/>
    <w:lvl w:ilvl="0" w:tplc="D50EFB4E">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4" w15:restartNumberingAfterBreak="0">
    <w:nsid w:val="698A30BB"/>
    <w:multiLevelType w:val="hybridMultilevel"/>
    <w:tmpl w:val="6CBA819C"/>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35"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6" w15:restartNumberingAfterBreak="0">
    <w:nsid w:val="77ED18B1"/>
    <w:multiLevelType w:val="multilevel"/>
    <w:tmpl w:val="FE34BA82"/>
    <w:lvl w:ilvl="0">
      <w:start w:val="1"/>
      <w:numFmt w:val="bullet"/>
      <w:lvlText w:val=""/>
      <w:lvlJc w:val="left"/>
      <w:pPr>
        <w:tabs>
          <w:tab w:val="num" w:pos="720"/>
        </w:tabs>
        <w:ind w:left="720" w:hanging="360"/>
      </w:pPr>
      <w:rPr>
        <w:rFonts w:ascii="Symbol" w:hAnsi="Symbol"/>
        <w:sz w:val="24"/>
      </w:rPr>
    </w:lvl>
    <w:lvl w:ilvl="1">
      <w:start w:val="3"/>
      <w:numFmt w:val="lowerLetter"/>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80E0AE0"/>
    <w:multiLevelType w:val="multilevel"/>
    <w:tmpl w:val="64AA63F0"/>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30"/>
  </w:num>
  <w:num w:numId="2">
    <w:abstractNumId w:val="35"/>
  </w:num>
  <w:num w:numId="3">
    <w:abstractNumId w:val="15"/>
  </w:num>
  <w:num w:numId="4">
    <w:abstractNumId w:val="33"/>
  </w:num>
  <w:num w:numId="5">
    <w:abstractNumId w:val="18"/>
  </w:num>
  <w:num w:numId="6">
    <w:abstractNumId w:val="27"/>
  </w:num>
  <w:num w:numId="7">
    <w:abstractNumId w:val="21"/>
  </w:num>
  <w:num w:numId="8">
    <w:abstractNumId w:val="32"/>
  </w:num>
  <w:num w:numId="9">
    <w:abstractNumId w:val="11"/>
  </w:num>
  <w:num w:numId="10">
    <w:abstractNumId w:val="37"/>
  </w:num>
  <w:num w:numId="11">
    <w:abstractNumId w:val="17"/>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9"/>
  </w:num>
  <w:num w:numId="19">
    <w:abstractNumId w:val="7"/>
  </w:num>
  <w:num w:numId="20">
    <w:abstractNumId w:val="6"/>
  </w:num>
  <w:num w:numId="21">
    <w:abstractNumId w:val="5"/>
  </w:num>
  <w:num w:numId="22">
    <w:abstractNumId w:val="4"/>
  </w:num>
  <w:num w:numId="23">
    <w:abstractNumId w:val="26"/>
  </w:num>
  <w:num w:numId="24">
    <w:abstractNumId w:val="22"/>
  </w:num>
  <w:num w:numId="25">
    <w:abstractNumId w:val="36"/>
  </w:num>
  <w:num w:numId="26">
    <w:abstractNumId w:val="19"/>
  </w:num>
  <w:num w:numId="27">
    <w:abstractNumId w:val="14"/>
  </w:num>
  <w:num w:numId="28">
    <w:abstractNumId w:val="28"/>
  </w:num>
  <w:num w:numId="29">
    <w:abstractNumId w:val="13"/>
  </w:num>
  <w:num w:numId="30">
    <w:abstractNumId w:val="34"/>
  </w:num>
  <w:num w:numId="31">
    <w:abstractNumId w:val="10"/>
  </w:num>
  <w:num w:numId="32">
    <w:abstractNumId w:val="24"/>
  </w:num>
  <w:num w:numId="33">
    <w:abstractNumId w:val="16"/>
  </w:num>
  <w:num w:numId="34">
    <w:abstractNumId w:val="31"/>
  </w:num>
  <w:num w:numId="35">
    <w:abstractNumId w:val="25"/>
  </w:num>
  <w:num w:numId="36">
    <w:abstractNumId w:val="12"/>
  </w:num>
  <w:num w:numId="37">
    <w:abstractNumId w:val="20"/>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l-PL" w:vendorID="12" w:dllVersion="512" w:checkStyle="1"/>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autoHyphenation/>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EA1"/>
    <w:rsid w:val="00003624"/>
    <w:rsid w:val="00005FA9"/>
    <w:rsid w:val="000068A0"/>
    <w:rsid w:val="00006D84"/>
    <w:rsid w:val="000114F9"/>
    <w:rsid w:val="00014FB2"/>
    <w:rsid w:val="00022AF7"/>
    <w:rsid w:val="00033AA5"/>
    <w:rsid w:val="0004050E"/>
    <w:rsid w:val="0004089B"/>
    <w:rsid w:val="00043CBD"/>
    <w:rsid w:val="00044754"/>
    <w:rsid w:val="0004598C"/>
    <w:rsid w:val="00055B3F"/>
    <w:rsid w:val="00055FDE"/>
    <w:rsid w:val="00066BAC"/>
    <w:rsid w:val="000720E6"/>
    <w:rsid w:val="000728CB"/>
    <w:rsid w:val="00072961"/>
    <w:rsid w:val="000740DD"/>
    <w:rsid w:val="0007509C"/>
    <w:rsid w:val="00077232"/>
    <w:rsid w:val="00081F14"/>
    <w:rsid w:val="00084F8F"/>
    <w:rsid w:val="00085FD6"/>
    <w:rsid w:val="00092572"/>
    <w:rsid w:val="00092AB6"/>
    <w:rsid w:val="00093B0E"/>
    <w:rsid w:val="00093F68"/>
    <w:rsid w:val="00093F8C"/>
    <w:rsid w:val="00095E8C"/>
    <w:rsid w:val="00096A9D"/>
    <w:rsid w:val="00096B78"/>
    <w:rsid w:val="000A05B5"/>
    <w:rsid w:val="000A3FEF"/>
    <w:rsid w:val="000A609D"/>
    <w:rsid w:val="000B0309"/>
    <w:rsid w:val="000B144C"/>
    <w:rsid w:val="000B484D"/>
    <w:rsid w:val="000B5C32"/>
    <w:rsid w:val="000C3ECB"/>
    <w:rsid w:val="000C650A"/>
    <w:rsid w:val="000D46F6"/>
    <w:rsid w:val="000D4EC5"/>
    <w:rsid w:val="000E0BA5"/>
    <w:rsid w:val="000E36C5"/>
    <w:rsid w:val="000F0947"/>
    <w:rsid w:val="000F5EDF"/>
    <w:rsid w:val="001023AD"/>
    <w:rsid w:val="00102FE5"/>
    <w:rsid w:val="00106D93"/>
    <w:rsid w:val="00111787"/>
    <w:rsid w:val="0011681C"/>
    <w:rsid w:val="001174DF"/>
    <w:rsid w:val="001307DA"/>
    <w:rsid w:val="001323C6"/>
    <w:rsid w:val="00137A44"/>
    <w:rsid w:val="00143444"/>
    <w:rsid w:val="00146B7B"/>
    <w:rsid w:val="00154393"/>
    <w:rsid w:val="00156F9D"/>
    <w:rsid w:val="001572C7"/>
    <w:rsid w:val="00160E83"/>
    <w:rsid w:val="0016457D"/>
    <w:rsid w:val="001653BE"/>
    <w:rsid w:val="001706EE"/>
    <w:rsid w:val="00175274"/>
    <w:rsid w:val="00183460"/>
    <w:rsid w:val="00183EB3"/>
    <w:rsid w:val="00185320"/>
    <w:rsid w:val="00185DCB"/>
    <w:rsid w:val="00190ED0"/>
    <w:rsid w:val="001A18E7"/>
    <w:rsid w:val="001B399E"/>
    <w:rsid w:val="001B76E8"/>
    <w:rsid w:val="001C1DC4"/>
    <w:rsid w:val="001D090A"/>
    <w:rsid w:val="001D26E4"/>
    <w:rsid w:val="001D7BC3"/>
    <w:rsid w:val="001E1191"/>
    <w:rsid w:val="001E22DA"/>
    <w:rsid w:val="001E3E9C"/>
    <w:rsid w:val="001E5AD2"/>
    <w:rsid w:val="001F390D"/>
    <w:rsid w:val="00200360"/>
    <w:rsid w:val="0020362F"/>
    <w:rsid w:val="00204A12"/>
    <w:rsid w:val="00205840"/>
    <w:rsid w:val="002210CF"/>
    <w:rsid w:val="00226DEE"/>
    <w:rsid w:val="00226F73"/>
    <w:rsid w:val="00234A03"/>
    <w:rsid w:val="00237F02"/>
    <w:rsid w:val="00242927"/>
    <w:rsid w:val="002469AF"/>
    <w:rsid w:val="002469B4"/>
    <w:rsid w:val="00250CE0"/>
    <w:rsid w:val="00254997"/>
    <w:rsid w:val="00263547"/>
    <w:rsid w:val="00272A56"/>
    <w:rsid w:val="00276927"/>
    <w:rsid w:val="002831D3"/>
    <w:rsid w:val="002862FB"/>
    <w:rsid w:val="00294EAD"/>
    <w:rsid w:val="00296314"/>
    <w:rsid w:val="002A0F92"/>
    <w:rsid w:val="002A4C89"/>
    <w:rsid w:val="002A7949"/>
    <w:rsid w:val="002B004D"/>
    <w:rsid w:val="002B0A38"/>
    <w:rsid w:val="002C29C3"/>
    <w:rsid w:val="002C727D"/>
    <w:rsid w:val="002D076B"/>
    <w:rsid w:val="002D1FAD"/>
    <w:rsid w:val="002D27CB"/>
    <w:rsid w:val="002D325B"/>
    <w:rsid w:val="002D3378"/>
    <w:rsid w:val="002D673E"/>
    <w:rsid w:val="002E7E48"/>
    <w:rsid w:val="002F0F0E"/>
    <w:rsid w:val="002F13E2"/>
    <w:rsid w:val="002F1579"/>
    <w:rsid w:val="002F15B6"/>
    <w:rsid w:val="002F24E7"/>
    <w:rsid w:val="002F6E15"/>
    <w:rsid w:val="003077E8"/>
    <w:rsid w:val="00316A65"/>
    <w:rsid w:val="003238DD"/>
    <w:rsid w:val="00330848"/>
    <w:rsid w:val="0033171C"/>
    <w:rsid w:val="00332200"/>
    <w:rsid w:val="00334AF6"/>
    <w:rsid w:val="00335E37"/>
    <w:rsid w:val="00343CFE"/>
    <w:rsid w:val="0034709C"/>
    <w:rsid w:val="00352236"/>
    <w:rsid w:val="00361E70"/>
    <w:rsid w:val="003620EB"/>
    <w:rsid w:val="00362DD9"/>
    <w:rsid w:val="00364DFF"/>
    <w:rsid w:val="0036573D"/>
    <w:rsid w:val="00370B84"/>
    <w:rsid w:val="00374BBE"/>
    <w:rsid w:val="0037542E"/>
    <w:rsid w:val="00376B4C"/>
    <w:rsid w:val="003819EB"/>
    <w:rsid w:val="00381ABE"/>
    <w:rsid w:val="003826A0"/>
    <w:rsid w:val="0038556B"/>
    <w:rsid w:val="003866C9"/>
    <w:rsid w:val="00386F8A"/>
    <w:rsid w:val="00390E33"/>
    <w:rsid w:val="00392FC7"/>
    <w:rsid w:val="0039481D"/>
    <w:rsid w:val="003A19E7"/>
    <w:rsid w:val="003A2EDC"/>
    <w:rsid w:val="003A6798"/>
    <w:rsid w:val="003B50F7"/>
    <w:rsid w:val="003C1FE6"/>
    <w:rsid w:val="003C3483"/>
    <w:rsid w:val="003C3AC4"/>
    <w:rsid w:val="003D0D48"/>
    <w:rsid w:val="003D2CFE"/>
    <w:rsid w:val="003E05F8"/>
    <w:rsid w:val="003E3E22"/>
    <w:rsid w:val="003F01D9"/>
    <w:rsid w:val="003F4AC6"/>
    <w:rsid w:val="0040160C"/>
    <w:rsid w:val="00403592"/>
    <w:rsid w:val="00414959"/>
    <w:rsid w:val="00415D8A"/>
    <w:rsid w:val="0042023D"/>
    <w:rsid w:val="004228B0"/>
    <w:rsid w:val="00424FD6"/>
    <w:rsid w:val="00434DB4"/>
    <w:rsid w:val="00443014"/>
    <w:rsid w:val="00444787"/>
    <w:rsid w:val="004459C1"/>
    <w:rsid w:val="00461EF7"/>
    <w:rsid w:val="00462B5C"/>
    <w:rsid w:val="004652FD"/>
    <w:rsid w:val="00465DCF"/>
    <w:rsid w:val="00474FB7"/>
    <w:rsid w:val="00483383"/>
    <w:rsid w:val="00490037"/>
    <w:rsid w:val="004A2C56"/>
    <w:rsid w:val="004A2EF0"/>
    <w:rsid w:val="004A49A2"/>
    <w:rsid w:val="004A54AE"/>
    <w:rsid w:val="004A72CE"/>
    <w:rsid w:val="004B4156"/>
    <w:rsid w:val="004B4FAD"/>
    <w:rsid w:val="004B55CE"/>
    <w:rsid w:val="004C3F7E"/>
    <w:rsid w:val="004C4980"/>
    <w:rsid w:val="004C6565"/>
    <w:rsid w:val="004C7A81"/>
    <w:rsid w:val="004D1001"/>
    <w:rsid w:val="004D633D"/>
    <w:rsid w:val="004E103C"/>
    <w:rsid w:val="004E1643"/>
    <w:rsid w:val="004E3D3E"/>
    <w:rsid w:val="004E64B3"/>
    <w:rsid w:val="004E75A1"/>
    <w:rsid w:val="004F3C18"/>
    <w:rsid w:val="00503603"/>
    <w:rsid w:val="00506A20"/>
    <w:rsid w:val="0050702E"/>
    <w:rsid w:val="00510BD8"/>
    <w:rsid w:val="00514AE5"/>
    <w:rsid w:val="005211C6"/>
    <w:rsid w:val="0052168A"/>
    <w:rsid w:val="00532249"/>
    <w:rsid w:val="00532331"/>
    <w:rsid w:val="005349E7"/>
    <w:rsid w:val="0053589E"/>
    <w:rsid w:val="0053604F"/>
    <w:rsid w:val="00544713"/>
    <w:rsid w:val="005462ED"/>
    <w:rsid w:val="00550DA4"/>
    <w:rsid w:val="005527AC"/>
    <w:rsid w:val="00555C18"/>
    <w:rsid w:val="0056114F"/>
    <w:rsid w:val="00563406"/>
    <w:rsid w:val="005639E7"/>
    <w:rsid w:val="0056446E"/>
    <w:rsid w:val="00567121"/>
    <w:rsid w:val="005778C4"/>
    <w:rsid w:val="00580C54"/>
    <w:rsid w:val="0058685A"/>
    <w:rsid w:val="0058693F"/>
    <w:rsid w:val="00590B60"/>
    <w:rsid w:val="00591649"/>
    <w:rsid w:val="00594547"/>
    <w:rsid w:val="0059473C"/>
    <w:rsid w:val="00594CFF"/>
    <w:rsid w:val="005A3F3C"/>
    <w:rsid w:val="005B551C"/>
    <w:rsid w:val="005B584F"/>
    <w:rsid w:val="005B65F8"/>
    <w:rsid w:val="005C0237"/>
    <w:rsid w:val="005C12DB"/>
    <w:rsid w:val="005C5AA1"/>
    <w:rsid w:val="005D1890"/>
    <w:rsid w:val="005D27CF"/>
    <w:rsid w:val="005D2E54"/>
    <w:rsid w:val="005D5268"/>
    <w:rsid w:val="005D5352"/>
    <w:rsid w:val="005D681F"/>
    <w:rsid w:val="005E1BEB"/>
    <w:rsid w:val="005E25F2"/>
    <w:rsid w:val="005F625F"/>
    <w:rsid w:val="00603F2E"/>
    <w:rsid w:val="00606F99"/>
    <w:rsid w:val="00616014"/>
    <w:rsid w:val="00616A74"/>
    <w:rsid w:val="0061749A"/>
    <w:rsid w:val="006200A4"/>
    <w:rsid w:val="006238D0"/>
    <w:rsid w:val="00623C7C"/>
    <w:rsid w:val="00637158"/>
    <w:rsid w:val="00641053"/>
    <w:rsid w:val="00641478"/>
    <w:rsid w:val="00644243"/>
    <w:rsid w:val="00645E98"/>
    <w:rsid w:val="00647CD5"/>
    <w:rsid w:val="006573F2"/>
    <w:rsid w:val="00657A61"/>
    <w:rsid w:val="006646EB"/>
    <w:rsid w:val="00664C2E"/>
    <w:rsid w:val="00670099"/>
    <w:rsid w:val="00673120"/>
    <w:rsid w:val="006745F0"/>
    <w:rsid w:val="00681E72"/>
    <w:rsid w:val="00691C1F"/>
    <w:rsid w:val="00691F32"/>
    <w:rsid w:val="00693107"/>
    <w:rsid w:val="0069470C"/>
    <w:rsid w:val="006A2104"/>
    <w:rsid w:val="006A4ABA"/>
    <w:rsid w:val="006A5937"/>
    <w:rsid w:val="006A6F26"/>
    <w:rsid w:val="006B4AE4"/>
    <w:rsid w:val="006C7540"/>
    <w:rsid w:val="006D3D60"/>
    <w:rsid w:val="006D4C25"/>
    <w:rsid w:val="006E2225"/>
    <w:rsid w:val="006E4149"/>
    <w:rsid w:val="006F0BB1"/>
    <w:rsid w:val="006F5CC7"/>
    <w:rsid w:val="00700F58"/>
    <w:rsid w:val="0070644A"/>
    <w:rsid w:val="007112E7"/>
    <w:rsid w:val="00714D48"/>
    <w:rsid w:val="00715D37"/>
    <w:rsid w:val="00717C96"/>
    <w:rsid w:val="00725E13"/>
    <w:rsid w:val="00730123"/>
    <w:rsid w:val="00734C66"/>
    <w:rsid w:val="00734DE7"/>
    <w:rsid w:val="00737347"/>
    <w:rsid w:val="00745B3B"/>
    <w:rsid w:val="00751DC6"/>
    <w:rsid w:val="00753BAF"/>
    <w:rsid w:val="007551A1"/>
    <w:rsid w:val="00755388"/>
    <w:rsid w:val="0075557C"/>
    <w:rsid w:val="00761A22"/>
    <w:rsid w:val="00767D2C"/>
    <w:rsid w:val="00776755"/>
    <w:rsid w:val="00776D92"/>
    <w:rsid w:val="00782084"/>
    <w:rsid w:val="00783BB1"/>
    <w:rsid w:val="007842C5"/>
    <w:rsid w:val="00793536"/>
    <w:rsid w:val="007954D9"/>
    <w:rsid w:val="00795D1F"/>
    <w:rsid w:val="00796500"/>
    <w:rsid w:val="007A02AA"/>
    <w:rsid w:val="007A32FA"/>
    <w:rsid w:val="007A4843"/>
    <w:rsid w:val="007A559F"/>
    <w:rsid w:val="007C4E65"/>
    <w:rsid w:val="007E1622"/>
    <w:rsid w:val="007E1DFE"/>
    <w:rsid w:val="007E485E"/>
    <w:rsid w:val="007F0AA6"/>
    <w:rsid w:val="007F4032"/>
    <w:rsid w:val="007F65A1"/>
    <w:rsid w:val="00804521"/>
    <w:rsid w:val="008053D2"/>
    <w:rsid w:val="008072DF"/>
    <w:rsid w:val="00816D64"/>
    <w:rsid w:val="00823DCA"/>
    <w:rsid w:val="00831DBF"/>
    <w:rsid w:val="0083375A"/>
    <w:rsid w:val="00835B83"/>
    <w:rsid w:val="0084076B"/>
    <w:rsid w:val="00843321"/>
    <w:rsid w:val="00845A93"/>
    <w:rsid w:val="008534BA"/>
    <w:rsid w:val="00854193"/>
    <w:rsid w:val="0085560A"/>
    <w:rsid w:val="00856472"/>
    <w:rsid w:val="00857CB1"/>
    <w:rsid w:val="00863B33"/>
    <w:rsid w:val="008648EE"/>
    <w:rsid w:val="00864CD5"/>
    <w:rsid w:val="00864D45"/>
    <w:rsid w:val="00867BC2"/>
    <w:rsid w:val="008722BF"/>
    <w:rsid w:val="00874FED"/>
    <w:rsid w:val="00880A81"/>
    <w:rsid w:val="00882A2E"/>
    <w:rsid w:val="008860F2"/>
    <w:rsid w:val="00886BBB"/>
    <w:rsid w:val="00891696"/>
    <w:rsid w:val="008A2F12"/>
    <w:rsid w:val="008A3A26"/>
    <w:rsid w:val="008B2224"/>
    <w:rsid w:val="008B38E4"/>
    <w:rsid w:val="008C1E45"/>
    <w:rsid w:val="008C2C81"/>
    <w:rsid w:val="008C39A9"/>
    <w:rsid w:val="008C5222"/>
    <w:rsid w:val="008C6697"/>
    <w:rsid w:val="008C6FFA"/>
    <w:rsid w:val="008E3958"/>
    <w:rsid w:val="008E7172"/>
    <w:rsid w:val="008F288B"/>
    <w:rsid w:val="008F2DA0"/>
    <w:rsid w:val="008F3492"/>
    <w:rsid w:val="00900FFB"/>
    <w:rsid w:val="00901128"/>
    <w:rsid w:val="00901667"/>
    <w:rsid w:val="00902242"/>
    <w:rsid w:val="00912B44"/>
    <w:rsid w:val="00912D5F"/>
    <w:rsid w:val="0092099B"/>
    <w:rsid w:val="00927D89"/>
    <w:rsid w:val="009354FE"/>
    <w:rsid w:val="00936EA1"/>
    <w:rsid w:val="00936FB5"/>
    <w:rsid w:val="009427F9"/>
    <w:rsid w:val="009615A7"/>
    <w:rsid w:val="0096370F"/>
    <w:rsid w:val="00964FA7"/>
    <w:rsid w:val="009A2785"/>
    <w:rsid w:val="009A4C0E"/>
    <w:rsid w:val="009B5247"/>
    <w:rsid w:val="009B56EA"/>
    <w:rsid w:val="009B5B0C"/>
    <w:rsid w:val="009B73AB"/>
    <w:rsid w:val="009B762E"/>
    <w:rsid w:val="009C1BC7"/>
    <w:rsid w:val="009C42FB"/>
    <w:rsid w:val="009C4E16"/>
    <w:rsid w:val="009D20E5"/>
    <w:rsid w:val="009D621F"/>
    <w:rsid w:val="009E1DAC"/>
    <w:rsid w:val="009F28F7"/>
    <w:rsid w:val="009F2F0D"/>
    <w:rsid w:val="00A1112F"/>
    <w:rsid w:val="00A1175E"/>
    <w:rsid w:val="00A16042"/>
    <w:rsid w:val="00A21EFC"/>
    <w:rsid w:val="00A236CD"/>
    <w:rsid w:val="00A3573B"/>
    <w:rsid w:val="00A434C7"/>
    <w:rsid w:val="00A45118"/>
    <w:rsid w:val="00A46988"/>
    <w:rsid w:val="00A5055C"/>
    <w:rsid w:val="00A52B2E"/>
    <w:rsid w:val="00A54F5B"/>
    <w:rsid w:val="00A6109D"/>
    <w:rsid w:val="00A62A2F"/>
    <w:rsid w:val="00A653A8"/>
    <w:rsid w:val="00A70F57"/>
    <w:rsid w:val="00A72660"/>
    <w:rsid w:val="00A74265"/>
    <w:rsid w:val="00A747AF"/>
    <w:rsid w:val="00A748E3"/>
    <w:rsid w:val="00A81F90"/>
    <w:rsid w:val="00A83754"/>
    <w:rsid w:val="00A8487A"/>
    <w:rsid w:val="00A84890"/>
    <w:rsid w:val="00A84BA5"/>
    <w:rsid w:val="00A85972"/>
    <w:rsid w:val="00A90F15"/>
    <w:rsid w:val="00A922A0"/>
    <w:rsid w:val="00A942BE"/>
    <w:rsid w:val="00AA2607"/>
    <w:rsid w:val="00AA2B7C"/>
    <w:rsid w:val="00AA3E89"/>
    <w:rsid w:val="00AB2334"/>
    <w:rsid w:val="00AB2786"/>
    <w:rsid w:val="00AB6CCA"/>
    <w:rsid w:val="00AB76C7"/>
    <w:rsid w:val="00AC6C26"/>
    <w:rsid w:val="00AC7A8E"/>
    <w:rsid w:val="00AD39FA"/>
    <w:rsid w:val="00AD3D28"/>
    <w:rsid w:val="00AE2991"/>
    <w:rsid w:val="00AE3211"/>
    <w:rsid w:val="00AE3634"/>
    <w:rsid w:val="00AE5AAF"/>
    <w:rsid w:val="00AF024F"/>
    <w:rsid w:val="00AF0974"/>
    <w:rsid w:val="00AF2059"/>
    <w:rsid w:val="00B11A57"/>
    <w:rsid w:val="00B12BF5"/>
    <w:rsid w:val="00B1318A"/>
    <w:rsid w:val="00B27D9B"/>
    <w:rsid w:val="00B30A4D"/>
    <w:rsid w:val="00B32868"/>
    <w:rsid w:val="00B32A53"/>
    <w:rsid w:val="00B3406B"/>
    <w:rsid w:val="00B3466D"/>
    <w:rsid w:val="00B40DF5"/>
    <w:rsid w:val="00B433DE"/>
    <w:rsid w:val="00B44851"/>
    <w:rsid w:val="00B46740"/>
    <w:rsid w:val="00B52A40"/>
    <w:rsid w:val="00B53E6D"/>
    <w:rsid w:val="00B64339"/>
    <w:rsid w:val="00B7302D"/>
    <w:rsid w:val="00B73F79"/>
    <w:rsid w:val="00B81B56"/>
    <w:rsid w:val="00B836A6"/>
    <w:rsid w:val="00B83F14"/>
    <w:rsid w:val="00B95A18"/>
    <w:rsid w:val="00BA2107"/>
    <w:rsid w:val="00BB028D"/>
    <w:rsid w:val="00BB0682"/>
    <w:rsid w:val="00BB17C2"/>
    <w:rsid w:val="00BB3474"/>
    <w:rsid w:val="00BB5854"/>
    <w:rsid w:val="00BB73C5"/>
    <w:rsid w:val="00BB7625"/>
    <w:rsid w:val="00BE046F"/>
    <w:rsid w:val="00BE244C"/>
    <w:rsid w:val="00BE443B"/>
    <w:rsid w:val="00BE6ED7"/>
    <w:rsid w:val="00BE73B3"/>
    <w:rsid w:val="00BF0017"/>
    <w:rsid w:val="00BF1B0E"/>
    <w:rsid w:val="00C00FEF"/>
    <w:rsid w:val="00C07A48"/>
    <w:rsid w:val="00C15C89"/>
    <w:rsid w:val="00C20D6C"/>
    <w:rsid w:val="00C22193"/>
    <w:rsid w:val="00C2278A"/>
    <w:rsid w:val="00C26E5A"/>
    <w:rsid w:val="00C36E9E"/>
    <w:rsid w:val="00C373A8"/>
    <w:rsid w:val="00C43ABE"/>
    <w:rsid w:val="00C5089F"/>
    <w:rsid w:val="00C56E55"/>
    <w:rsid w:val="00C60C0D"/>
    <w:rsid w:val="00C70987"/>
    <w:rsid w:val="00C737F8"/>
    <w:rsid w:val="00C85ADD"/>
    <w:rsid w:val="00C90D3B"/>
    <w:rsid w:val="00C92540"/>
    <w:rsid w:val="00CA4603"/>
    <w:rsid w:val="00CA60FF"/>
    <w:rsid w:val="00CA6155"/>
    <w:rsid w:val="00CA63F5"/>
    <w:rsid w:val="00CB0DFA"/>
    <w:rsid w:val="00CB126D"/>
    <w:rsid w:val="00CB42B8"/>
    <w:rsid w:val="00CC2A0A"/>
    <w:rsid w:val="00CC55C8"/>
    <w:rsid w:val="00CC5ADB"/>
    <w:rsid w:val="00CC5B56"/>
    <w:rsid w:val="00CD1E9B"/>
    <w:rsid w:val="00CD1EE8"/>
    <w:rsid w:val="00CD29E3"/>
    <w:rsid w:val="00CE1717"/>
    <w:rsid w:val="00CF0510"/>
    <w:rsid w:val="00CF5AFD"/>
    <w:rsid w:val="00D0170C"/>
    <w:rsid w:val="00D01920"/>
    <w:rsid w:val="00D019A2"/>
    <w:rsid w:val="00D125A8"/>
    <w:rsid w:val="00D16FEF"/>
    <w:rsid w:val="00D22B40"/>
    <w:rsid w:val="00D37489"/>
    <w:rsid w:val="00D5081C"/>
    <w:rsid w:val="00D56621"/>
    <w:rsid w:val="00D575C2"/>
    <w:rsid w:val="00D61521"/>
    <w:rsid w:val="00D616A8"/>
    <w:rsid w:val="00D62C2F"/>
    <w:rsid w:val="00D6446B"/>
    <w:rsid w:val="00D76A57"/>
    <w:rsid w:val="00D8440D"/>
    <w:rsid w:val="00D8501C"/>
    <w:rsid w:val="00D85E28"/>
    <w:rsid w:val="00D93A70"/>
    <w:rsid w:val="00DA1DF5"/>
    <w:rsid w:val="00DA65C2"/>
    <w:rsid w:val="00DA6BFD"/>
    <w:rsid w:val="00DA78E7"/>
    <w:rsid w:val="00DB03B9"/>
    <w:rsid w:val="00DB12CC"/>
    <w:rsid w:val="00DC3A75"/>
    <w:rsid w:val="00DC4045"/>
    <w:rsid w:val="00DC623D"/>
    <w:rsid w:val="00DD2325"/>
    <w:rsid w:val="00DD4105"/>
    <w:rsid w:val="00DD431E"/>
    <w:rsid w:val="00DD60DF"/>
    <w:rsid w:val="00DE103F"/>
    <w:rsid w:val="00DE1745"/>
    <w:rsid w:val="00DE6C1D"/>
    <w:rsid w:val="00DE6EFD"/>
    <w:rsid w:val="00DF2AB4"/>
    <w:rsid w:val="00DF40D6"/>
    <w:rsid w:val="00E13AF5"/>
    <w:rsid w:val="00E15743"/>
    <w:rsid w:val="00E17D3A"/>
    <w:rsid w:val="00E207A8"/>
    <w:rsid w:val="00E27622"/>
    <w:rsid w:val="00E3403E"/>
    <w:rsid w:val="00E4162B"/>
    <w:rsid w:val="00E445E5"/>
    <w:rsid w:val="00E45F8D"/>
    <w:rsid w:val="00E4741F"/>
    <w:rsid w:val="00E51DFB"/>
    <w:rsid w:val="00E54A33"/>
    <w:rsid w:val="00E63F08"/>
    <w:rsid w:val="00E66F16"/>
    <w:rsid w:val="00E75803"/>
    <w:rsid w:val="00E811D2"/>
    <w:rsid w:val="00E91C0F"/>
    <w:rsid w:val="00E965F2"/>
    <w:rsid w:val="00EA7A35"/>
    <w:rsid w:val="00EB31CE"/>
    <w:rsid w:val="00EC3FD8"/>
    <w:rsid w:val="00ED2804"/>
    <w:rsid w:val="00ED3E94"/>
    <w:rsid w:val="00ED476D"/>
    <w:rsid w:val="00EE1768"/>
    <w:rsid w:val="00EE245F"/>
    <w:rsid w:val="00EE2DE0"/>
    <w:rsid w:val="00EE78CF"/>
    <w:rsid w:val="00EF2DF6"/>
    <w:rsid w:val="00EF3834"/>
    <w:rsid w:val="00EF492C"/>
    <w:rsid w:val="00EF4A14"/>
    <w:rsid w:val="00F00722"/>
    <w:rsid w:val="00F045FA"/>
    <w:rsid w:val="00F06978"/>
    <w:rsid w:val="00F075FE"/>
    <w:rsid w:val="00F17369"/>
    <w:rsid w:val="00F20E8B"/>
    <w:rsid w:val="00F276D4"/>
    <w:rsid w:val="00F30C26"/>
    <w:rsid w:val="00F314A7"/>
    <w:rsid w:val="00F33370"/>
    <w:rsid w:val="00F33FEA"/>
    <w:rsid w:val="00F36464"/>
    <w:rsid w:val="00F46034"/>
    <w:rsid w:val="00F52E4D"/>
    <w:rsid w:val="00F53A76"/>
    <w:rsid w:val="00F53EFC"/>
    <w:rsid w:val="00F5442C"/>
    <w:rsid w:val="00F5538F"/>
    <w:rsid w:val="00F606BE"/>
    <w:rsid w:val="00F64F72"/>
    <w:rsid w:val="00F72F8B"/>
    <w:rsid w:val="00F73EEB"/>
    <w:rsid w:val="00F75D63"/>
    <w:rsid w:val="00F76DDB"/>
    <w:rsid w:val="00F773B9"/>
    <w:rsid w:val="00F77C96"/>
    <w:rsid w:val="00F87F8A"/>
    <w:rsid w:val="00F92F9D"/>
    <w:rsid w:val="00F95502"/>
    <w:rsid w:val="00FA1FCB"/>
    <w:rsid w:val="00FA42DF"/>
    <w:rsid w:val="00FA5C2C"/>
    <w:rsid w:val="00FA6267"/>
    <w:rsid w:val="00FA67FA"/>
    <w:rsid w:val="00FB1D1C"/>
    <w:rsid w:val="00FB6609"/>
    <w:rsid w:val="00FB7A5C"/>
    <w:rsid w:val="00FC084F"/>
    <w:rsid w:val="00FC3BBC"/>
    <w:rsid w:val="00FD30D0"/>
    <w:rsid w:val="00FD3937"/>
    <w:rsid w:val="00FD5999"/>
    <w:rsid w:val="00FE13D9"/>
    <w:rsid w:val="00FE2AEC"/>
    <w:rsid w:val="00FE3E1B"/>
    <w:rsid w:val="00FF3090"/>
    <w:rsid w:val="00FF3F46"/>
    <w:rsid w:val="00FF5068"/>
    <w:rsid w:val="00FF5F4A"/>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44F135"/>
  <w15:docId w15:val="{30FF8FBD-AEE3-4BF5-B715-B25B0B293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114F9"/>
    <w:pPr>
      <w:spacing w:line="360" w:lineRule="auto"/>
      <w:jc w:val="both"/>
    </w:pPr>
    <w:rPr>
      <w:sz w:val="24"/>
      <w:szCs w:val="24"/>
    </w:rPr>
  </w:style>
  <w:style w:type="paragraph" w:styleId="Nagwek1">
    <w:name w:val="heading 1"/>
    <w:basedOn w:val="Normalny"/>
    <w:next w:val="Tekstpodstawowy"/>
    <w:qFormat/>
    <w:rsid w:val="000114F9"/>
    <w:pPr>
      <w:keepNext/>
      <w:pageBreakBefore/>
      <w:numPr>
        <w:numId w:val="1"/>
      </w:numPr>
      <w:spacing w:before="240" w:after="480"/>
      <w:jc w:val="left"/>
      <w:outlineLvl w:val="0"/>
    </w:pPr>
    <w:rPr>
      <w:rFonts w:ascii="Arial" w:hAnsi="Arial" w:cs="Arial"/>
      <w:b/>
      <w:bCs/>
      <w:kern w:val="32"/>
      <w:sz w:val="32"/>
      <w:szCs w:val="32"/>
    </w:rPr>
  </w:style>
  <w:style w:type="paragraph" w:styleId="Nagwek2">
    <w:name w:val="heading 2"/>
    <w:basedOn w:val="Normalny"/>
    <w:next w:val="Tekstpodstawowy"/>
    <w:autoRedefine/>
    <w:qFormat/>
    <w:rsid w:val="00503603"/>
    <w:pPr>
      <w:keepNext/>
      <w:numPr>
        <w:ilvl w:val="1"/>
        <w:numId w:val="1"/>
      </w:numPr>
      <w:tabs>
        <w:tab w:val="clear" w:pos="1144"/>
      </w:tabs>
      <w:spacing w:before="240" w:after="60"/>
      <w:ind w:left="0" w:firstLine="0"/>
      <w:outlineLvl w:val="1"/>
    </w:pPr>
    <w:rPr>
      <w:rFonts w:ascii="Arial" w:hAnsi="Arial" w:cs="Arial"/>
      <w:b/>
      <w:bCs/>
      <w:iCs/>
      <w:sz w:val="28"/>
      <w:szCs w:val="28"/>
    </w:rPr>
  </w:style>
  <w:style w:type="paragraph" w:styleId="Nagwek3">
    <w:name w:val="heading 3"/>
    <w:basedOn w:val="Normalny"/>
    <w:next w:val="Tekstpodstawowy"/>
    <w:qFormat/>
    <w:rsid w:val="000114F9"/>
    <w:pPr>
      <w:keepNext/>
      <w:numPr>
        <w:ilvl w:val="2"/>
        <w:numId w:val="1"/>
      </w:numPr>
      <w:spacing w:before="240" w:after="60"/>
      <w:outlineLvl w:val="2"/>
    </w:pPr>
    <w:rPr>
      <w:rFonts w:ascii="Arial" w:hAnsi="Arial" w:cs="Arial"/>
      <w:b/>
      <w:bCs/>
      <w:sz w:val="26"/>
      <w:szCs w:val="26"/>
    </w:rPr>
  </w:style>
  <w:style w:type="paragraph" w:styleId="Nagwek4">
    <w:name w:val="heading 4"/>
    <w:basedOn w:val="Normalny"/>
    <w:next w:val="Normalny"/>
    <w:qFormat/>
    <w:rsid w:val="000114F9"/>
    <w:pPr>
      <w:keepNext/>
      <w:numPr>
        <w:ilvl w:val="3"/>
        <w:numId w:val="1"/>
      </w:numPr>
      <w:spacing w:before="240" w:after="60"/>
      <w:outlineLvl w:val="3"/>
    </w:pPr>
    <w:rPr>
      <w:b/>
      <w:bCs/>
      <w:sz w:val="28"/>
      <w:szCs w:val="28"/>
    </w:rPr>
  </w:style>
  <w:style w:type="paragraph" w:styleId="Nagwek5">
    <w:name w:val="heading 5"/>
    <w:basedOn w:val="Normalny"/>
    <w:next w:val="Normalny"/>
    <w:qFormat/>
    <w:rsid w:val="000114F9"/>
    <w:pPr>
      <w:numPr>
        <w:ilvl w:val="4"/>
        <w:numId w:val="1"/>
      </w:numPr>
      <w:spacing w:before="240" w:after="60"/>
      <w:outlineLvl w:val="4"/>
    </w:pPr>
    <w:rPr>
      <w:b/>
      <w:bCs/>
      <w:i/>
      <w:iCs/>
      <w:sz w:val="26"/>
      <w:szCs w:val="26"/>
    </w:rPr>
  </w:style>
  <w:style w:type="paragraph" w:styleId="Nagwek6">
    <w:name w:val="heading 6"/>
    <w:basedOn w:val="Normalny"/>
    <w:next w:val="Normalny"/>
    <w:qFormat/>
    <w:rsid w:val="000114F9"/>
    <w:pPr>
      <w:numPr>
        <w:ilvl w:val="5"/>
        <w:numId w:val="1"/>
      </w:numPr>
      <w:spacing w:before="240" w:after="60"/>
      <w:outlineLvl w:val="5"/>
    </w:pPr>
    <w:rPr>
      <w:b/>
      <w:bCs/>
      <w:sz w:val="22"/>
      <w:szCs w:val="22"/>
    </w:rPr>
  </w:style>
  <w:style w:type="paragraph" w:styleId="Nagwek7">
    <w:name w:val="heading 7"/>
    <w:basedOn w:val="Normalny"/>
    <w:next w:val="Normalny"/>
    <w:qFormat/>
    <w:rsid w:val="000114F9"/>
    <w:pPr>
      <w:numPr>
        <w:ilvl w:val="6"/>
        <w:numId w:val="1"/>
      </w:numPr>
      <w:spacing w:before="240" w:after="60"/>
      <w:outlineLvl w:val="6"/>
    </w:pPr>
  </w:style>
  <w:style w:type="paragraph" w:styleId="Nagwek8">
    <w:name w:val="heading 8"/>
    <w:basedOn w:val="Normalny"/>
    <w:next w:val="Normalny"/>
    <w:qFormat/>
    <w:rsid w:val="000114F9"/>
    <w:pPr>
      <w:numPr>
        <w:ilvl w:val="7"/>
        <w:numId w:val="1"/>
      </w:numPr>
      <w:spacing w:before="240" w:after="60"/>
      <w:outlineLvl w:val="7"/>
    </w:pPr>
    <w:rPr>
      <w:i/>
      <w:iCs/>
    </w:rPr>
  </w:style>
  <w:style w:type="paragraph" w:styleId="Nagwek9">
    <w:name w:val="heading 9"/>
    <w:basedOn w:val="Normalny"/>
    <w:next w:val="Normalny"/>
    <w:qFormat/>
    <w:rsid w:val="000114F9"/>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rsid w:val="000114F9"/>
    <w:pPr>
      <w:pBdr>
        <w:bottom w:val="single" w:sz="4" w:space="1" w:color="auto"/>
      </w:pBdr>
      <w:tabs>
        <w:tab w:val="right" w:pos="8460"/>
      </w:tabs>
    </w:pPr>
    <w:rPr>
      <w:rFonts w:ascii="Verdana" w:hAnsi="Verdana"/>
      <w:sz w:val="18"/>
      <w:szCs w:val="18"/>
      <w:lang w:val="en-GB"/>
    </w:rPr>
  </w:style>
  <w:style w:type="paragraph" w:styleId="Stopka">
    <w:name w:val="footer"/>
    <w:basedOn w:val="Normalny"/>
    <w:rsid w:val="000114F9"/>
    <w:pPr>
      <w:tabs>
        <w:tab w:val="center" w:pos="4536"/>
        <w:tab w:val="right" w:pos="9072"/>
      </w:tabs>
    </w:pPr>
  </w:style>
  <w:style w:type="paragraph" w:customStyle="1" w:styleId="Tytu-Politechnika">
    <w:name w:val="Tytuł - Politechnika"/>
    <w:basedOn w:val="Tytu"/>
    <w:rsid w:val="008B38E4"/>
    <w:rPr>
      <w:b w:val="0"/>
      <w:bCs w:val="0"/>
      <w:spacing w:val="100"/>
      <w:sz w:val="40"/>
    </w:rPr>
  </w:style>
  <w:style w:type="paragraph" w:customStyle="1" w:styleId="MainText">
    <w:name w:val="Main_Text"/>
    <w:basedOn w:val="Normalny"/>
    <w:rsid w:val="000114F9"/>
    <w:rPr>
      <w:sz w:val="20"/>
    </w:rPr>
  </w:style>
  <w:style w:type="paragraph" w:styleId="Tekstpodstawowy2">
    <w:name w:val="Body Text 2"/>
    <w:basedOn w:val="Normalny"/>
    <w:rsid w:val="000114F9"/>
    <w:pPr>
      <w:autoSpaceDE w:val="0"/>
      <w:autoSpaceDN w:val="0"/>
      <w:adjustRightInd w:val="0"/>
      <w:jc w:val="center"/>
    </w:pPr>
    <w:rPr>
      <w:rFonts w:ascii="Arial" w:hAnsi="Arial" w:cs="Arial"/>
      <w:color w:val="FFFFFF"/>
      <w:szCs w:val="32"/>
    </w:rPr>
  </w:style>
  <w:style w:type="paragraph" w:customStyle="1" w:styleId="PodpisPodRysunkiem">
    <w:name w:val="PodpisPodRysunkiem"/>
    <w:basedOn w:val="Legenda"/>
    <w:next w:val="Tekstpodstawowyzwciciem"/>
    <w:rsid w:val="000114F9"/>
    <w:pPr>
      <w:spacing w:after="240"/>
      <w:ind w:left="539" w:right="584"/>
      <w:jc w:val="center"/>
    </w:pPr>
    <w:rPr>
      <w:bCs w:val="0"/>
      <w:sz w:val="22"/>
      <w:szCs w:val="24"/>
    </w:rPr>
  </w:style>
  <w:style w:type="paragraph" w:styleId="Legenda">
    <w:name w:val="caption"/>
    <w:basedOn w:val="Normalny"/>
    <w:next w:val="Normalny"/>
    <w:link w:val="LegendaZnak"/>
    <w:qFormat/>
    <w:rsid w:val="000114F9"/>
    <w:pPr>
      <w:spacing w:before="120" w:after="120"/>
    </w:pPr>
    <w:rPr>
      <w:b/>
      <w:bCs/>
      <w:sz w:val="20"/>
      <w:szCs w:val="20"/>
    </w:rPr>
  </w:style>
  <w:style w:type="paragraph" w:customStyle="1" w:styleId="Wzor">
    <w:name w:val="Wzor"/>
    <w:basedOn w:val="Normalny"/>
    <w:next w:val="Normalny"/>
    <w:link w:val="WzorZnak"/>
    <w:rsid w:val="007F4032"/>
    <w:pPr>
      <w:tabs>
        <w:tab w:val="center" w:pos="4253"/>
        <w:tab w:val="right" w:pos="8505"/>
      </w:tabs>
      <w:spacing w:before="120" w:after="240"/>
    </w:pPr>
  </w:style>
  <w:style w:type="character" w:customStyle="1" w:styleId="pogrubienie">
    <w:name w:val="pogrubienie"/>
    <w:rsid w:val="000114F9"/>
    <w:rPr>
      <w:b/>
    </w:rPr>
  </w:style>
  <w:style w:type="character" w:customStyle="1" w:styleId="Char">
    <w:name w:val="Char"/>
    <w:rsid w:val="000114F9"/>
    <w:rPr>
      <w:b/>
      <w:bCs/>
      <w:lang w:val="pl-PL" w:eastAsia="pl-PL" w:bidi="ar-SA"/>
    </w:rPr>
  </w:style>
  <w:style w:type="paragraph" w:customStyle="1" w:styleId="PodpisTabela">
    <w:name w:val="PodpisTabela"/>
    <w:basedOn w:val="Legenda"/>
    <w:rsid w:val="000114F9"/>
    <w:pPr>
      <w:keepNext/>
      <w:spacing w:before="240"/>
    </w:pPr>
    <w:rPr>
      <w:sz w:val="22"/>
      <w:lang w:val="en-US"/>
    </w:rPr>
  </w:style>
  <w:style w:type="paragraph" w:styleId="Spistreci1">
    <w:name w:val="toc 1"/>
    <w:basedOn w:val="Nagwek1"/>
    <w:next w:val="Normalny"/>
    <w:autoRedefine/>
    <w:uiPriority w:val="39"/>
    <w:rsid w:val="00DA6BFD"/>
    <w:pPr>
      <w:keepNext w:val="0"/>
      <w:pageBreakBefore w:val="0"/>
      <w:numPr>
        <w:numId w:val="0"/>
      </w:numPr>
      <w:tabs>
        <w:tab w:val="left" w:pos="480"/>
        <w:tab w:val="right" w:leader="dot" w:pos="8493"/>
      </w:tabs>
      <w:spacing w:before="120" w:after="120"/>
      <w:outlineLvl w:val="9"/>
    </w:pPr>
    <w:rPr>
      <w:rFonts w:ascii="Times New Roman" w:hAnsi="Times New Roman" w:cs="Times New Roman"/>
      <w:kern w:val="0"/>
      <w:sz w:val="24"/>
      <w:szCs w:val="20"/>
    </w:rPr>
  </w:style>
  <w:style w:type="paragraph" w:styleId="Spistreci2">
    <w:name w:val="toc 2"/>
    <w:basedOn w:val="Normalny"/>
    <w:next w:val="Normalny"/>
    <w:autoRedefine/>
    <w:uiPriority w:val="39"/>
    <w:rsid w:val="00E3403E"/>
    <w:pPr>
      <w:ind w:left="240"/>
      <w:jc w:val="left"/>
    </w:pPr>
    <w:rPr>
      <w:szCs w:val="20"/>
    </w:rPr>
  </w:style>
  <w:style w:type="paragraph" w:styleId="Spistreci3">
    <w:name w:val="toc 3"/>
    <w:basedOn w:val="Normalny"/>
    <w:next w:val="Normalny"/>
    <w:autoRedefine/>
    <w:uiPriority w:val="39"/>
    <w:rsid w:val="00F73EEB"/>
    <w:pPr>
      <w:tabs>
        <w:tab w:val="left" w:pos="1200"/>
        <w:tab w:val="right" w:leader="dot" w:pos="8493"/>
      </w:tabs>
      <w:ind w:left="480"/>
      <w:jc w:val="left"/>
    </w:pPr>
    <w:rPr>
      <w:iCs/>
      <w:sz w:val="22"/>
      <w:szCs w:val="20"/>
    </w:rPr>
  </w:style>
  <w:style w:type="paragraph" w:styleId="Spistreci4">
    <w:name w:val="toc 4"/>
    <w:basedOn w:val="Normalny"/>
    <w:next w:val="Normalny"/>
    <w:autoRedefine/>
    <w:semiHidden/>
    <w:rsid w:val="000114F9"/>
    <w:pPr>
      <w:ind w:left="720"/>
      <w:jc w:val="left"/>
    </w:pPr>
    <w:rPr>
      <w:sz w:val="18"/>
      <w:szCs w:val="18"/>
    </w:rPr>
  </w:style>
  <w:style w:type="paragraph" w:styleId="Spistreci5">
    <w:name w:val="toc 5"/>
    <w:basedOn w:val="Normalny"/>
    <w:next w:val="Normalny"/>
    <w:autoRedefine/>
    <w:semiHidden/>
    <w:rsid w:val="000114F9"/>
    <w:pPr>
      <w:ind w:left="960"/>
      <w:jc w:val="left"/>
    </w:pPr>
    <w:rPr>
      <w:sz w:val="18"/>
      <w:szCs w:val="18"/>
    </w:rPr>
  </w:style>
  <w:style w:type="paragraph" w:styleId="Spistreci6">
    <w:name w:val="toc 6"/>
    <w:basedOn w:val="Normalny"/>
    <w:next w:val="Normalny"/>
    <w:autoRedefine/>
    <w:semiHidden/>
    <w:rsid w:val="000114F9"/>
    <w:pPr>
      <w:ind w:left="1200"/>
      <w:jc w:val="left"/>
    </w:pPr>
    <w:rPr>
      <w:sz w:val="18"/>
      <w:szCs w:val="18"/>
    </w:rPr>
  </w:style>
  <w:style w:type="paragraph" w:styleId="Spistreci7">
    <w:name w:val="toc 7"/>
    <w:basedOn w:val="Normalny"/>
    <w:next w:val="Normalny"/>
    <w:autoRedefine/>
    <w:semiHidden/>
    <w:rsid w:val="000114F9"/>
    <w:pPr>
      <w:ind w:left="1440"/>
      <w:jc w:val="left"/>
    </w:pPr>
    <w:rPr>
      <w:sz w:val="18"/>
      <w:szCs w:val="18"/>
    </w:rPr>
  </w:style>
  <w:style w:type="paragraph" w:styleId="Spistreci8">
    <w:name w:val="toc 8"/>
    <w:basedOn w:val="Normalny"/>
    <w:next w:val="Normalny"/>
    <w:autoRedefine/>
    <w:semiHidden/>
    <w:rsid w:val="000114F9"/>
    <w:pPr>
      <w:ind w:left="1680"/>
      <w:jc w:val="left"/>
    </w:pPr>
    <w:rPr>
      <w:sz w:val="18"/>
      <w:szCs w:val="18"/>
    </w:rPr>
  </w:style>
  <w:style w:type="paragraph" w:styleId="Spistreci9">
    <w:name w:val="toc 9"/>
    <w:basedOn w:val="Normalny"/>
    <w:next w:val="Normalny"/>
    <w:autoRedefine/>
    <w:semiHidden/>
    <w:rsid w:val="000114F9"/>
    <w:pPr>
      <w:ind w:left="1920"/>
      <w:jc w:val="left"/>
    </w:pPr>
    <w:rPr>
      <w:sz w:val="18"/>
      <w:szCs w:val="18"/>
    </w:rPr>
  </w:style>
  <w:style w:type="character" w:styleId="Hipercze">
    <w:name w:val="Hyperlink"/>
    <w:uiPriority w:val="99"/>
    <w:rsid w:val="000114F9"/>
    <w:rPr>
      <w:color w:val="0000FF"/>
      <w:u w:val="single"/>
    </w:rPr>
  </w:style>
  <w:style w:type="paragraph" w:styleId="Tytu">
    <w:name w:val="Title"/>
    <w:basedOn w:val="Normalny"/>
    <w:qFormat/>
    <w:rsid w:val="000114F9"/>
    <w:pPr>
      <w:jc w:val="center"/>
    </w:pPr>
    <w:rPr>
      <w:b/>
      <w:bCs/>
      <w:smallCaps/>
      <w:sz w:val="36"/>
      <w:szCs w:val="32"/>
    </w:rPr>
  </w:style>
  <w:style w:type="paragraph" w:customStyle="1" w:styleId="Literatura">
    <w:name w:val="Literatura"/>
    <w:basedOn w:val="Normalny"/>
    <w:rsid w:val="000114F9"/>
    <w:pPr>
      <w:widowControl w:val="0"/>
      <w:numPr>
        <w:numId w:val="2"/>
      </w:numPr>
      <w:jc w:val="left"/>
    </w:pPr>
  </w:style>
  <w:style w:type="paragraph" w:customStyle="1" w:styleId="Tytu-WydziaiInstytut">
    <w:name w:val="Tytuł - Wydział i Instytut"/>
    <w:basedOn w:val="Tytu"/>
    <w:rsid w:val="00657A61"/>
    <w:pPr>
      <w:spacing w:after="320"/>
      <w:contextualSpacing/>
    </w:pPr>
    <w:rPr>
      <w:b w:val="0"/>
      <w:bCs w:val="0"/>
      <w:sz w:val="32"/>
    </w:rPr>
  </w:style>
  <w:style w:type="paragraph" w:styleId="Tekstpodstawowy">
    <w:name w:val="Body Text"/>
    <w:basedOn w:val="Normalny"/>
    <w:next w:val="Tekstpodstawowyzwciciem"/>
    <w:link w:val="TekstpodstawowyZnak"/>
    <w:rsid w:val="000114F9"/>
    <w:pPr>
      <w:spacing w:after="120"/>
    </w:pPr>
  </w:style>
  <w:style w:type="paragraph" w:customStyle="1" w:styleId="listing">
    <w:name w:val="listing"/>
    <w:basedOn w:val="Normalny"/>
    <w:next w:val="Tekstpodstawowywcity"/>
    <w:rsid w:val="00BE6ED7"/>
    <w:pPr>
      <w:spacing w:after="240"/>
      <w:ind w:left="567"/>
      <w:contextualSpacing/>
      <w:jc w:val="left"/>
    </w:pPr>
    <w:rPr>
      <w:rFonts w:ascii="Courier New" w:hAnsi="Courier New" w:cs="Courier New"/>
      <w:sz w:val="22"/>
      <w:lang w:val="en-GB"/>
    </w:rPr>
  </w:style>
  <w:style w:type="paragraph" w:styleId="Tekstpodstawowyzwciciem">
    <w:name w:val="Body Text First Indent"/>
    <w:basedOn w:val="Tekstpodstawowy"/>
    <w:link w:val="TekstpodstawowyzwciciemZnak"/>
    <w:rsid w:val="000114F9"/>
    <w:pPr>
      <w:ind w:firstLine="210"/>
    </w:pPr>
  </w:style>
  <w:style w:type="paragraph" w:customStyle="1" w:styleId="Rysunek">
    <w:name w:val="Rysunek"/>
    <w:basedOn w:val="Normalny"/>
    <w:next w:val="Tekstpodstawowywcity"/>
    <w:link w:val="RysunekZnak"/>
    <w:autoRedefine/>
    <w:rsid w:val="0004050E"/>
    <w:pPr>
      <w:spacing w:before="120" w:after="240"/>
      <w:jc w:val="center"/>
    </w:pPr>
  </w:style>
  <w:style w:type="character" w:customStyle="1" w:styleId="listingznak">
    <w:name w:val="listing_znak"/>
    <w:rsid w:val="000114F9"/>
    <w:rPr>
      <w:rFonts w:ascii="Courier New" w:hAnsi="Courier New"/>
      <w:sz w:val="22"/>
    </w:rPr>
  </w:style>
  <w:style w:type="paragraph" w:styleId="Indeks1">
    <w:name w:val="index 1"/>
    <w:basedOn w:val="Normalny"/>
    <w:next w:val="Normalny"/>
    <w:autoRedefine/>
    <w:semiHidden/>
    <w:rsid w:val="000114F9"/>
    <w:pPr>
      <w:ind w:left="240" w:hanging="240"/>
    </w:pPr>
  </w:style>
  <w:style w:type="paragraph" w:styleId="Spisilustracji">
    <w:name w:val="table of figures"/>
    <w:basedOn w:val="Normalny"/>
    <w:next w:val="Normalny"/>
    <w:semiHidden/>
    <w:rsid w:val="000114F9"/>
    <w:pPr>
      <w:ind w:left="480" w:hanging="480"/>
    </w:pPr>
  </w:style>
  <w:style w:type="paragraph" w:styleId="Indeks2">
    <w:name w:val="index 2"/>
    <w:basedOn w:val="Normalny"/>
    <w:next w:val="Normalny"/>
    <w:autoRedefine/>
    <w:semiHidden/>
    <w:rsid w:val="000114F9"/>
    <w:pPr>
      <w:ind w:left="480" w:hanging="240"/>
    </w:pPr>
  </w:style>
  <w:style w:type="paragraph" w:styleId="Indeks3">
    <w:name w:val="index 3"/>
    <w:basedOn w:val="Normalny"/>
    <w:next w:val="Normalny"/>
    <w:autoRedefine/>
    <w:semiHidden/>
    <w:rsid w:val="000114F9"/>
    <w:pPr>
      <w:ind w:left="720" w:hanging="240"/>
    </w:pPr>
  </w:style>
  <w:style w:type="paragraph" w:styleId="Indeks4">
    <w:name w:val="index 4"/>
    <w:basedOn w:val="Normalny"/>
    <w:next w:val="Normalny"/>
    <w:autoRedefine/>
    <w:semiHidden/>
    <w:rsid w:val="000114F9"/>
    <w:pPr>
      <w:ind w:left="960" w:hanging="240"/>
    </w:pPr>
  </w:style>
  <w:style w:type="paragraph" w:styleId="Indeks5">
    <w:name w:val="index 5"/>
    <w:basedOn w:val="Normalny"/>
    <w:next w:val="Normalny"/>
    <w:autoRedefine/>
    <w:semiHidden/>
    <w:rsid w:val="000114F9"/>
    <w:pPr>
      <w:ind w:left="1200" w:hanging="240"/>
    </w:pPr>
  </w:style>
  <w:style w:type="paragraph" w:styleId="Indeks6">
    <w:name w:val="index 6"/>
    <w:basedOn w:val="Normalny"/>
    <w:next w:val="Normalny"/>
    <w:autoRedefine/>
    <w:semiHidden/>
    <w:rsid w:val="000114F9"/>
    <w:pPr>
      <w:ind w:left="1440" w:hanging="240"/>
    </w:pPr>
  </w:style>
  <w:style w:type="paragraph" w:styleId="Indeks7">
    <w:name w:val="index 7"/>
    <w:basedOn w:val="Normalny"/>
    <w:next w:val="Normalny"/>
    <w:autoRedefine/>
    <w:semiHidden/>
    <w:rsid w:val="000114F9"/>
    <w:pPr>
      <w:ind w:left="1680" w:hanging="240"/>
    </w:pPr>
  </w:style>
  <w:style w:type="paragraph" w:styleId="Indeks8">
    <w:name w:val="index 8"/>
    <w:basedOn w:val="Normalny"/>
    <w:next w:val="Normalny"/>
    <w:autoRedefine/>
    <w:semiHidden/>
    <w:rsid w:val="000114F9"/>
    <w:pPr>
      <w:ind w:left="1920" w:hanging="240"/>
    </w:pPr>
  </w:style>
  <w:style w:type="paragraph" w:styleId="Indeks9">
    <w:name w:val="index 9"/>
    <w:basedOn w:val="Normalny"/>
    <w:next w:val="Normalny"/>
    <w:autoRedefine/>
    <w:semiHidden/>
    <w:rsid w:val="000114F9"/>
    <w:pPr>
      <w:ind w:left="2160" w:hanging="240"/>
    </w:pPr>
  </w:style>
  <w:style w:type="paragraph" w:styleId="Nagwekindeksu">
    <w:name w:val="index heading"/>
    <w:basedOn w:val="Normalny"/>
    <w:next w:val="Indeks1"/>
    <w:semiHidden/>
    <w:rsid w:val="000114F9"/>
  </w:style>
  <w:style w:type="paragraph" w:styleId="Tekstpodstawowywcity2">
    <w:name w:val="Body Text Indent 2"/>
    <w:basedOn w:val="Normalny"/>
    <w:rsid w:val="000114F9"/>
    <w:pPr>
      <w:ind w:left="3958"/>
      <w:jc w:val="left"/>
    </w:pPr>
  </w:style>
  <w:style w:type="paragraph" w:styleId="Mapadokumentu">
    <w:name w:val="Document Map"/>
    <w:basedOn w:val="Normalny"/>
    <w:semiHidden/>
    <w:rsid w:val="000114F9"/>
    <w:pPr>
      <w:shd w:val="clear" w:color="auto" w:fill="000080"/>
    </w:pPr>
    <w:rPr>
      <w:rFonts w:ascii="Tahoma" w:hAnsi="Tahoma" w:cs="Tahoma"/>
    </w:rPr>
  </w:style>
  <w:style w:type="character" w:customStyle="1" w:styleId="TekstpodstawowyZnak">
    <w:name w:val="Tekst podstawowy Znak"/>
    <w:link w:val="Tekstpodstawowy"/>
    <w:rsid w:val="00E4162B"/>
    <w:rPr>
      <w:sz w:val="24"/>
      <w:szCs w:val="24"/>
      <w:lang w:val="pl-PL" w:eastAsia="pl-PL" w:bidi="ar-SA"/>
    </w:rPr>
  </w:style>
  <w:style w:type="character" w:customStyle="1" w:styleId="TekstpodstawowyzwciciemZnak">
    <w:name w:val="Tekst podstawowy z wcięciem Znak"/>
    <w:basedOn w:val="TekstpodstawowyZnak"/>
    <w:link w:val="Tekstpodstawowyzwciciem"/>
    <w:rsid w:val="00E4162B"/>
    <w:rPr>
      <w:sz w:val="24"/>
      <w:szCs w:val="24"/>
      <w:lang w:val="pl-PL" w:eastAsia="pl-PL" w:bidi="ar-SA"/>
    </w:rPr>
  </w:style>
  <w:style w:type="character" w:customStyle="1" w:styleId="RysunekZnak">
    <w:name w:val="Rysunek Znak"/>
    <w:link w:val="Rysunek"/>
    <w:rsid w:val="0004050E"/>
    <w:rPr>
      <w:sz w:val="24"/>
      <w:szCs w:val="24"/>
      <w:lang w:val="pl-PL" w:eastAsia="pl-PL" w:bidi="ar-SA"/>
    </w:rPr>
  </w:style>
  <w:style w:type="paragraph" w:customStyle="1" w:styleId="Tytu-rodzajpracy">
    <w:name w:val="Tytuł - rodzaj pracy"/>
    <w:basedOn w:val="Normalny"/>
    <w:rsid w:val="00657A61"/>
    <w:pPr>
      <w:spacing w:before="840" w:after="840"/>
      <w:contextualSpacing/>
      <w:jc w:val="center"/>
    </w:pPr>
    <w:rPr>
      <w:sz w:val="28"/>
      <w:szCs w:val="20"/>
    </w:rPr>
  </w:style>
  <w:style w:type="paragraph" w:customStyle="1" w:styleId="Tytupracydyplomowej">
    <w:name w:val="Tytuł pracy dyplomowej"/>
    <w:basedOn w:val="Normalny"/>
    <w:rsid w:val="00DC3A75"/>
    <w:pPr>
      <w:spacing w:after="1080"/>
      <w:contextualSpacing/>
      <w:jc w:val="center"/>
    </w:pPr>
    <w:rPr>
      <w:b/>
      <w:bCs/>
      <w:sz w:val="36"/>
      <w:szCs w:val="20"/>
    </w:rPr>
  </w:style>
  <w:style w:type="paragraph" w:customStyle="1" w:styleId="StylDolewejZlewej635cm">
    <w:name w:val="Styl Do lewej Z lewej:  635 cm"/>
    <w:basedOn w:val="Normalny"/>
    <w:rsid w:val="008B38E4"/>
    <w:pPr>
      <w:ind w:left="3600"/>
      <w:jc w:val="left"/>
    </w:pPr>
    <w:rPr>
      <w:b/>
      <w:szCs w:val="20"/>
    </w:rPr>
  </w:style>
  <w:style w:type="paragraph" w:customStyle="1" w:styleId="Imiinazwisko">
    <w:name w:val="Imię i nazwisko"/>
    <w:basedOn w:val="Normalny"/>
    <w:rsid w:val="008B38E4"/>
    <w:pPr>
      <w:ind w:left="3600"/>
      <w:jc w:val="left"/>
    </w:pPr>
    <w:rPr>
      <w:b/>
      <w:sz w:val="28"/>
      <w:szCs w:val="28"/>
    </w:rPr>
  </w:style>
  <w:style w:type="paragraph" w:customStyle="1" w:styleId="Tytu-ImiiNazwisko">
    <w:name w:val="Tytuł - Imię i Nazwisko"/>
    <w:basedOn w:val="Normalny"/>
    <w:rsid w:val="00657A61"/>
    <w:pPr>
      <w:spacing w:before="560"/>
      <w:ind w:left="3600"/>
      <w:contextualSpacing/>
      <w:jc w:val="left"/>
    </w:pPr>
    <w:rPr>
      <w:b/>
      <w:sz w:val="28"/>
      <w:szCs w:val="20"/>
    </w:rPr>
  </w:style>
  <w:style w:type="paragraph" w:customStyle="1" w:styleId="Tytu-Specjalno">
    <w:name w:val="Tytuł - Specjalność"/>
    <w:basedOn w:val="Normalny"/>
    <w:rsid w:val="00E811D2"/>
    <w:pPr>
      <w:ind w:left="3600"/>
    </w:pPr>
    <w:rPr>
      <w:szCs w:val="20"/>
    </w:rPr>
  </w:style>
  <w:style w:type="paragraph" w:customStyle="1" w:styleId="StylNagwek1beznumeru">
    <w:name w:val="Styl Nagłówek 1 bez numeru"/>
    <w:basedOn w:val="Nagwek1"/>
    <w:rsid w:val="00E811D2"/>
    <w:pPr>
      <w:ind w:left="0" w:firstLine="0"/>
    </w:pPr>
    <w:rPr>
      <w:rFonts w:cs="Times New Roman"/>
      <w:szCs w:val="20"/>
    </w:rPr>
  </w:style>
  <w:style w:type="character" w:customStyle="1" w:styleId="WzorZnak">
    <w:name w:val="Wzor Znak"/>
    <w:link w:val="Wzor"/>
    <w:rsid w:val="007F4032"/>
    <w:rPr>
      <w:sz w:val="24"/>
      <w:szCs w:val="24"/>
      <w:lang w:val="pl-PL" w:eastAsia="pl-PL" w:bidi="ar-SA"/>
    </w:rPr>
  </w:style>
  <w:style w:type="paragraph" w:styleId="Tekstpodstawowywcity">
    <w:name w:val="Body Text Indent"/>
    <w:basedOn w:val="Normalny"/>
    <w:rsid w:val="00C56E55"/>
    <w:pPr>
      <w:spacing w:after="120"/>
      <w:ind w:left="283"/>
    </w:pPr>
  </w:style>
  <w:style w:type="paragraph" w:customStyle="1" w:styleId="Tabela">
    <w:name w:val="Tabela"/>
    <w:basedOn w:val="Legenda"/>
    <w:link w:val="TabelaZnak"/>
    <w:rsid w:val="00BE6ED7"/>
    <w:pPr>
      <w:keepNext/>
      <w:jc w:val="center"/>
    </w:pPr>
    <w:rPr>
      <w:sz w:val="24"/>
      <w:szCs w:val="24"/>
    </w:rPr>
  </w:style>
  <w:style w:type="character" w:customStyle="1" w:styleId="LegendaZnak">
    <w:name w:val="Legenda Znak"/>
    <w:link w:val="Legenda"/>
    <w:rsid w:val="00BE6ED7"/>
    <w:rPr>
      <w:b/>
      <w:bCs/>
      <w:lang w:val="pl-PL" w:eastAsia="pl-PL" w:bidi="ar-SA"/>
    </w:rPr>
  </w:style>
  <w:style w:type="character" w:customStyle="1" w:styleId="TabelaZnak">
    <w:name w:val="Tabela Znak"/>
    <w:link w:val="Tabela"/>
    <w:rsid w:val="00BE6ED7"/>
    <w:rPr>
      <w:b/>
      <w:bCs/>
      <w:sz w:val="24"/>
      <w:szCs w:val="24"/>
      <w:lang w:val="pl-PL" w:eastAsia="pl-PL" w:bidi="ar-SA"/>
    </w:rPr>
  </w:style>
  <w:style w:type="paragraph" w:customStyle="1" w:styleId="Tabela-wntrze">
    <w:name w:val="Tabela - wnętrze"/>
    <w:basedOn w:val="Normalny"/>
    <w:rsid w:val="00BE6ED7"/>
    <w:pPr>
      <w:spacing w:before="20" w:after="240"/>
      <w:jc w:val="center"/>
    </w:pPr>
    <w:rPr>
      <w:color w:val="000000"/>
      <w:szCs w:val="20"/>
    </w:rPr>
  </w:style>
  <w:style w:type="table" w:styleId="Tabela-Profesjonalny">
    <w:name w:val="Table Professional"/>
    <w:basedOn w:val="Standardowy"/>
    <w:rsid w:val="009C4E16"/>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ytu-Opole">
    <w:name w:val="Tytuł - Opole"/>
    <w:basedOn w:val="Normalny"/>
    <w:rsid w:val="00DC3A75"/>
    <w:pPr>
      <w:spacing w:before="1280"/>
      <w:contextualSpacing/>
      <w:jc w:val="center"/>
    </w:pPr>
  </w:style>
  <w:style w:type="paragraph" w:customStyle="1" w:styleId="StylPunktowane">
    <w:name w:val="Styl Punktowane"/>
    <w:basedOn w:val="Normalny"/>
    <w:rsid w:val="00E45F8D"/>
    <w:pPr>
      <w:numPr>
        <w:numId w:val="3"/>
      </w:numPr>
      <w:tabs>
        <w:tab w:val="clear" w:pos="720"/>
        <w:tab w:val="num" w:pos="993"/>
      </w:tabs>
      <w:spacing w:after="120"/>
      <w:ind w:left="993" w:hanging="284"/>
      <w:contextualSpacing/>
    </w:pPr>
  </w:style>
  <w:style w:type="paragraph" w:customStyle="1" w:styleId="StylNumerowanie">
    <w:name w:val="Styl Numerowanie"/>
    <w:basedOn w:val="Normalny"/>
    <w:rsid w:val="00E45F8D"/>
    <w:pPr>
      <w:numPr>
        <w:numId w:val="7"/>
      </w:numPr>
      <w:spacing w:after="120"/>
      <w:ind w:left="714" w:hanging="357"/>
      <w:contextualSpacing/>
    </w:pPr>
  </w:style>
  <w:style w:type="character" w:customStyle="1" w:styleId="NagwekZnak">
    <w:name w:val="Nagłówek Znak"/>
    <w:basedOn w:val="Domylnaczcionkaakapitu"/>
    <w:link w:val="Nagwek"/>
    <w:uiPriority w:val="99"/>
    <w:rsid w:val="00077232"/>
    <w:rPr>
      <w:rFonts w:ascii="Verdana" w:hAnsi="Verdana"/>
      <w:sz w:val="18"/>
      <w:szCs w:val="18"/>
      <w:lang w:val="en-GB"/>
    </w:rPr>
  </w:style>
  <w:style w:type="paragraph" w:styleId="Tekstdymka">
    <w:name w:val="Balloon Text"/>
    <w:basedOn w:val="Normalny"/>
    <w:link w:val="TekstdymkaZnak"/>
    <w:rsid w:val="00D125A8"/>
    <w:pPr>
      <w:spacing w:line="240" w:lineRule="auto"/>
    </w:pPr>
    <w:rPr>
      <w:rFonts w:ascii="Tahoma" w:hAnsi="Tahoma" w:cs="Tahoma"/>
      <w:sz w:val="16"/>
      <w:szCs w:val="16"/>
    </w:rPr>
  </w:style>
  <w:style w:type="character" w:customStyle="1" w:styleId="TekstdymkaZnak">
    <w:name w:val="Tekst dymka Znak"/>
    <w:basedOn w:val="Domylnaczcionkaakapitu"/>
    <w:link w:val="Tekstdymka"/>
    <w:rsid w:val="00D125A8"/>
    <w:rPr>
      <w:rFonts w:ascii="Tahoma" w:hAnsi="Tahoma" w:cs="Tahoma"/>
      <w:sz w:val="16"/>
      <w:szCs w:val="16"/>
    </w:rPr>
  </w:style>
  <w:style w:type="paragraph" w:styleId="Akapitzlist">
    <w:name w:val="List Paragraph"/>
    <w:basedOn w:val="Normalny"/>
    <w:uiPriority w:val="34"/>
    <w:qFormat/>
    <w:rsid w:val="004459C1"/>
    <w:pPr>
      <w:ind w:left="720"/>
      <w:contextualSpacing/>
    </w:pPr>
  </w:style>
  <w:style w:type="paragraph" w:customStyle="1" w:styleId="Default">
    <w:name w:val="Default"/>
    <w:rsid w:val="00055B3F"/>
    <w:pPr>
      <w:autoSpaceDE w:val="0"/>
      <w:autoSpaceDN w:val="0"/>
      <w:adjustRightInd w:val="0"/>
    </w:pPr>
    <w:rPr>
      <w:color w:val="000000"/>
      <w:sz w:val="24"/>
      <w:szCs w:val="24"/>
    </w:rPr>
  </w:style>
  <w:style w:type="character" w:customStyle="1" w:styleId="plainlinks">
    <w:name w:val="plainlinks"/>
    <w:basedOn w:val="Domylnaczcionkaakapitu"/>
    <w:rsid w:val="00AE3211"/>
  </w:style>
  <w:style w:type="character" w:customStyle="1" w:styleId="apple-converted-space">
    <w:name w:val="apple-converted-space"/>
    <w:basedOn w:val="Domylnaczcionkaakapitu"/>
    <w:rsid w:val="00AE3211"/>
  </w:style>
  <w:style w:type="character" w:styleId="Tekstzastpczy">
    <w:name w:val="Placeholder Text"/>
    <w:basedOn w:val="Domylnaczcionkaakapitu"/>
    <w:uiPriority w:val="99"/>
    <w:semiHidden/>
    <w:rsid w:val="00443014"/>
    <w:rPr>
      <w:color w:val="808080"/>
    </w:rPr>
  </w:style>
  <w:style w:type="table" w:styleId="Tabela-Siatka">
    <w:name w:val="Table Grid"/>
    <w:basedOn w:val="Standardowy"/>
    <w:rsid w:val="00F72F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yteHipercze">
    <w:name w:val="FollowedHyperlink"/>
    <w:basedOn w:val="Domylnaczcionkaakapitu"/>
    <w:semiHidden/>
    <w:unhideWhenUsed/>
    <w:rsid w:val="00F06978"/>
    <w:rPr>
      <w:color w:val="800080" w:themeColor="followedHyperlink"/>
      <w:u w:val="single"/>
    </w:rPr>
  </w:style>
  <w:style w:type="character" w:styleId="Odwoaniedokomentarza">
    <w:name w:val="annotation reference"/>
    <w:basedOn w:val="Domylnaczcionkaakapitu"/>
    <w:semiHidden/>
    <w:unhideWhenUsed/>
    <w:rsid w:val="00F276D4"/>
    <w:rPr>
      <w:sz w:val="18"/>
      <w:szCs w:val="18"/>
    </w:rPr>
  </w:style>
  <w:style w:type="paragraph" w:styleId="Tekstkomentarza">
    <w:name w:val="annotation text"/>
    <w:basedOn w:val="Normalny"/>
    <w:link w:val="TekstkomentarzaZnak"/>
    <w:semiHidden/>
    <w:unhideWhenUsed/>
    <w:rsid w:val="00F276D4"/>
    <w:pPr>
      <w:spacing w:line="240" w:lineRule="auto"/>
    </w:pPr>
  </w:style>
  <w:style w:type="character" w:customStyle="1" w:styleId="TekstkomentarzaZnak">
    <w:name w:val="Tekst komentarza Znak"/>
    <w:basedOn w:val="Domylnaczcionkaakapitu"/>
    <w:link w:val="Tekstkomentarza"/>
    <w:semiHidden/>
    <w:rsid w:val="00F276D4"/>
    <w:rPr>
      <w:sz w:val="24"/>
      <w:szCs w:val="24"/>
    </w:rPr>
  </w:style>
  <w:style w:type="paragraph" w:styleId="Tematkomentarza">
    <w:name w:val="annotation subject"/>
    <w:basedOn w:val="Tekstkomentarza"/>
    <w:next w:val="Tekstkomentarza"/>
    <w:link w:val="TematkomentarzaZnak"/>
    <w:semiHidden/>
    <w:unhideWhenUsed/>
    <w:rsid w:val="00F276D4"/>
    <w:rPr>
      <w:b/>
      <w:bCs/>
      <w:sz w:val="20"/>
      <w:szCs w:val="20"/>
    </w:rPr>
  </w:style>
  <w:style w:type="character" w:customStyle="1" w:styleId="TematkomentarzaZnak">
    <w:name w:val="Temat komentarza Znak"/>
    <w:basedOn w:val="TekstkomentarzaZnak"/>
    <w:link w:val="Tematkomentarza"/>
    <w:semiHidden/>
    <w:rsid w:val="00F276D4"/>
    <w:rPr>
      <w:b/>
      <w:bCs/>
      <w:sz w:val="24"/>
      <w:szCs w:val="24"/>
    </w:rPr>
  </w:style>
  <w:style w:type="paragraph" w:styleId="Poprawka">
    <w:name w:val="Revision"/>
    <w:hidden/>
    <w:uiPriority w:val="99"/>
    <w:semiHidden/>
    <w:rsid w:val="0014344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512984">
      <w:bodyDiv w:val="1"/>
      <w:marLeft w:val="0"/>
      <w:marRight w:val="0"/>
      <w:marTop w:val="0"/>
      <w:marBottom w:val="0"/>
      <w:divBdr>
        <w:top w:val="none" w:sz="0" w:space="0" w:color="auto"/>
        <w:left w:val="none" w:sz="0" w:space="0" w:color="auto"/>
        <w:bottom w:val="none" w:sz="0" w:space="0" w:color="auto"/>
        <w:right w:val="none" w:sz="0" w:space="0" w:color="auto"/>
      </w:divBdr>
    </w:div>
    <w:div w:id="754403939">
      <w:bodyDiv w:val="1"/>
      <w:marLeft w:val="0"/>
      <w:marRight w:val="0"/>
      <w:marTop w:val="0"/>
      <w:marBottom w:val="0"/>
      <w:divBdr>
        <w:top w:val="none" w:sz="0" w:space="0" w:color="auto"/>
        <w:left w:val="none" w:sz="0" w:space="0" w:color="auto"/>
        <w:bottom w:val="none" w:sz="0" w:space="0" w:color="auto"/>
        <w:right w:val="none" w:sz="0" w:space="0" w:color="auto"/>
      </w:divBdr>
    </w:div>
    <w:div w:id="198037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772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header" Target="header7.xml"/><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9.xml"/><Relationship Id="rId58"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header" Target="header8.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isap.sejm.gov.pl/DetailsServlet?id=WDU20060700489" TargetMode="Externa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4.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eader" Target="header10.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erm\Downloads\szablon_pracy.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82B779-0F99-4CF6-A876-B4045BD1A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szablon_pracy</Template>
  <TotalTime>5</TotalTime>
  <Pages>55</Pages>
  <Words>9665</Words>
  <Characters>57995</Characters>
  <Application>Microsoft Office Word</Application>
  <DocSecurity>0</DocSecurity>
  <Lines>483</Lines>
  <Paragraphs>135</Paragraphs>
  <ScaleCrop>false</ScaleCrop>
  <HeadingPairs>
    <vt:vector size="2" baseType="variant">
      <vt:variant>
        <vt:lpstr>Tytuł</vt:lpstr>
      </vt:variant>
      <vt:variant>
        <vt:i4>1</vt:i4>
      </vt:variant>
    </vt:vector>
  </HeadingPairs>
  <TitlesOfParts>
    <vt:vector size="1" baseType="lpstr">
      <vt:lpstr>Praca dyplomowa</vt:lpstr>
    </vt:vector>
  </TitlesOfParts>
  <Company/>
  <LinksUpToDate>false</LinksUpToDate>
  <CharactersWithSpaces>67525</CharactersWithSpaces>
  <SharedDoc>false</SharedDoc>
  <HLinks>
    <vt:vector size="156" baseType="variant">
      <vt:variant>
        <vt:i4>1900604</vt:i4>
      </vt:variant>
      <vt:variant>
        <vt:i4>152</vt:i4>
      </vt:variant>
      <vt:variant>
        <vt:i4>0</vt:i4>
      </vt:variant>
      <vt:variant>
        <vt:i4>5</vt:i4>
      </vt:variant>
      <vt:variant>
        <vt:lpwstr/>
      </vt:variant>
      <vt:variant>
        <vt:lpwstr>_Toc258419727</vt:lpwstr>
      </vt:variant>
      <vt:variant>
        <vt:i4>1900604</vt:i4>
      </vt:variant>
      <vt:variant>
        <vt:i4>146</vt:i4>
      </vt:variant>
      <vt:variant>
        <vt:i4>0</vt:i4>
      </vt:variant>
      <vt:variant>
        <vt:i4>5</vt:i4>
      </vt:variant>
      <vt:variant>
        <vt:lpwstr/>
      </vt:variant>
      <vt:variant>
        <vt:lpwstr>_Toc258419726</vt:lpwstr>
      </vt:variant>
      <vt:variant>
        <vt:i4>1900604</vt:i4>
      </vt:variant>
      <vt:variant>
        <vt:i4>140</vt:i4>
      </vt:variant>
      <vt:variant>
        <vt:i4>0</vt:i4>
      </vt:variant>
      <vt:variant>
        <vt:i4>5</vt:i4>
      </vt:variant>
      <vt:variant>
        <vt:lpwstr/>
      </vt:variant>
      <vt:variant>
        <vt:lpwstr>_Toc258419725</vt:lpwstr>
      </vt:variant>
      <vt:variant>
        <vt:i4>1900604</vt:i4>
      </vt:variant>
      <vt:variant>
        <vt:i4>134</vt:i4>
      </vt:variant>
      <vt:variant>
        <vt:i4>0</vt:i4>
      </vt:variant>
      <vt:variant>
        <vt:i4>5</vt:i4>
      </vt:variant>
      <vt:variant>
        <vt:lpwstr/>
      </vt:variant>
      <vt:variant>
        <vt:lpwstr>_Toc258419724</vt:lpwstr>
      </vt:variant>
      <vt:variant>
        <vt:i4>1900604</vt:i4>
      </vt:variant>
      <vt:variant>
        <vt:i4>128</vt:i4>
      </vt:variant>
      <vt:variant>
        <vt:i4>0</vt:i4>
      </vt:variant>
      <vt:variant>
        <vt:i4>5</vt:i4>
      </vt:variant>
      <vt:variant>
        <vt:lpwstr/>
      </vt:variant>
      <vt:variant>
        <vt:lpwstr>_Toc258419723</vt:lpwstr>
      </vt:variant>
      <vt:variant>
        <vt:i4>1900604</vt:i4>
      </vt:variant>
      <vt:variant>
        <vt:i4>122</vt:i4>
      </vt:variant>
      <vt:variant>
        <vt:i4>0</vt:i4>
      </vt:variant>
      <vt:variant>
        <vt:i4>5</vt:i4>
      </vt:variant>
      <vt:variant>
        <vt:lpwstr/>
      </vt:variant>
      <vt:variant>
        <vt:lpwstr>_Toc258419722</vt:lpwstr>
      </vt:variant>
      <vt:variant>
        <vt:i4>1900604</vt:i4>
      </vt:variant>
      <vt:variant>
        <vt:i4>116</vt:i4>
      </vt:variant>
      <vt:variant>
        <vt:i4>0</vt:i4>
      </vt:variant>
      <vt:variant>
        <vt:i4>5</vt:i4>
      </vt:variant>
      <vt:variant>
        <vt:lpwstr/>
      </vt:variant>
      <vt:variant>
        <vt:lpwstr>_Toc258419721</vt:lpwstr>
      </vt:variant>
      <vt:variant>
        <vt:i4>1900604</vt:i4>
      </vt:variant>
      <vt:variant>
        <vt:i4>110</vt:i4>
      </vt:variant>
      <vt:variant>
        <vt:i4>0</vt:i4>
      </vt:variant>
      <vt:variant>
        <vt:i4>5</vt:i4>
      </vt:variant>
      <vt:variant>
        <vt:lpwstr/>
      </vt:variant>
      <vt:variant>
        <vt:lpwstr>_Toc258419720</vt:lpwstr>
      </vt:variant>
      <vt:variant>
        <vt:i4>1966140</vt:i4>
      </vt:variant>
      <vt:variant>
        <vt:i4>104</vt:i4>
      </vt:variant>
      <vt:variant>
        <vt:i4>0</vt:i4>
      </vt:variant>
      <vt:variant>
        <vt:i4>5</vt:i4>
      </vt:variant>
      <vt:variant>
        <vt:lpwstr/>
      </vt:variant>
      <vt:variant>
        <vt:lpwstr>_Toc258419719</vt:lpwstr>
      </vt:variant>
      <vt:variant>
        <vt:i4>1966140</vt:i4>
      </vt:variant>
      <vt:variant>
        <vt:i4>98</vt:i4>
      </vt:variant>
      <vt:variant>
        <vt:i4>0</vt:i4>
      </vt:variant>
      <vt:variant>
        <vt:i4>5</vt:i4>
      </vt:variant>
      <vt:variant>
        <vt:lpwstr/>
      </vt:variant>
      <vt:variant>
        <vt:lpwstr>_Toc258419718</vt:lpwstr>
      </vt:variant>
      <vt:variant>
        <vt:i4>1966140</vt:i4>
      </vt:variant>
      <vt:variant>
        <vt:i4>92</vt:i4>
      </vt:variant>
      <vt:variant>
        <vt:i4>0</vt:i4>
      </vt:variant>
      <vt:variant>
        <vt:i4>5</vt:i4>
      </vt:variant>
      <vt:variant>
        <vt:lpwstr/>
      </vt:variant>
      <vt:variant>
        <vt:lpwstr>_Toc258419717</vt:lpwstr>
      </vt:variant>
      <vt:variant>
        <vt:i4>1966140</vt:i4>
      </vt:variant>
      <vt:variant>
        <vt:i4>86</vt:i4>
      </vt:variant>
      <vt:variant>
        <vt:i4>0</vt:i4>
      </vt:variant>
      <vt:variant>
        <vt:i4>5</vt:i4>
      </vt:variant>
      <vt:variant>
        <vt:lpwstr/>
      </vt:variant>
      <vt:variant>
        <vt:lpwstr>_Toc258419716</vt:lpwstr>
      </vt:variant>
      <vt:variant>
        <vt:i4>1966140</vt:i4>
      </vt:variant>
      <vt:variant>
        <vt:i4>80</vt:i4>
      </vt:variant>
      <vt:variant>
        <vt:i4>0</vt:i4>
      </vt:variant>
      <vt:variant>
        <vt:i4>5</vt:i4>
      </vt:variant>
      <vt:variant>
        <vt:lpwstr/>
      </vt:variant>
      <vt:variant>
        <vt:lpwstr>_Toc258419715</vt:lpwstr>
      </vt:variant>
      <vt:variant>
        <vt:i4>1966140</vt:i4>
      </vt:variant>
      <vt:variant>
        <vt:i4>74</vt:i4>
      </vt:variant>
      <vt:variant>
        <vt:i4>0</vt:i4>
      </vt:variant>
      <vt:variant>
        <vt:i4>5</vt:i4>
      </vt:variant>
      <vt:variant>
        <vt:lpwstr/>
      </vt:variant>
      <vt:variant>
        <vt:lpwstr>_Toc258419714</vt:lpwstr>
      </vt:variant>
      <vt:variant>
        <vt:i4>1966140</vt:i4>
      </vt:variant>
      <vt:variant>
        <vt:i4>68</vt:i4>
      </vt:variant>
      <vt:variant>
        <vt:i4>0</vt:i4>
      </vt:variant>
      <vt:variant>
        <vt:i4>5</vt:i4>
      </vt:variant>
      <vt:variant>
        <vt:lpwstr/>
      </vt:variant>
      <vt:variant>
        <vt:lpwstr>_Toc258419713</vt:lpwstr>
      </vt:variant>
      <vt:variant>
        <vt:i4>1966140</vt:i4>
      </vt:variant>
      <vt:variant>
        <vt:i4>62</vt:i4>
      </vt:variant>
      <vt:variant>
        <vt:i4>0</vt:i4>
      </vt:variant>
      <vt:variant>
        <vt:i4>5</vt:i4>
      </vt:variant>
      <vt:variant>
        <vt:lpwstr/>
      </vt:variant>
      <vt:variant>
        <vt:lpwstr>_Toc258419712</vt:lpwstr>
      </vt:variant>
      <vt:variant>
        <vt:i4>1966140</vt:i4>
      </vt:variant>
      <vt:variant>
        <vt:i4>56</vt:i4>
      </vt:variant>
      <vt:variant>
        <vt:i4>0</vt:i4>
      </vt:variant>
      <vt:variant>
        <vt:i4>5</vt:i4>
      </vt:variant>
      <vt:variant>
        <vt:lpwstr/>
      </vt:variant>
      <vt:variant>
        <vt:lpwstr>_Toc258419711</vt:lpwstr>
      </vt:variant>
      <vt:variant>
        <vt:i4>1966140</vt:i4>
      </vt:variant>
      <vt:variant>
        <vt:i4>50</vt:i4>
      </vt:variant>
      <vt:variant>
        <vt:i4>0</vt:i4>
      </vt:variant>
      <vt:variant>
        <vt:i4>5</vt:i4>
      </vt:variant>
      <vt:variant>
        <vt:lpwstr/>
      </vt:variant>
      <vt:variant>
        <vt:lpwstr>_Toc258419710</vt:lpwstr>
      </vt:variant>
      <vt:variant>
        <vt:i4>2031676</vt:i4>
      </vt:variant>
      <vt:variant>
        <vt:i4>44</vt:i4>
      </vt:variant>
      <vt:variant>
        <vt:i4>0</vt:i4>
      </vt:variant>
      <vt:variant>
        <vt:i4>5</vt:i4>
      </vt:variant>
      <vt:variant>
        <vt:lpwstr/>
      </vt:variant>
      <vt:variant>
        <vt:lpwstr>_Toc258419709</vt:lpwstr>
      </vt:variant>
      <vt:variant>
        <vt:i4>2031676</vt:i4>
      </vt:variant>
      <vt:variant>
        <vt:i4>38</vt:i4>
      </vt:variant>
      <vt:variant>
        <vt:i4>0</vt:i4>
      </vt:variant>
      <vt:variant>
        <vt:i4>5</vt:i4>
      </vt:variant>
      <vt:variant>
        <vt:lpwstr/>
      </vt:variant>
      <vt:variant>
        <vt:lpwstr>_Toc258419708</vt:lpwstr>
      </vt:variant>
      <vt:variant>
        <vt:i4>2031676</vt:i4>
      </vt:variant>
      <vt:variant>
        <vt:i4>32</vt:i4>
      </vt:variant>
      <vt:variant>
        <vt:i4>0</vt:i4>
      </vt:variant>
      <vt:variant>
        <vt:i4>5</vt:i4>
      </vt:variant>
      <vt:variant>
        <vt:lpwstr/>
      </vt:variant>
      <vt:variant>
        <vt:lpwstr>_Toc258419707</vt:lpwstr>
      </vt:variant>
      <vt:variant>
        <vt:i4>2031676</vt:i4>
      </vt:variant>
      <vt:variant>
        <vt:i4>26</vt:i4>
      </vt:variant>
      <vt:variant>
        <vt:i4>0</vt:i4>
      </vt:variant>
      <vt:variant>
        <vt:i4>5</vt:i4>
      </vt:variant>
      <vt:variant>
        <vt:lpwstr/>
      </vt:variant>
      <vt:variant>
        <vt:lpwstr>_Toc258419706</vt:lpwstr>
      </vt:variant>
      <vt:variant>
        <vt:i4>2031676</vt:i4>
      </vt:variant>
      <vt:variant>
        <vt:i4>20</vt:i4>
      </vt:variant>
      <vt:variant>
        <vt:i4>0</vt:i4>
      </vt:variant>
      <vt:variant>
        <vt:i4>5</vt:i4>
      </vt:variant>
      <vt:variant>
        <vt:lpwstr/>
      </vt:variant>
      <vt:variant>
        <vt:lpwstr>_Toc258419705</vt:lpwstr>
      </vt:variant>
      <vt:variant>
        <vt:i4>2031676</vt:i4>
      </vt:variant>
      <vt:variant>
        <vt:i4>14</vt:i4>
      </vt:variant>
      <vt:variant>
        <vt:i4>0</vt:i4>
      </vt:variant>
      <vt:variant>
        <vt:i4>5</vt:i4>
      </vt:variant>
      <vt:variant>
        <vt:lpwstr/>
      </vt:variant>
      <vt:variant>
        <vt:lpwstr>_Toc258419704</vt:lpwstr>
      </vt:variant>
      <vt:variant>
        <vt:i4>2031676</vt:i4>
      </vt:variant>
      <vt:variant>
        <vt:i4>8</vt:i4>
      </vt:variant>
      <vt:variant>
        <vt:i4>0</vt:i4>
      </vt:variant>
      <vt:variant>
        <vt:i4>5</vt:i4>
      </vt:variant>
      <vt:variant>
        <vt:lpwstr/>
      </vt:variant>
      <vt:variant>
        <vt:lpwstr>_Toc258419703</vt:lpwstr>
      </vt:variant>
      <vt:variant>
        <vt:i4>2031676</vt:i4>
      </vt:variant>
      <vt:variant>
        <vt:i4>2</vt:i4>
      </vt:variant>
      <vt:variant>
        <vt:i4>0</vt:i4>
      </vt:variant>
      <vt:variant>
        <vt:i4>5</vt:i4>
      </vt:variant>
      <vt:variant>
        <vt:lpwstr/>
      </vt:variant>
      <vt:variant>
        <vt:lpwstr>_Toc258419702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dyplomowa</dc:title>
  <dc:subject/>
  <dc:creator>Adam</dc:creator>
  <cp:keywords/>
  <dc:description/>
  <cp:lastModifiedBy>a.herman@student.po.edu.pl</cp:lastModifiedBy>
  <cp:revision>4</cp:revision>
  <cp:lastPrinted>2010-04-07T18:56:00Z</cp:lastPrinted>
  <dcterms:created xsi:type="dcterms:W3CDTF">2016-01-12T20:34:00Z</dcterms:created>
  <dcterms:modified xsi:type="dcterms:W3CDTF">2016-01-13T10:02:00Z</dcterms:modified>
  <cp:category>Praca dyplomowa</cp:category>
</cp:coreProperties>
</file>